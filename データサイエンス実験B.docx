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B81E5F" w14:textId="688FFB06" w:rsidR="00622E2A" w:rsidRPr="00F03F9E" w:rsidRDefault="00622E2A" w:rsidP="00622E2A">
      <w:pPr>
        <w:pStyle w:val="aa"/>
        <w:jc w:val="center"/>
        <w:rPr>
          <w:b/>
          <w:bCs/>
          <w:sz w:val="36"/>
          <w:szCs w:val="40"/>
        </w:rPr>
      </w:pPr>
      <w:r w:rsidRPr="00F03F9E">
        <w:rPr>
          <w:rFonts w:hint="eastAsia"/>
          <w:b/>
          <w:bCs/>
          <w:sz w:val="36"/>
          <w:szCs w:val="40"/>
        </w:rPr>
        <w:t>データサイエンス実験</w:t>
      </w:r>
      <w:r w:rsidRPr="00F03F9E">
        <w:rPr>
          <w:b/>
          <w:bCs/>
          <w:sz w:val="36"/>
          <w:szCs w:val="40"/>
        </w:rPr>
        <w:t>B</w:t>
      </w:r>
    </w:p>
    <w:p w14:paraId="00609B0A" w14:textId="33677D27" w:rsidR="00CB7D6F" w:rsidRPr="00F03F9E" w:rsidRDefault="006D3E8E" w:rsidP="00622E2A">
      <w:pPr>
        <w:jc w:val="center"/>
        <w:rPr>
          <w:b/>
          <w:bCs/>
          <w:sz w:val="40"/>
          <w:szCs w:val="40"/>
        </w:rPr>
      </w:pPr>
      <w:r>
        <w:rPr>
          <w:rFonts w:hint="eastAsia"/>
          <w:b/>
          <w:bCs/>
          <w:sz w:val="40"/>
          <w:szCs w:val="40"/>
        </w:rPr>
        <w:t>視線検知を用いた第一印象の注目度評価</w:t>
      </w:r>
    </w:p>
    <w:p w14:paraId="73A288D1" w14:textId="23586EF8" w:rsidR="00B224CD" w:rsidRDefault="00B224CD" w:rsidP="008A1BEC">
      <w:pPr>
        <w:jc w:val="center"/>
      </w:pPr>
      <w:r>
        <w:rPr>
          <w:rFonts w:hint="eastAsia"/>
        </w:rPr>
        <w:t>中央大学理工学部ビジネスデータサイエンス学科</w:t>
      </w:r>
      <w:r w:rsidR="008A1BEC">
        <w:t xml:space="preserve"> </w:t>
      </w:r>
      <w:r>
        <w:rPr>
          <w:rFonts w:hint="eastAsia"/>
        </w:rPr>
        <w:t>髙木悠人</w:t>
      </w:r>
      <w:r w:rsidR="008A1BEC">
        <w:t>(</w:t>
      </w:r>
      <w:r w:rsidR="008A1BEC" w:rsidRPr="008A1BEC">
        <w:t>23D7104001I</w:t>
      </w:r>
      <w:r w:rsidR="008A1BEC">
        <w:t>)</w:t>
      </w:r>
    </w:p>
    <w:p w14:paraId="4C32EFA1" w14:textId="37ADA1AE" w:rsidR="001B6A98" w:rsidRDefault="001B6A98" w:rsidP="00593408">
      <w:pPr>
        <w:pBdr>
          <w:bottom w:val="single" w:sz="6" w:space="1" w:color="auto"/>
        </w:pBdr>
        <w:jc w:val="center"/>
        <w:rPr>
          <w:rFonts w:hint="eastAsia"/>
        </w:rPr>
      </w:pPr>
      <w:r>
        <w:rPr>
          <w:rFonts w:hint="eastAsia"/>
        </w:rPr>
        <w:t>提出日</w:t>
      </w:r>
      <w:r>
        <w:t xml:space="preserve">: </w:t>
      </w:r>
      <w:r>
        <w:rPr>
          <w:rFonts w:hint="eastAsia"/>
        </w:rPr>
        <w:t>2025/07/20</w:t>
      </w:r>
    </w:p>
    <w:p w14:paraId="3D67B9D4" w14:textId="03A232C8" w:rsidR="00B224CD" w:rsidRPr="00553A9F" w:rsidRDefault="0018624C" w:rsidP="00593408">
      <w:pPr>
        <w:pStyle w:val="aa"/>
        <w:numPr>
          <w:ilvl w:val="0"/>
          <w:numId w:val="1"/>
        </w:numPr>
        <w:rPr>
          <w:b/>
          <w:bCs/>
        </w:rPr>
      </w:pPr>
      <w:r w:rsidRPr="00553A9F">
        <w:rPr>
          <w:rFonts w:hint="eastAsia"/>
          <w:b/>
          <w:bCs/>
        </w:rPr>
        <w:t>概要</w:t>
      </w:r>
    </w:p>
    <w:p w14:paraId="644378A7" w14:textId="129DE5EE" w:rsidR="0018624C" w:rsidRDefault="0081793A" w:rsidP="00357C0A">
      <w:pPr>
        <w:pStyle w:val="aa"/>
        <w:ind w:left="360"/>
      </w:pPr>
      <w:r w:rsidRPr="0081793A">
        <w:rPr>
          <w:rFonts w:hint="eastAsia"/>
        </w:rPr>
        <w:t>本研究ではアクセサリが①第三者の印象評価，②視線集中箇所に与える影響を調べた。印象評価では「アクセサリなし」が最も好意的で，性別効果や交互作用は見られなかった。視線解析では着用頻度を問わずアクセサリ領域が顔より長く注視され，高頻度者は自己関連バイアス，低頻度者は新奇性バイアスが主導していた。したがって好印象を狙う場面では装飾を控えめにし，相手のアクセサリ慣れを考慮した刺激性の低い選択が有効と結論づけられる。</w:t>
      </w:r>
    </w:p>
    <w:p w14:paraId="1906C294" w14:textId="77777777" w:rsidR="00BF713F" w:rsidRDefault="00BF713F" w:rsidP="0018624C">
      <w:pPr>
        <w:pStyle w:val="aa"/>
        <w:ind w:left="360"/>
      </w:pPr>
    </w:p>
    <w:p w14:paraId="22B1CD90" w14:textId="39C9765A" w:rsidR="0018624C" w:rsidRPr="001236DA" w:rsidRDefault="0018624C" w:rsidP="0018624C">
      <w:pPr>
        <w:pStyle w:val="aa"/>
        <w:numPr>
          <w:ilvl w:val="0"/>
          <w:numId w:val="1"/>
        </w:numPr>
        <w:rPr>
          <w:b/>
          <w:bCs/>
        </w:rPr>
      </w:pPr>
      <w:r w:rsidRPr="001236DA">
        <w:rPr>
          <w:rFonts w:hint="eastAsia"/>
          <w:b/>
          <w:bCs/>
        </w:rPr>
        <w:t>序論</w:t>
      </w:r>
    </w:p>
    <w:p w14:paraId="561B7E03" w14:textId="77777777" w:rsidR="00B143C9" w:rsidRDefault="00B143C9" w:rsidP="00B143C9">
      <w:pPr>
        <w:pStyle w:val="aa"/>
        <w:ind w:left="360" w:firstLineChars="50" w:firstLine="110"/>
      </w:pPr>
      <w:r>
        <w:rPr>
          <w:rFonts w:hint="eastAsia"/>
        </w:rPr>
        <w:t>現代において、</w:t>
      </w:r>
      <w:r>
        <w:t>Instagramをはじめとする SNS の普及により、外見が「いいね」やフォロワー数といった定量的な評価指標に直接的に影響を与える社会構造が確立された。このような状況下で、ルッキズムがより可視化されやすくなり、社会問題として注目されている。こうした背景から、「見た目で嫌われにくい服装」に対する需要の高まりが予測される。</w:t>
      </w:r>
    </w:p>
    <w:p w14:paraId="1BD8B46D" w14:textId="77777777" w:rsidR="00B143C9" w:rsidRDefault="00B143C9" w:rsidP="00B143C9">
      <w:pPr>
        <w:pStyle w:val="aa"/>
        <w:ind w:left="360" w:firstLineChars="50" w:firstLine="110"/>
      </w:pPr>
      <w:r>
        <w:rPr>
          <w:rFonts w:hint="eastAsia"/>
        </w:rPr>
        <w:t>特に大学</w:t>
      </w:r>
      <w:r>
        <w:t>1年生は、制服を主としていた高校生活から私服での生活へと移行することで、服装選択の自由度が大幅に増加する。同時に、初対面の人との接触機会も多くなることから、第一印象で良い印象を与えることへの関心が高まると考えられる。</w:t>
      </w:r>
      <w:r>
        <w:rPr>
          <w:rFonts w:hint="eastAsia"/>
        </w:rPr>
        <w:t>服装が第一印象に与える影響については、これまで多くの研究が行われてきた。服装、髪型、化粧、アクセサリが第一印象に影響を与えることが示されており、服装と第一印象の関係性が実証されている。また、服装の微細な変化でも第一印象に大きな影響を与えることが明らかになっている。しかし、服装が第一印象に与える影響についての科学的研究は十分ではないのが現状である。</w:t>
      </w:r>
    </w:p>
    <w:p w14:paraId="661BAD02" w14:textId="77777777" w:rsidR="00B143C9" w:rsidRDefault="00B143C9" w:rsidP="00B143C9">
      <w:pPr>
        <w:pStyle w:val="aa"/>
        <w:ind w:left="360" w:firstLineChars="50" w:firstLine="110"/>
      </w:pPr>
      <w:r>
        <w:rPr>
          <w:rFonts w:hint="eastAsia"/>
        </w:rPr>
        <w:t>一方、視線検知技術を用いた第一印象の研究においては、ユーザーが刺激を見て第一印象を形成するまでに約</w:t>
      </w:r>
      <w:r>
        <w:t>2.6秒かかることが報告されている。視線検知は注意の空間的な焦点を示すため、客観的な評価指標として活用可能である。</w:t>
      </w:r>
      <w:r>
        <w:rPr>
          <w:rFonts w:hint="eastAsia"/>
        </w:rPr>
        <w:t>本来、アパレルは個性を表現するツールとしての意義を持つべきものである。しかし、社会的な評価を重視する風潮により、ファッションの画一化が進行していることは問題である。このような状況は、個人の創造性や多様性を阻害する可能性がある。</w:t>
      </w:r>
    </w:p>
    <w:p w14:paraId="44D99FEB" w14:textId="740B2D64" w:rsidR="009D0812" w:rsidRDefault="00B143C9" w:rsidP="00B143C9">
      <w:pPr>
        <w:pStyle w:val="aa"/>
        <w:ind w:left="360" w:firstLineChars="50" w:firstLine="110"/>
      </w:pPr>
      <w:r>
        <w:rPr>
          <w:rFonts w:hint="eastAsia"/>
        </w:rPr>
        <w:t>そこで本研究では、顔付近に着用するアクセサリ、特にイヤリングとネックレス</w:t>
      </w:r>
      <w:r>
        <w:rPr>
          <w:rFonts w:hint="eastAsia"/>
        </w:rPr>
        <w:lastRenderedPageBreak/>
        <w:t>が第一印象に与える影響を統計的に評価することにより、大学生のファッションの選択肢を広げることを目的とする。具体的には、視線検知技術を用いて客観的な注目度を測定し、第一印象との関連性を分析する。また、アクセサリの印象は着用者の性別によっても変化すると考えられるため、性別による印象の違いについても併せて評価する。本研究の結果は、画一化されがちな現代のファッション文化において、個人の多様な表現を促進する基礎資料として活用できると期待される。また、顔付近のアクセサリが第一印象形成に与える影響を科学的に解明することで、ファッション心理学の発展にも寄与することが期待される。</w:t>
      </w:r>
    </w:p>
    <w:p w14:paraId="71DCB14B" w14:textId="77777777" w:rsidR="00B143C9" w:rsidRPr="009D0812" w:rsidRDefault="00B143C9" w:rsidP="009D0812">
      <w:pPr>
        <w:pStyle w:val="aa"/>
        <w:ind w:left="360" w:firstLineChars="50" w:firstLine="110"/>
      </w:pPr>
    </w:p>
    <w:p w14:paraId="1B223935" w14:textId="3E0DC363" w:rsidR="005B2C9A" w:rsidRPr="001756D6" w:rsidRDefault="0018624C" w:rsidP="005B2C9A">
      <w:pPr>
        <w:pStyle w:val="aa"/>
        <w:numPr>
          <w:ilvl w:val="0"/>
          <w:numId w:val="1"/>
        </w:numPr>
        <w:rPr>
          <w:b/>
          <w:bCs/>
        </w:rPr>
      </w:pPr>
      <w:r w:rsidRPr="001756D6">
        <w:rPr>
          <w:rFonts w:hint="eastAsia"/>
          <w:b/>
          <w:bCs/>
        </w:rPr>
        <w:t>実験方法</w:t>
      </w:r>
    </w:p>
    <w:p w14:paraId="6D754FF7" w14:textId="2CA570E8" w:rsidR="005B2C9A" w:rsidRDefault="004140C2" w:rsidP="004140C2">
      <w:pPr>
        <w:pStyle w:val="aa"/>
        <w:ind w:left="360" w:firstLineChars="50" w:firstLine="110"/>
        <w:rPr>
          <w:rFonts w:hint="eastAsia"/>
        </w:rPr>
      </w:pPr>
      <w:r>
        <w:rPr>
          <w:rFonts w:hint="eastAsia"/>
        </w:rPr>
        <w:t>本実験では、視線検出装置「</w:t>
      </w:r>
      <w:r>
        <w:t>Tobii Pro Spar</w:t>
      </w:r>
      <w:r w:rsidR="00D13397">
        <w:t>c</w:t>
      </w:r>
      <w:r>
        <w:rPr>
          <w:rFonts w:hint="eastAsia"/>
        </w:rPr>
        <w:t>」と</w:t>
      </w:r>
      <w:r>
        <w:t>Google Form</w:t>
      </w:r>
      <w:r>
        <w:rPr>
          <w:rFonts w:hint="eastAsia"/>
        </w:rPr>
        <w:t>によるアンケート調査を用いて、以下の</w:t>
      </w:r>
      <w:r>
        <w:t>2</w:t>
      </w:r>
      <w:r>
        <w:rPr>
          <w:rFonts w:hint="eastAsia"/>
        </w:rPr>
        <w:t>つの点について調査した。</w:t>
      </w:r>
      <w:r w:rsidR="002D7ABD">
        <w:rPr>
          <w:rFonts w:hint="eastAsia"/>
        </w:rPr>
        <w:t>ただし、本実験内ではアクセサリ・アクセサリーは同意義であり、顔付近に身につけるアパレル小物として定義する。</w:t>
      </w:r>
      <w:r w:rsidR="00FA1EEB">
        <w:rPr>
          <w:rFonts w:hint="eastAsia"/>
        </w:rPr>
        <w:t>そして、「印象」とは第一印象として抱く「親近感」や「好印象・悪印象」といった要素</w:t>
      </w:r>
      <w:r w:rsidR="00451C4D">
        <w:rPr>
          <w:rFonts w:hint="eastAsia"/>
        </w:rPr>
        <w:t>の総称</w:t>
      </w:r>
      <w:r w:rsidR="00FA1EEB">
        <w:rPr>
          <w:rFonts w:hint="eastAsia"/>
        </w:rPr>
        <w:t>として定義する。</w:t>
      </w:r>
    </w:p>
    <w:p w14:paraId="7D7A7C37" w14:textId="77777777" w:rsidR="00472F52" w:rsidRDefault="00472F52" w:rsidP="004140C2">
      <w:pPr>
        <w:pStyle w:val="aa"/>
        <w:ind w:left="360" w:firstLineChars="50" w:firstLine="110"/>
      </w:pPr>
    </w:p>
    <w:p w14:paraId="7B9A1636" w14:textId="1EACB0B8" w:rsidR="004140C2" w:rsidRDefault="004140C2" w:rsidP="004140C2">
      <w:pPr>
        <w:pStyle w:val="aa"/>
        <w:numPr>
          <w:ilvl w:val="0"/>
          <w:numId w:val="3"/>
        </w:numPr>
      </w:pPr>
      <w:r w:rsidRPr="004140C2">
        <w:rPr>
          <w:rFonts w:hint="eastAsia"/>
        </w:rPr>
        <w:t>アクセサリ</w:t>
      </w:r>
      <w:r>
        <w:rPr>
          <w:rFonts w:hint="eastAsia"/>
        </w:rPr>
        <w:t>の種類と着用者の性別</w:t>
      </w:r>
      <w:r w:rsidRPr="004140C2">
        <w:rPr>
          <w:rFonts w:hint="eastAsia"/>
        </w:rPr>
        <w:t>における印象評価</w:t>
      </w:r>
    </w:p>
    <w:p w14:paraId="22232BC4" w14:textId="05E037D7" w:rsidR="00472F52" w:rsidRDefault="00472F52" w:rsidP="00472F52">
      <w:pPr>
        <w:pStyle w:val="aa"/>
        <w:ind w:left="830"/>
      </w:pPr>
      <w:r w:rsidRPr="00472F52">
        <w:rPr>
          <w:rFonts w:hint="eastAsia"/>
        </w:rPr>
        <w:t>アクセサリ（本</w:t>
      </w:r>
      <w:r>
        <w:rPr>
          <w:rFonts w:hint="eastAsia"/>
        </w:rPr>
        <w:t>実験</w:t>
      </w:r>
      <w:r w:rsidRPr="00472F52">
        <w:rPr>
          <w:rFonts w:hint="eastAsia"/>
        </w:rPr>
        <w:t>ではネックレスとイヤリングの二種類）によって受け手の印象は変化すると仮定する。特にネックレスは「派手」「軽薄」といった否定的印象を誘発する可能性がある一方</w:t>
      </w:r>
      <w:r>
        <w:rPr>
          <w:rFonts w:hint="eastAsia"/>
        </w:rPr>
        <w:t>、</w:t>
      </w:r>
      <w:r w:rsidRPr="00472F52">
        <w:rPr>
          <w:rFonts w:hint="eastAsia"/>
        </w:rPr>
        <w:t>イヤリングは着用者の性別によって評価語（例：女性＝「きれい」「大人っぽい」，男性＝「カジュアル」等）が分化する可能性があると仮説を立てる。そこでアクセサリの種類（</w:t>
      </w:r>
      <w:r w:rsidRPr="00472F52">
        <w:t>2水準：ネックレス／イヤリング）と着用者の性別（2水準：男性／女性）の二要因が印象に及ぼす主効果および交互作用を評価する。</w:t>
      </w:r>
    </w:p>
    <w:p w14:paraId="2D2FCF0E" w14:textId="77777777" w:rsidR="00DF175E" w:rsidRDefault="00DF175E" w:rsidP="00472F52">
      <w:pPr>
        <w:pStyle w:val="aa"/>
        <w:ind w:left="830"/>
        <w:rPr>
          <w:rFonts w:hint="eastAsia"/>
        </w:rPr>
      </w:pPr>
    </w:p>
    <w:p w14:paraId="57B00D6F" w14:textId="18CA601D" w:rsidR="004140C2" w:rsidRDefault="004140C2" w:rsidP="004140C2">
      <w:pPr>
        <w:pStyle w:val="aa"/>
        <w:numPr>
          <w:ilvl w:val="0"/>
          <w:numId w:val="3"/>
        </w:numPr>
      </w:pPr>
      <w:r>
        <w:rPr>
          <w:rFonts w:hint="eastAsia"/>
        </w:rPr>
        <w:t>アクセサリの着用頻度による</w:t>
      </w:r>
      <w:r w:rsidR="00DF175E" w:rsidRPr="00DF175E">
        <w:rPr>
          <w:rFonts w:hint="eastAsia"/>
        </w:rPr>
        <w:t>違いが視線集中箇所（</w:t>
      </w:r>
      <w:r w:rsidR="00DF175E" w:rsidRPr="00DF175E">
        <w:t>AOI）に与える影響</w:t>
      </w:r>
    </w:p>
    <w:p w14:paraId="74BEC0E8" w14:textId="54FB865B" w:rsidR="00472F52" w:rsidRDefault="00472F52" w:rsidP="00472F52">
      <w:pPr>
        <w:pStyle w:val="aa"/>
        <w:ind w:left="830"/>
      </w:pPr>
      <w:r w:rsidRPr="00472F52">
        <w:rPr>
          <w:rFonts w:hint="eastAsia"/>
        </w:rPr>
        <w:t>日常的なアクセサリ着用頻度の差異が初期注視パターンを変化させると仮定する。高頻度着用群はアクセサリへ過度に注視せず顔全体へ視線を分配すると予測し，低頻度着用群はアクセサリ領域（耳・頸部）への初期注視割合が相対的に高くなると予測する。そこで</w:t>
      </w:r>
      <w:r>
        <w:rPr>
          <w:rFonts w:hint="eastAsia"/>
        </w:rPr>
        <w:t>実験</w:t>
      </w:r>
      <w:r w:rsidRPr="00472F52">
        <w:rPr>
          <w:rFonts w:hint="eastAsia"/>
        </w:rPr>
        <w:t>協力者を自己申告の着用頻度により群分類し，定義した注視領域（顔全体，アクセサリ領域等）について初期総注視時間，比率，および初回注視到達潜時等の指標を比較し差異を評価する。</w:t>
      </w:r>
    </w:p>
    <w:p w14:paraId="49837580" w14:textId="77777777" w:rsidR="00472F52" w:rsidRDefault="00472F52" w:rsidP="00472F52">
      <w:pPr>
        <w:pStyle w:val="aa"/>
        <w:ind w:left="830"/>
      </w:pPr>
    </w:p>
    <w:p w14:paraId="1648B1F9" w14:textId="77777777" w:rsidR="005C085C" w:rsidRDefault="005C085C" w:rsidP="00472F52">
      <w:pPr>
        <w:pStyle w:val="aa"/>
        <w:ind w:left="830"/>
      </w:pPr>
    </w:p>
    <w:p w14:paraId="20967D9F" w14:textId="77777777" w:rsidR="005C085C" w:rsidRDefault="005C085C" w:rsidP="00472F52">
      <w:pPr>
        <w:pStyle w:val="aa"/>
        <w:ind w:left="830"/>
      </w:pPr>
    </w:p>
    <w:p w14:paraId="472E6428" w14:textId="5EC028B9" w:rsidR="00472F52" w:rsidRDefault="00472F52" w:rsidP="00472F52">
      <w:pPr>
        <w:pStyle w:val="aa"/>
        <w:ind w:left="360"/>
      </w:pPr>
      <w:r>
        <w:lastRenderedPageBreak/>
        <w:t xml:space="preserve"> </w:t>
      </w:r>
      <w:r>
        <w:rPr>
          <w:rFonts w:hint="eastAsia"/>
        </w:rPr>
        <w:t>具体的な実験手法については、以下の通り</w:t>
      </w:r>
      <w:r w:rsidR="008C2865">
        <w:rPr>
          <w:rFonts w:hint="eastAsia"/>
        </w:rPr>
        <w:t>実施した</w:t>
      </w:r>
      <w:r>
        <w:rPr>
          <w:rFonts w:hint="eastAsia"/>
        </w:rPr>
        <w:t>。</w:t>
      </w:r>
    </w:p>
    <w:p w14:paraId="0AB991DE" w14:textId="77777777" w:rsidR="00B72C50" w:rsidRDefault="00B72C50" w:rsidP="00472F52">
      <w:pPr>
        <w:pStyle w:val="aa"/>
        <w:ind w:left="360"/>
      </w:pPr>
    </w:p>
    <w:p w14:paraId="3BDE5413" w14:textId="3AB755ED" w:rsidR="00472F52" w:rsidRDefault="00B72C50" w:rsidP="00B72C50">
      <w:pPr>
        <w:pStyle w:val="aa"/>
        <w:numPr>
          <w:ilvl w:val="0"/>
          <w:numId w:val="4"/>
        </w:numPr>
      </w:pPr>
      <w:r>
        <w:rPr>
          <w:rFonts w:hint="eastAsia"/>
        </w:rPr>
        <w:t>実験準備</w:t>
      </w:r>
    </w:p>
    <w:p w14:paraId="09826082" w14:textId="4DC8C8A7" w:rsidR="00B72C50" w:rsidRDefault="00690A5D" w:rsidP="00B72C50">
      <w:pPr>
        <w:pStyle w:val="aa"/>
        <w:ind w:left="720"/>
      </w:pPr>
      <w:r>
        <w:rPr>
          <w:rFonts w:hint="eastAsia"/>
        </w:rPr>
        <w:t>アクセサリの選定、</w:t>
      </w:r>
      <w:r w:rsidR="00C26980">
        <w:t>Google Form</w:t>
      </w:r>
      <w:r w:rsidR="00C26980">
        <w:rPr>
          <w:rFonts w:hint="eastAsia"/>
        </w:rPr>
        <w:t>の作成と</w:t>
      </w:r>
      <w:r w:rsidR="009A2F5A">
        <w:rPr>
          <w:rFonts w:hint="eastAsia"/>
        </w:rPr>
        <w:t>画像生成、</w:t>
      </w:r>
      <w:r w:rsidR="00C26980">
        <w:rPr>
          <w:rFonts w:hint="eastAsia"/>
        </w:rPr>
        <w:t>視線検出装置の設定と実験計画を行った。</w:t>
      </w:r>
      <w:r>
        <w:rPr>
          <w:rFonts w:hint="eastAsia"/>
        </w:rPr>
        <w:t>手順に分けて以下に示す。</w:t>
      </w:r>
    </w:p>
    <w:p w14:paraId="19425140" w14:textId="77777777" w:rsidR="0004368E" w:rsidRDefault="0004368E" w:rsidP="00B72C50">
      <w:pPr>
        <w:pStyle w:val="aa"/>
        <w:ind w:left="720"/>
        <w:rPr>
          <w:rFonts w:hint="eastAsia"/>
        </w:rPr>
      </w:pPr>
    </w:p>
    <w:p w14:paraId="57DBA3A1" w14:textId="4A7502D8" w:rsidR="00450E8E" w:rsidRDefault="00450E8E" w:rsidP="00C26980">
      <w:pPr>
        <w:pStyle w:val="aa"/>
        <w:numPr>
          <w:ilvl w:val="1"/>
          <w:numId w:val="4"/>
        </w:numPr>
      </w:pPr>
      <w:r>
        <w:rPr>
          <w:rFonts w:hint="eastAsia"/>
        </w:rPr>
        <w:t>アクセサリの選定</w:t>
      </w:r>
    </w:p>
    <w:p w14:paraId="08C6C003" w14:textId="510F3C55" w:rsidR="00450E8E" w:rsidRDefault="00450E8E" w:rsidP="00450E8E">
      <w:pPr>
        <w:pStyle w:val="aa"/>
        <w:ind w:left="1240"/>
      </w:pPr>
      <w:r>
        <w:rPr>
          <w:rFonts w:hint="eastAsia"/>
        </w:rPr>
        <w:t>本実験で水準として用いるアクセサリを以下の</w:t>
      </w:r>
      <w:r>
        <w:t>2</w:t>
      </w:r>
      <w:r>
        <w:rPr>
          <w:rFonts w:hint="eastAsia"/>
        </w:rPr>
        <w:t>点の理由でイヤリングとネックレスにした。</w:t>
      </w:r>
    </w:p>
    <w:p w14:paraId="67842F48" w14:textId="5BBF0997" w:rsidR="00450E8E" w:rsidRDefault="00450E8E" w:rsidP="00450E8E">
      <w:pPr>
        <w:pStyle w:val="aa"/>
        <w:numPr>
          <w:ilvl w:val="2"/>
          <w:numId w:val="4"/>
        </w:numPr>
      </w:pPr>
      <w:r>
        <w:t>AOI</w:t>
      </w:r>
      <w:r>
        <w:rPr>
          <w:rFonts w:hint="eastAsia"/>
        </w:rPr>
        <w:t>として評価できる大きさ</w:t>
      </w:r>
    </w:p>
    <w:p w14:paraId="2F71DF05" w14:textId="5B8560A0" w:rsidR="007E7774" w:rsidRDefault="007E7774" w:rsidP="007E7774">
      <w:pPr>
        <w:pStyle w:val="aa"/>
        <w:ind w:left="1600"/>
      </w:pPr>
      <w:r>
        <w:rPr>
          <w:rFonts w:hint="eastAsia"/>
        </w:rPr>
        <w:t>本実験では、</w:t>
      </w:r>
      <w:r>
        <w:t>AOI</w:t>
      </w:r>
      <w:r>
        <w:rPr>
          <w:rFonts w:hint="eastAsia"/>
        </w:rPr>
        <w:t>として注視時間の計測を行う。その際にアクセサリの部分を</w:t>
      </w:r>
      <w:r>
        <w:t>AOI</w:t>
      </w:r>
      <w:r>
        <w:rPr>
          <w:rFonts w:hint="eastAsia"/>
        </w:rPr>
        <w:t>として範囲設定することで、「当該アクセサリをどれだけ注視したか」を記録することができる。ただし、視線座標に誤差があり、</w:t>
      </w:r>
      <w:r>
        <w:t>AOI</w:t>
      </w:r>
      <w:r>
        <w:rPr>
          <w:rFonts w:hint="eastAsia"/>
        </w:rPr>
        <w:t>が小さすぎると適正に評価できないため、</w:t>
      </w:r>
      <w:r>
        <w:t>AOI</w:t>
      </w:r>
      <w:r>
        <w:rPr>
          <w:rFonts w:hint="eastAsia"/>
        </w:rPr>
        <w:t>に設定して評価できる程度の大きさとして選定基準を設けた。</w:t>
      </w:r>
    </w:p>
    <w:p w14:paraId="529EDF3D" w14:textId="77777777" w:rsidR="003408B1" w:rsidRDefault="003408B1" w:rsidP="007E7774">
      <w:pPr>
        <w:pStyle w:val="aa"/>
        <w:ind w:left="1600"/>
        <w:rPr>
          <w:rFonts w:hint="eastAsia"/>
        </w:rPr>
      </w:pPr>
    </w:p>
    <w:p w14:paraId="088FB5E3" w14:textId="2301426E" w:rsidR="00450E8E" w:rsidRDefault="00450E8E" w:rsidP="00450E8E">
      <w:pPr>
        <w:pStyle w:val="aa"/>
        <w:numPr>
          <w:ilvl w:val="2"/>
          <w:numId w:val="4"/>
        </w:numPr>
      </w:pPr>
      <w:r>
        <w:rPr>
          <w:rFonts w:hint="eastAsia"/>
        </w:rPr>
        <w:t>男性・女性問わず</w:t>
      </w:r>
      <w:r w:rsidR="003408B1">
        <w:rPr>
          <w:rFonts w:hint="eastAsia"/>
        </w:rPr>
        <w:t>一般的に</w:t>
      </w:r>
      <w:r>
        <w:rPr>
          <w:rFonts w:hint="eastAsia"/>
        </w:rPr>
        <w:t>身につけ</w:t>
      </w:r>
      <w:r w:rsidR="0079714F">
        <w:rPr>
          <w:rFonts w:hint="eastAsia"/>
        </w:rPr>
        <w:t>られる</w:t>
      </w:r>
      <w:r>
        <w:rPr>
          <w:rFonts w:hint="eastAsia"/>
        </w:rPr>
        <w:t>アクセサリ</w:t>
      </w:r>
    </w:p>
    <w:p w14:paraId="41840E9C" w14:textId="7F83F9A7" w:rsidR="003408B1" w:rsidRDefault="00605D7A" w:rsidP="003408B1">
      <w:pPr>
        <w:pStyle w:val="aa"/>
        <w:ind w:left="1600"/>
        <w:rPr>
          <w:rFonts w:hint="eastAsia"/>
        </w:rPr>
      </w:pPr>
      <w:r w:rsidRPr="00605D7A">
        <w:rPr>
          <w:rFonts w:hint="eastAsia"/>
        </w:rPr>
        <w:t>本実験では性別を一要因として分析するため，「男性・女性のいずれにおいても日常的着用が一般的であるアクセサリ」を採用基準とした。また，同一種類内でデザイン差異が存在すると刺激条件が増加し要因構造が複雑化するため，形状・意匠のばらつきを排し，ジェンダーフリーで双方の性別が違和感なく着用可能な統一仕様のアクセサリを用いた。</w:t>
      </w:r>
    </w:p>
    <w:p w14:paraId="21D9B5B1" w14:textId="77777777" w:rsidR="00450E8E" w:rsidRPr="00450E8E" w:rsidRDefault="00450E8E" w:rsidP="00450E8E">
      <w:pPr>
        <w:pStyle w:val="aa"/>
        <w:ind w:left="1600"/>
        <w:rPr>
          <w:rFonts w:hint="eastAsia"/>
        </w:rPr>
      </w:pPr>
    </w:p>
    <w:p w14:paraId="1FDE4832" w14:textId="1DA4D713" w:rsidR="00C26980" w:rsidRDefault="00C26980" w:rsidP="00C26980">
      <w:pPr>
        <w:pStyle w:val="aa"/>
        <w:numPr>
          <w:ilvl w:val="1"/>
          <w:numId w:val="4"/>
        </w:numPr>
      </w:pPr>
      <w:r>
        <w:t>Google Form</w:t>
      </w:r>
      <w:r>
        <w:rPr>
          <w:rFonts w:hint="eastAsia"/>
        </w:rPr>
        <w:t>の作成</w:t>
      </w:r>
    </w:p>
    <w:p w14:paraId="54ED228D" w14:textId="4E0FD0A6" w:rsidR="00B34704" w:rsidRDefault="00B34704" w:rsidP="00B34704">
      <w:pPr>
        <w:pStyle w:val="aa"/>
        <w:ind w:left="1240"/>
      </w:pPr>
      <w:r>
        <w:rPr>
          <w:rFonts w:hint="eastAsia"/>
        </w:rPr>
        <w:t>事前アンケートと各写真への評価、事後アンケートは口頭での質問と同時に</w:t>
      </w:r>
      <w:r>
        <w:t>Google Form</w:t>
      </w:r>
      <w:r>
        <w:rPr>
          <w:rFonts w:hint="eastAsia"/>
        </w:rPr>
        <w:t>に実験運営者が入力することとした。具体的には、実験協力者</w:t>
      </w:r>
      <w:r>
        <w:t>(</w:t>
      </w:r>
      <w:r>
        <w:rPr>
          <w:rFonts w:hint="eastAsia"/>
        </w:rPr>
        <w:t>評価者</w:t>
      </w:r>
      <w:r>
        <w:t>)</w:t>
      </w:r>
      <w:r>
        <w:rPr>
          <w:rFonts w:hint="eastAsia"/>
        </w:rPr>
        <w:t>は、視線検出を用いているため視線を動かしてはいけないのと、入力データを統計的に分析するために効率的だからである。</w:t>
      </w:r>
      <w:r w:rsidR="00B77FDD">
        <w:t>Google Form</w:t>
      </w:r>
      <w:r w:rsidR="00B77FDD">
        <w:rPr>
          <w:rFonts w:hint="eastAsia"/>
        </w:rPr>
        <w:t>の設問内容と調査理由は以下の通りとした。</w:t>
      </w:r>
    </w:p>
    <w:p w14:paraId="528C0DAD" w14:textId="1F69197E" w:rsidR="00B77FDD" w:rsidRDefault="001D3470" w:rsidP="00B77FDD">
      <w:pPr>
        <w:pStyle w:val="aa"/>
        <w:numPr>
          <w:ilvl w:val="2"/>
          <w:numId w:val="4"/>
        </w:numPr>
      </w:pPr>
      <w:r>
        <w:rPr>
          <w:rFonts w:hint="eastAsia"/>
        </w:rPr>
        <w:t>学籍番号</w:t>
      </w:r>
    </w:p>
    <w:p w14:paraId="23F5F32E" w14:textId="5580A333" w:rsidR="0053004C" w:rsidRDefault="0053004C" w:rsidP="00D13397">
      <w:pPr>
        <w:pStyle w:val="aa"/>
        <w:ind w:left="1600"/>
      </w:pPr>
      <w:r>
        <w:rPr>
          <w:rFonts w:hint="eastAsia"/>
        </w:rPr>
        <w:t>「</w:t>
      </w:r>
      <w:r>
        <w:t>Tobii Pro Spar</w:t>
      </w:r>
      <w:r w:rsidR="00D13397">
        <w:t>c</w:t>
      </w:r>
      <w:r>
        <w:rPr>
          <w:rFonts w:hint="eastAsia"/>
        </w:rPr>
        <w:t>」でのデータと比較、結合するため、</w:t>
      </w:r>
      <w:r w:rsidR="00D3560A">
        <w:t>Primary Key</w:t>
      </w:r>
      <w:r w:rsidR="00D3560A">
        <w:rPr>
          <w:rFonts w:hint="eastAsia"/>
        </w:rPr>
        <w:t>として設問した。</w:t>
      </w:r>
    </w:p>
    <w:p w14:paraId="34280DDD" w14:textId="77777777" w:rsidR="000B62AE" w:rsidRDefault="000B62AE" w:rsidP="0053004C">
      <w:pPr>
        <w:pStyle w:val="aa"/>
        <w:ind w:left="1600"/>
      </w:pPr>
    </w:p>
    <w:p w14:paraId="582396D4" w14:textId="77777777" w:rsidR="005C085C" w:rsidRDefault="005C085C" w:rsidP="0053004C">
      <w:pPr>
        <w:pStyle w:val="aa"/>
        <w:ind w:left="1600"/>
      </w:pPr>
    </w:p>
    <w:p w14:paraId="008DEC51" w14:textId="77777777" w:rsidR="005C085C" w:rsidRDefault="005C085C" w:rsidP="0053004C">
      <w:pPr>
        <w:pStyle w:val="aa"/>
        <w:ind w:left="1600"/>
      </w:pPr>
    </w:p>
    <w:p w14:paraId="11B7BC1C" w14:textId="5FB75BF4" w:rsidR="001D3470" w:rsidRDefault="001D3470" w:rsidP="00B77FDD">
      <w:pPr>
        <w:pStyle w:val="aa"/>
        <w:numPr>
          <w:ilvl w:val="2"/>
          <w:numId w:val="4"/>
        </w:numPr>
      </w:pPr>
      <w:r>
        <w:rPr>
          <w:rFonts w:hint="eastAsia"/>
        </w:rPr>
        <w:lastRenderedPageBreak/>
        <w:t>性別</w:t>
      </w:r>
    </w:p>
    <w:p w14:paraId="7634AC31" w14:textId="730A6D56" w:rsidR="00F01330" w:rsidRDefault="00F01330" w:rsidP="00F01330">
      <w:pPr>
        <w:pStyle w:val="aa"/>
        <w:ind w:left="1600"/>
      </w:pPr>
      <w:r>
        <w:rPr>
          <w:rFonts w:hint="eastAsia"/>
        </w:rPr>
        <w:t>性別は「男性」と「女性」の二択での設問とした。ただし、ジェンダーセクシャリティの批判等の意義はなく生物学的性として質問した。また本実験環境上、男性が多いことを踏まえ、性別による印象の抱き方の誤差をなくすため、実験協力者は男性のみに絞ったこともあり、男性であるか質問することとした。</w:t>
      </w:r>
    </w:p>
    <w:p w14:paraId="05E4E732" w14:textId="77777777" w:rsidR="000B62AE" w:rsidRDefault="000B62AE" w:rsidP="00F01330">
      <w:pPr>
        <w:pStyle w:val="aa"/>
        <w:ind w:left="1600"/>
        <w:rPr>
          <w:rFonts w:hint="eastAsia"/>
        </w:rPr>
      </w:pPr>
    </w:p>
    <w:p w14:paraId="3E5E398D" w14:textId="446590CF" w:rsidR="001D3470" w:rsidRDefault="001D3470" w:rsidP="00B77FDD">
      <w:pPr>
        <w:pStyle w:val="aa"/>
        <w:numPr>
          <w:ilvl w:val="2"/>
          <w:numId w:val="4"/>
        </w:numPr>
      </w:pPr>
      <w:r>
        <w:rPr>
          <w:rFonts w:hint="eastAsia"/>
        </w:rPr>
        <w:t>アクセサリの着用頻度</w:t>
      </w:r>
    </w:p>
    <w:p w14:paraId="20E9154E" w14:textId="15BB5BE9" w:rsidR="00F01330" w:rsidRDefault="00F01330" w:rsidP="00F01330">
      <w:pPr>
        <w:pStyle w:val="aa"/>
        <w:ind w:left="1600"/>
      </w:pPr>
      <w:r>
        <w:rPr>
          <w:rFonts w:hint="eastAsia"/>
        </w:rPr>
        <w:t>普段、アクセサリをどの程度着用するかを</w:t>
      </w:r>
      <w:r>
        <w:t>5</w:t>
      </w:r>
      <w:r>
        <w:rPr>
          <w:rFonts w:hint="eastAsia"/>
        </w:rPr>
        <w:t>段階で質問した。</w:t>
      </w:r>
    </w:p>
    <w:p w14:paraId="55CEA437" w14:textId="37924736" w:rsidR="000D74FF" w:rsidRDefault="000D74FF" w:rsidP="00F01330">
      <w:pPr>
        <w:pStyle w:val="aa"/>
        <w:ind w:left="1600"/>
        <w:rPr>
          <w:rFonts w:hint="eastAsia"/>
        </w:rPr>
      </w:pPr>
    </w:p>
    <w:p w14:paraId="5496EA5F" w14:textId="01FD80C8" w:rsidR="00F01330" w:rsidRDefault="00F01330" w:rsidP="00F01330">
      <w:pPr>
        <w:pStyle w:val="aa"/>
        <w:numPr>
          <w:ilvl w:val="3"/>
          <w:numId w:val="4"/>
        </w:numPr>
      </w:pPr>
      <w:r>
        <w:rPr>
          <w:rFonts w:hint="eastAsia"/>
        </w:rPr>
        <w:t>毎日</w:t>
      </w:r>
    </w:p>
    <w:p w14:paraId="08A0AF24" w14:textId="1D1C68B1" w:rsidR="00F01330" w:rsidRDefault="00F01330" w:rsidP="00F01330">
      <w:pPr>
        <w:pStyle w:val="aa"/>
        <w:numPr>
          <w:ilvl w:val="3"/>
          <w:numId w:val="4"/>
        </w:numPr>
      </w:pPr>
      <w:r>
        <w:rPr>
          <w:rFonts w:hint="eastAsia"/>
        </w:rPr>
        <w:t>週に数回</w:t>
      </w:r>
    </w:p>
    <w:p w14:paraId="367D5D66" w14:textId="3FB9908E" w:rsidR="00F01330" w:rsidRDefault="00F01330" w:rsidP="00F01330">
      <w:pPr>
        <w:pStyle w:val="aa"/>
        <w:numPr>
          <w:ilvl w:val="3"/>
          <w:numId w:val="4"/>
        </w:numPr>
      </w:pPr>
      <w:r>
        <w:rPr>
          <w:rFonts w:hint="eastAsia"/>
        </w:rPr>
        <w:t>月に数回</w:t>
      </w:r>
    </w:p>
    <w:p w14:paraId="7D8B29DD" w14:textId="531500E3" w:rsidR="00F01330" w:rsidRDefault="00F01330" w:rsidP="00F01330">
      <w:pPr>
        <w:pStyle w:val="aa"/>
        <w:numPr>
          <w:ilvl w:val="3"/>
          <w:numId w:val="4"/>
        </w:numPr>
      </w:pPr>
      <w:r>
        <w:rPr>
          <w:rFonts w:hint="eastAsia"/>
        </w:rPr>
        <w:t>ほとんどつけない</w:t>
      </w:r>
    </w:p>
    <w:p w14:paraId="2F2DE9E0" w14:textId="418AB68E" w:rsidR="00F01330" w:rsidRDefault="00F01330" w:rsidP="00F01330">
      <w:pPr>
        <w:pStyle w:val="aa"/>
        <w:numPr>
          <w:ilvl w:val="3"/>
          <w:numId w:val="4"/>
        </w:numPr>
      </w:pPr>
      <w:r>
        <w:rPr>
          <w:rFonts w:hint="eastAsia"/>
        </w:rPr>
        <w:t>全くつけない</w:t>
      </w:r>
    </w:p>
    <w:p w14:paraId="31E370EC" w14:textId="77777777" w:rsidR="00F01330" w:rsidRPr="00F01330" w:rsidRDefault="00F01330" w:rsidP="00F01330">
      <w:pPr>
        <w:pStyle w:val="aa"/>
        <w:ind w:left="1680"/>
        <w:rPr>
          <w:rFonts w:hint="eastAsia"/>
        </w:rPr>
      </w:pPr>
    </w:p>
    <w:p w14:paraId="195AA482" w14:textId="4E743077" w:rsidR="001D3470" w:rsidRDefault="001D3470" w:rsidP="00B77FDD">
      <w:pPr>
        <w:pStyle w:val="aa"/>
        <w:numPr>
          <w:ilvl w:val="2"/>
          <w:numId w:val="4"/>
        </w:numPr>
      </w:pPr>
      <w:r>
        <w:rPr>
          <w:rFonts w:hint="eastAsia"/>
        </w:rPr>
        <w:t>男性がアクセサリをつけていたときの印象</w:t>
      </w:r>
    </w:p>
    <w:p w14:paraId="1209FDC7" w14:textId="0C0E5DE9" w:rsidR="00EC64F7" w:rsidRDefault="00A81F5D" w:rsidP="00EC64F7">
      <w:pPr>
        <w:pStyle w:val="aa"/>
        <w:ind w:left="1600"/>
      </w:pPr>
      <w:r>
        <w:rPr>
          <w:rFonts w:hint="eastAsia"/>
        </w:rPr>
        <w:t>アクセサリ</w:t>
      </w:r>
      <w:r w:rsidR="00EC64F7">
        <w:rPr>
          <w:rFonts w:hint="eastAsia"/>
        </w:rPr>
        <w:t>着用者が</w:t>
      </w:r>
      <w:r w:rsidR="008D59A4">
        <w:rPr>
          <w:rFonts w:hint="eastAsia"/>
        </w:rPr>
        <w:t>男性</w:t>
      </w:r>
      <w:r>
        <w:rPr>
          <w:rFonts w:hint="eastAsia"/>
        </w:rPr>
        <w:t>の場合における</w:t>
      </w:r>
      <w:r w:rsidR="00021E33">
        <w:rPr>
          <w:rFonts w:hint="eastAsia"/>
        </w:rPr>
        <w:t>印象をネガティブ</w:t>
      </w:r>
      <w:r w:rsidR="00021E33">
        <w:t>~</w:t>
      </w:r>
      <w:r w:rsidR="00021E33">
        <w:rPr>
          <w:rFonts w:hint="eastAsia"/>
        </w:rPr>
        <w:t>ポジティブの</w:t>
      </w:r>
      <w:r w:rsidR="00021E33">
        <w:t>5</w:t>
      </w:r>
      <w:r w:rsidR="00021E33">
        <w:rPr>
          <w:rFonts w:hint="eastAsia"/>
        </w:rPr>
        <w:t>段階で質問した。ただし、ポジティブを</w:t>
      </w:r>
      <w:r w:rsidR="00021E33">
        <w:t>5</w:t>
      </w:r>
      <w:r w:rsidR="00021E33">
        <w:rPr>
          <w:rFonts w:hint="eastAsia"/>
        </w:rPr>
        <w:t>とした。</w:t>
      </w:r>
    </w:p>
    <w:p w14:paraId="6B613617" w14:textId="77777777" w:rsidR="000B62AE" w:rsidRPr="00021E33" w:rsidRDefault="000B62AE" w:rsidP="00EC64F7">
      <w:pPr>
        <w:pStyle w:val="aa"/>
        <w:ind w:left="1600"/>
        <w:rPr>
          <w:rFonts w:hint="eastAsia"/>
        </w:rPr>
      </w:pPr>
    </w:p>
    <w:p w14:paraId="36F62A1A" w14:textId="3329861B" w:rsidR="001D3470" w:rsidRDefault="001D3470" w:rsidP="00B77FDD">
      <w:pPr>
        <w:pStyle w:val="aa"/>
        <w:numPr>
          <w:ilvl w:val="2"/>
          <w:numId w:val="4"/>
        </w:numPr>
      </w:pPr>
      <w:r>
        <w:rPr>
          <w:rFonts w:hint="eastAsia"/>
        </w:rPr>
        <w:t>女性がアクセサリをつけていたときの印象</w:t>
      </w:r>
    </w:p>
    <w:p w14:paraId="49CE2A40" w14:textId="70CE7195" w:rsidR="00A81F5D" w:rsidRDefault="00A81F5D" w:rsidP="00A81F5D">
      <w:pPr>
        <w:pStyle w:val="aa"/>
        <w:ind w:left="1600"/>
      </w:pPr>
      <w:r>
        <w:rPr>
          <w:rFonts w:hint="eastAsia"/>
        </w:rPr>
        <w:t>アクセサリ着用者が女性の場合における印象をネガティブ</w:t>
      </w:r>
      <w:r>
        <w:t>~</w:t>
      </w:r>
      <w:r>
        <w:rPr>
          <w:rFonts w:hint="eastAsia"/>
        </w:rPr>
        <w:t>ポジティブの</w:t>
      </w:r>
      <w:r>
        <w:t>5</w:t>
      </w:r>
      <w:r>
        <w:rPr>
          <w:rFonts w:hint="eastAsia"/>
        </w:rPr>
        <w:t>段階で質問した。ただし、ポジティブを</w:t>
      </w:r>
      <w:r>
        <w:t>5</w:t>
      </w:r>
      <w:r>
        <w:rPr>
          <w:rFonts w:hint="eastAsia"/>
        </w:rPr>
        <w:t>とした。</w:t>
      </w:r>
    </w:p>
    <w:p w14:paraId="3BF1B576" w14:textId="77777777" w:rsidR="000B62AE" w:rsidRDefault="000B62AE" w:rsidP="00A81F5D">
      <w:pPr>
        <w:pStyle w:val="aa"/>
        <w:ind w:left="1600"/>
        <w:rPr>
          <w:rFonts w:hint="eastAsia"/>
        </w:rPr>
      </w:pPr>
    </w:p>
    <w:p w14:paraId="68F88609" w14:textId="20AD22F3" w:rsidR="001D3470" w:rsidRDefault="001D3470" w:rsidP="00B77FDD">
      <w:pPr>
        <w:pStyle w:val="aa"/>
        <w:numPr>
          <w:ilvl w:val="2"/>
          <w:numId w:val="4"/>
        </w:numPr>
      </w:pPr>
      <w:r>
        <w:rPr>
          <w:rFonts w:hint="eastAsia"/>
        </w:rPr>
        <w:t>アクセサリが人の印象に影響を与えると思うか</w:t>
      </w:r>
    </w:p>
    <w:p w14:paraId="37108F5B" w14:textId="59103C58" w:rsidR="00FA1EEB" w:rsidRDefault="00FA1EEB" w:rsidP="00FA1EEB">
      <w:pPr>
        <w:pStyle w:val="aa"/>
        <w:ind w:left="1600"/>
      </w:pPr>
      <w:r>
        <w:rPr>
          <w:rFonts w:hint="eastAsia"/>
        </w:rPr>
        <w:t>アクセサリが人の印象に対して、どの程度影響を与えるか</w:t>
      </w:r>
      <w:r>
        <w:t>5</w:t>
      </w:r>
      <w:r>
        <w:rPr>
          <w:rFonts w:hint="eastAsia"/>
        </w:rPr>
        <w:t>段階で質問した。</w:t>
      </w:r>
    </w:p>
    <w:p w14:paraId="4D14EF37" w14:textId="77777777" w:rsidR="00E62260" w:rsidRDefault="00E62260" w:rsidP="00FA1EEB">
      <w:pPr>
        <w:pStyle w:val="aa"/>
        <w:ind w:left="1600"/>
        <w:rPr>
          <w:rFonts w:hint="eastAsia"/>
        </w:rPr>
      </w:pPr>
    </w:p>
    <w:p w14:paraId="23CAB7BA" w14:textId="56CBA1D3" w:rsidR="00306F6F" w:rsidRDefault="00306F6F" w:rsidP="00306F6F">
      <w:pPr>
        <w:pStyle w:val="aa"/>
        <w:numPr>
          <w:ilvl w:val="3"/>
          <w:numId w:val="4"/>
        </w:numPr>
      </w:pPr>
      <w:r>
        <w:rPr>
          <w:rFonts w:hint="eastAsia"/>
        </w:rPr>
        <w:t>強くそう思う</w:t>
      </w:r>
    </w:p>
    <w:p w14:paraId="33144390" w14:textId="493C59BA" w:rsidR="00306F6F" w:rsidRDefault="00306F6F" w:rsidP="00306F6F">
      <w:pPr>
        <w:pStyle w:val="aa"/>
        <w:numPr>
          <w:ilvl w:val="3"/>
          <w:numId w:val="4"/>
        </w:numPr>
      </w:pPr>
      <w:r>
        <w:rPr>
          <w:rFonts w:hint="eastAsia"/>
        </w:rPr>
        <w:t>そう思う</w:t>
      </w:r>
    </w:p>
    <w:p w14:paraId="7804B45E" w14:textId="6B85D780" w:rsidR="00306F6F" w:rsidRDefault="00306F6F" w:rsidP="00306F6F">
      <w:pPr>
        <w:pStyle w:val="aa"/>
        <w:numPr>
          <w:ilvl w:val="3"/>
          <w:numId w:val="4"/>
        </w:numPr>
      </w:pPr>
      <w:r>
        <w:rPr>
          <w:rFonts w:hint="eastAsia"/>
        </w:rPr>
        <w:t>どちらでもない</w:t>
      </w:r>
    </w:p>
    <w:p w14:paraId="5E69B392" w14:textId="115FDBE7" w:rsidR="00306F6F" w:rsidRDefault="00306F6F" w:rsidP="00306F6F">
      <w:pPr>
        <w:pStyle w:val="aa"/>
        <w:numPr>
          <w:ilvl w:val="3"/>
          <w:numId w:val="4"/>
        </w:numPr>
      </w:pPr>
      <w:r>
        <w:rPr>
          <w:rFonts w:hint="eastAsia"/>
        </w:rPr>
        <w:t>そう思わない</w:t>
      </w:r>
    </w:p>
    <w:p w14:paraId="50BA038D" w14:textId="4B4803BD" w:rsidR="00306F6F" w:rsidRDefault="00306F6F" w:rsidP="00306F6F">
      <w:pPr>
        <w:pStyle w:val="aa"/>
        <w:numPr>
          <w:ilvl w:val="3"/>
          <w:numId w:val="4"/>
        </w:numPr>
      </w:pPr>
      <w:r>
        <w:rPr>
          <w:rFonts w:hint="eastAsia"/>
        </w:rPr>
        <w:t>全くそう思わない</w:t>
      </w:r>
    </w:p>
    <w:p w14:paraId="3E1EDB9A" w14:textId="6955BAE9" w:rsidR="00FA375C" w:rsidRDefault="00FA375C" w:rsidP="00015032">
      <w:pPr>
        <w:pStyle w:val="aa"/>
        <w:ind w:left="2120"/>
      </w:pPr>
    </w:p>
    <w:p w14:paraId="6D8C7AA0" w14:textId="77777777" w:rsidR="005C085C" w:rsidRDefault="005C085C" w:rsidP="00015032">
      <w:pPr>
        <w:pStyle w:val="aa"/>
        <w:ind w:left="2120"/>
      </w:pPr>
    </w:p>
    <w:p w14:paraId="2F19DCB4" w14:textId="77777777" w:rsidR="005C085C" w:rsidRPr="00FA1EEB" w:rsidRDefault="005C085C" w:rsidP="00015032">
      <w:pPr>
        <w:pStyle w:val="aa"/>
        <w:ind w:left="2120"/>
      </w:pPr>
    </w:p>
    <w:p w14:paraId="22D6C50F" w14:textId="5DE69358" w:rsidR="001D3470" w:rsidRDefault="001D3470" w:rsidP="00B77FDD">
      <w:pPr>
        <w:pStyle w:val="aa"/>
        <w:numPr>
          <w:ilvl w:val="2"/>
          <w:numId w:val="4"/>
        </w:numPr>
      </w:pPr>
      <w:r>
        <w:rPr>
          <w:rFonts w:hint="eastAsia"/>
        </w:rPr>
        <w:lastRenderedPageBreak/>
        <w:t>アクセサリをつけている人への印象</w:t>
      </w:r>
    </w:p>
    <w:p w14:paraId="5B37B66B" w14:textId="3858EF3D" w:rsidR="00E62260" w:rsidRDefault="00E62260" w:rsidP="00E62260">
      <w:pPr>
        <w:pStyle w:val="aa"/>
        <w:ind w:left="1600"/>
      </w:pPr>
      <w:r>
        <w:rPr>
          <w:rFonts w:hint="eastAsia"/>
        </w:rPr>
        <w:t>アクセサリをつけている人に対して、具体的にどのような印象を抱くか複数選択形式で質問した。</w:t>
      </w:r>
    </w:p>
    <w:p w14:paraId="05931E78" w14:textId="77777777" w:rsidR="009F0F1F" w:rsidRDefault="009F0F1F" w:rsidP="00E62260">
      <w:pPr>
        <w:pStyle w:val="aa"/>
        <w:ind w:left="1600"/>
        <w:rPr>
          <w:rFonts w:hint="eastAsia"/>
        </w:rPr>
      </w:pPr>
    </w:p>
    <w:p w14:paraId="499939F0" w14:textId="6267400B" w:rsidR="00E62260" w:rsidRDefault="00E62260" w:rsidP="00E62260">
      <w:pPr>
        <w:pStyle w:val="aa"/>
        <w:numPr>
          <w:ilvl w:val="3"/>
          <w:numId w:val="4"/>
        </w:numPr>
      </w:pPr>
      <w:r>
        <w:rPr>
          <w:rFonts w:hint="eastAsia"/>
        </w:rPr>
        <w:t>おしゃれ</w:t>
      </w:r>
    </w:p>
    <w:p w14:paraId="580313B8" w14:textId="5F5FE42C" w:rsidR="00E62260" w:rsidRDefault="00E62260" w:rsidP="00E62260">
      <w:pPr>
        <w:pStyle w:val="aa"/>
        <w:numPr>
          <w:ilvl w:val="3"/>
          <w:numId w:val="4"/>
        </w:numPr>
      </w:pPr>
      <w:r>
        <w:rPr>
          <w:rFonts w:hint="eastAsia"/>
        </w:rPr>
        <w:t>華やか</w:t>
      </w:r>
    </w:p>
    <w:p w14:paraId="6E3570F6" w14:textId="282474C8" w:rsidR="00E62260" w:rsidRDefault="00E62260" w:rsidP="00E62260">
      <w:pPr>
        <w:pStyle w:val="aa"/>
        <w:numPr>
          <w:ilvl w:val="3"/>
          <w:numId w:val="4"/>
        </w:numPr>
      </w:pPr>
      <w:r>
        <w:rPr>
          <w:rFonts w:hint="eastAsia"/>
        </w:rPr>
        <w:t>きちんとしている</w:t>
      </w:r>
    </w:p>
    <w:p w14:paraId="60F4F3FE" w14:textId="588BDBBA" w:rsidR="000F2B1C" w:rsidRDefault="000F2B1C" w:rsidP="00E62260">
      <w:pPr>
        <w:pStyle w:val="aa"/>
        <w:numPr>
          <w:ilvl w:val="3"/>
          <w:numId w:val="4"/>
        </w:numPr>
      </w:pPr>
      <w:r>
        <w:rPr>
          <w:rFonts w:hint="eastAsia"/>
        </w:rPr>
        <w:t>自身があるように見える</w:t>
      </w:r>
    </w:p>
    <w:p w14:paraId="336DCCB1" w14:textId="62BB3A11" w:rsidR="000F2B1C" w:rsidRDefault="000F2B1C" w:rsidP="00E62260">
      <w:pPr>
        <w:pStyle w:val="aa"/>
        <w:numPr>
          <w:ilvl w:val="3"/>
          <w:numId w:val="4"/>
        </w:numPr>
      </w:pPr>
      <w:r>
        <w:rPr>
          <w:rFonts w:hint="eastAsia"/>
        </w:rPr>
        <w:t>親しみやすい</w:t>
      </w:r>
    </w:p>
    <w:p w14:paraId="42590C8D" w14:textId="38ABB96A" w:rsidR="000F2B1C" w:rsidRDefault="000F2B1C" w:rsidP="00E62260">
      <w:pPr>
        <w:pStyle w:val="aa"/>
        <w:numPr>
          <w:ilvl w:val="3"/>
          <w:numId w:val="4"/>
        </w:numPr>
      </w:pPr>
      <w:r>
        <w:rPr>
          <w:rFonts w:hint="eastAsia"/>
        </w:rPr>
        <w:t>派手</w:t>
      </w:r>
    </w:p>
    <w:p w14:paraId="021E8013" w14:textId="396056B0" w:rsidR="000F2B1C" w:rsidRDefault="000F2B1C" w:rsidP="00E62260">
      <w:pPr>
        <w:pStyle w:val="aa"/>
        <w:numPr>
          <w:ilvl w:val="3"/>
          <w:numId w:val="4"/>
        </w:numPr>
      </w:pPr>
      <w:r>
        <w:rPr>
          <w:rFonts w:hint="eastAsia"/>
        </w:rPr>
        <w:t>特に印象はない</w:t>
      </w:r>
    </w:p>
    <w:p w14:paraId="042635EE" w14:textId="77777777" w:rsidR="00A754FA" w:rsidRDefault="00A754FA" w:rsidP="00A754FA">
      <w:pPr>
        <w:pStyle w:val="aa"/>
        <w:ind w:left="1680"/>
        <w:rPr>
          <w:rFonts w:hint="eastAsia"/>
        </w:rPr>
      </w:pPr>
    </w:p>
    <w:p w14:paraId="77500FC6" w14:textId="2E595499" w:rsidR="001D3470" w:rsidRDefault="001D3470" w:rsidP="00B77FDD">
      <w:pPr>
        <w:pStyle w:val="aa"/>
        <w:numPr>
          <w:ilvl w:val="2"/>
          <w:numId w:val="4"/>
        </w:numPr>
      </w:pPr>
      <w:r>
        <w:rPr>
          <w:rFonts w:hint="eastAsia"/>
        </w:rPr>
        <w:t>各要素について、好印象への寄与度はどの程度存在するか</w:t>
      </w:r>
    </w:p>
    <w:p w14:paraId="6B4DCA92" w14:textId="09DD50C6" w:rsidR="005521C4" w:rsidRDefault="005521C4" w:rsidP="005521C4">
      <w:pPr>
        <w:pStyle w:val="aa"/>
        <w:ind w:left="1600"/>
      </w:pPr>
      <w:r>
        <w:rPr>
          <w:rFonts w:hint="eastAsia"/>
        </w:rPr>
        <w:t>以下の</w:t>
      </w:r>
      <w:r>
        <w:t>6</w:t>
      </w:r>
      <w:r>
        <w:rPr>
          <w:rFonts w:hint="eastAsia"/>
        </w:rPr>
        <w:t>要素について、好印象を与える要素であるとどの程度思うか質問した。</w:t>
      </w:r>
    </w:p>
    <w:p w14:paraId="3D9CBFE9" w14:textId="77777777" w:rsidR="005521C4" w:rsidRDefault="005521C4" w:rsidP="005521C4">
      <w:pPr>
        <w:pStyle w:val="aa"/>
        <w:ind w:left="1600"/>
      </w:pPr>
    </w:p>
    <w:p w14:paraId="1903DCB6" w14:textId="101DA0E6" w:rsidR="005521C4" w:rsidRDefault="005521C4" w:rsidP="005521C4">
      <w:pPr>
        <w:pStyle w:val="aa"/>
        <w:numPr>
          <w:ilvl w:val="3"/>
          <w:numId w:val="4"/>
        </w:numPr>
      </w:pPr>
      <w:r>
        <w:rPr>
          <w:rFonts w:hint="eastAsia"/>
        </w:rPr>
        <w:t>髪型</w:t>
      </w:r>
    </w:p>
    <w:p w14:paraId="6592D9EF" w14:textId="7C85A6B7" w:rsidR="005521C4" w:rsidRDefault="005521C4" w:rsidP="005521C4">
      <w:pPr>
        <w:pStyle w:val="aa"/>
        <w:numPr>
          <w:ilvl w:val="3"/>
          <w:numId w:val="4"/>
        </w:numPr>
      </w:pPr>
      <w:r>
        <w:rPr>
          <w:rFonts w:hint="eastAsia"/>
        </w:rPr>
        <w:t>髪色</w:t>
      </w:r>
    </w:p>
    <w:p w14:paraId="4216CBDC" w14:textId="1D542822" w:rsidR="005521C4" w:rsidRDefault="005521C4" w:rsidP="005521C4">
      <w:pPr>
        <w:pStyle w:val="aa"/>
        <w:numPr>
          <w:ilvl w:val="3"/>
          <w:numId w:val="4"/>
        </w:numPr>
      </w:pPr>
      <w:r>
        <w:rPr>
          <w:rFonts w:hint="eastAsia"/>
        </w:rPr>
        <w:t>顔立ち</w:t>
      </w:r>
    </w:p>
    <w:p w14:paraId="17914479" w14:textId="56675DAD" w:rsidR="005521C4" w:rsidRDefault="005521C4" w:rsidP="005521C4">
      <w:pPr>
        <w:pStyle w:val="aa"/>
        <w:numPr>
          <w:ilvl w:val="3"/>
          <w:numId w:val="4"/>
        </w:numPr>
      </w:pPr>
      <w:r>
        <w:rPr>
          <w:rFonts w:hint="eastAsia"/>
        </w:rPr>
        <w:t>服装</w:t>
      </w:r>
    </w:p>
    <w:p w14:paraId="428F0ED4" w14:textId="1514385D" w:rsidR="005521C4" w:rsidRDefault="005521C4" w:rsidP="005521C4">
      <w:pPr>
        <w:pStyle w:val="aa"/>
        <w:numPr>
          <w:ilvl w:val="3"/>
          <w:numId w:val="4"/>
        </w:numPr>
      </w:pPr>
      <w:r>
        <w:rPr>
          <w:rFonts w:hint="eastAsia"/>
        </w:rPr>
        <w:t>アクセサリ</w:t>
      </w:r>
    </w:p>
    <w:p w14:paraId="28EEF95E" w14:textId="243D36FA" w:rsidR="005521C4" w:rsidRDefault="005521C4" w:rsidP="005521C4">
      <w:pPr>
        <w:pStyle w:val="aa"/>
        <w:numPr>
          <w:ilvl w:val="3"/>
          <w:numId w:val="4"/>
        </w:numPr>
      </w:pPr>
      <w:r>
        <w:rPr>
          <w:rFonts w:hint="eastAsia"/>
        </w:rPr>
        <w:t>表情</w:t>
      </w:r>
    </w:p>
    <w:p w14:paraId="623DA672" w14:textId="77777777" w:rsidR="005521C4" w:rsidRDefault="005521C4" w:rsidP="005521C4">
      <w:pPr>
        <w:pStyle w:val="aa"/>
        <w:ind w:left="2120"/>
        <w:rPr>
          <w:rFonts w:hint="eastAsia"/>
        </w:rPr>
      </w:pPr>
    </w:p>
    <w:p w14:paraId="44133BA8" w14:textId="68D11B12" w:rsidR="00963C29" w:rsidRDefault="00963C29" w:rsidP="00B77FDD">
      <w:pPr>
        <w:pStyle w:val="aa"/>
        <w:numPr>
          <w:ilvl w:val="2"/>
          <w:numId w:val="4"/>
        </w:numPr>
      </w:pPr>
      <w:r>
        <w:rPr>
          <w:rFonts w:hint="eastAsia"/>
        </w:rPr>
        <w:t>パターン</w:t>
      </w:r>
    </w:p>
    <w:p w14:paraId="12F96F25" w14:textId="13EBA657" w:rsidR="00963C29" w:rsidRDefault="00963C29" w:rsidP="00963C29">
      <w:pPr>
        <w:pStyle w:val="aa"/>
        <w:ind w:left="1600"/>
      </w:pPr>
      <w:r>
        <w:rPr>
          <w:rFonts w:hint="eastAsia"/>
        </w:rPr>
        <w:t>視線検出について画像をランダマイズする必要があったため、</w:t>
      </w:r>
      <w:r>
        <w:t>4</w:t>
      </w:r>
      <w:r>
        <w:rPr>
          <w:rFonts w:hint="eastAsia"/>
        </w:rPr>
        <w:t>つの順序を作成し、当該実験協力者が実施する写真順序パターンを</w:t>
      </w:r>
      <w:r>
        <w:t>A~D</w:t>
      </w:r>
      <w:r>
        <w:rPr>
          <w:rFonts w:hint="eastAsia"/>
        </w:rPr>
        <w:t>で入力した。</w:t>
      </w:r>
    </w:p>
    <w:p w14:paraId="3D6F91C6" w14:textId="77777777" w:rsidR="00963C29" w:rsidRDefault="00963C29" w:rsidP="00963C29">
      <w:pPr>
        <w:pStyle w:val="aa"/>
        <w:ind w:left="1600"/>
        <w:rPr>
          <w:rFonts w:hint="eastAsia"/>
        </w:rPr>
      </w:pPr>
    </w:p>
    <w:p w14:paraId="4510367B" w14:textId="6F12ECCC" w:rsidR="001D3470" w:rsidRDefault="001D3470" w:rsidP="00B77FDD">
      <w:pPr>
        <w:pStyle w:val="aa"/>
        <w:numPr>
          <w:ilvl w:val="2"/>
          <w:numId w:val="4"/>
        </w:numPr>
      </w:pPr>
      <w:r>
        <w:t>8</w:t>
      </w:r>
      <w:r>
        <w:rPr>
          <w:rFonts w:hint="eastAsia"/>
        </w:rPr>
        <w:t>枚の写真への評価</w:t>
      </w:r>
    </w:p>
    <w:p w14:paraId="26927C91" w14:textId="50EADF22" w:rsidR="00963C29" w:rsidRDefault="00963C29" w:rsidP="00963C29">
      <w:pPr>
        <w:pStyle w:val="aa"/>
        <w:ind w:left="1600"/>
      </w:pPr>
      <w:r>
        <w:rPr>
          <w:rFonts w:hint="eastAsia"/>
        </w:rPr>
        <w:t>視線検出実験と並行し、</w:t>
      </w:r>
      <w:r w:rsidR="00711F1A">
        <w:rPr>
          <w:rFonts w:hint="eastAsia"/>
        </w:rPr>
        <w:t>好印象・悪印象の評価軸</w:t>
      </w:r>
      <w:proofErr w:type="gramStart"/>
      <w:r w:rsidR="00711F1A">
        <w:rPr>
          <w:rFonts w:hint="eastAsia"/>
        </w:rPr>
        <w:t>で</w:t>
      </w:r>
      <w:proofErr w:type="gramEnd"/>
      <w:r w:rsidR="00711F1A">
        <w:t>5</w:t>
      </w:r>
      <w:r w:rsidR="00711F1A">
        <w:rPr>
          <w:rFonts w:hint="eastAsia"/>
        </w:rPr>
        <w:t>段階</w:t>
      </w:r>
      <w:proofErr w:type="gramStart"/>
      <w:r w:rsidR="00711F1A">
        <w:rPr>
          <w:rFonts w:hint="eastAsia"/>
        </w:rPr>
        <w:t>で</w:t>
      </w:r>
      <w:proofErr w:type="gramEnd"/>
      <w:r w:rsidR="00711F1A">
        <w:rPr>
          <w:rFonts w:hint="eastAsia"/>
        </w:rPr>
        <w:t>質問した。</w:t>
      </w:r>
    </w:p>
    <w:p w14:paraId="6D6E297E" w14:textId="77777777" w:rsidR="00711F1A" w:rsidRPr="00711F1A" w:rsidRDefault="00711F1A" w:rsidP="00963C29">
      <w:pPr>
        <w:pStyle w:val="aa"/>
        <w:ind w:left="1600"/>
        <w:rPr>
          <w:rFonts w:hint="eastAsia"/>
        </w:rPr>
      </w:pPr>
    </w:p>
    <w:p w14:paraId="3F23C03E" w14:textId="160C1673" w:rsidR="001D3470" w:rsidRDefault="001D3470" w:rsidP="001D3470">
      <w:pPr>
        <w:pStyle w:val="aa"/>
        <w:numPr>
          <w:ilvl w:val="2"/>
          <w:numId w:val="4"/>
        </w:numPr>
      </w:pPr>
      <w:r>
        <w:rPr>
          <w:rFonts w:hint="eastAsia"/>
        </w:rPr>
        <w:t>第一印象として親近感が湧くのは、どのパターンか</w:t>
      </w:r>
    </w:p>
    <w:p w14:paraId="0FCEDEEE" w14:textId="66DD797F" w:rsidR="006C29B7" w:rsidRDefault="006C29B7" w:rsidP="006C29B7">
      <w:pPr>
        <w:pStyle w:val="aa"/>
        <w:ind w:left="1600"/>
      </w:pPr>
      <w:r>
        <w:t>8</w:t>
      </w:r>
      <w:r>
        <w:rPr>
          <w:rFonts w:hint="eastAsia"/>
        </w:rPr>
        <w:t>枚の画像を見終わったあとに、親近感が最も湧く写真がどれか質問した。その際、</w:t>
      </w:r>
      <w:r>
        <w:t>8</w:t>
      </w:r>
      <w:r>
        <w:rPr>
          <w:rFonts w:hint="eastAsia"/>
        </w:rPr>
        <w:t>枚の画像</w:t>
      </w:r>
      <w:r w:rsidR="00441A1F">
        <w:rPr>
          <w:rFonts w:hint="eastAsia"/>
        </w:rPr>
        <w:t>をすべてまとめた写真を表示することとした。</w:t>
      </w:r>
    </w:p>
    <w:p w14:paraId="0D313C85" w14:textId="7E16999D" w:rsidR="001D3470" w:rsidRDefault="001D3470" w:rsidP="001D3470">
      <w:pPr>
        <w:pStyle w:val="aa"/>
        <w:numPr>
          <w:ilvl w:val="2"/>
          <w:numId w:val="4"/>
        </w:numPr>
      </w:pPr>
      <w:r>
        <w:rPr>
          <w:rFonts w:hint="eastAsia"/>
        </w:rPr>
        <w:lastRenderedPageBreak/>
        <w:t>第一印象として親近感が湧きにくいのは、どのパターンか</w:t>
      </w:r>
    </w:p>
    <w:p w14:paraId="4749607C" w14:textId="584E21DF" w:rsidR="00EC6E43" w:rsidRDefault="00EC6E43" w:rsidP="00EC6E43">
      <w:pPr>
        <w:pStyle w:val="aa"/>
        <w:ind w:left="1600"/>
      </w:pPr>
      <w:proofErr w:type="gramStart"/>
      <w:r>
        <w:t>k</w:t>
      </w:r>
      <w:proofErr w:type="gramEnd"/>
      <w:r>
        <w:rPr>
          <w:rFonts w:hint="eastAsia"/>
        </w:rPr>
        <w:t>と反対で、親近感が最も湧きにくい</w:t>
      </w:r>
      <w:r>
        <w:t>(</w:t>
      </w:r>
      <w:r>
        <w:rPr>
          <w:rFonts w:hint="eastAsia"/>
        </w:rPr>
        <w:t>第一印象の悪い</w:t>
      </w:r>
      <w:r>
        <w:t>)</w:t>
      </w:r>
      <w:r>
        <w:rPr>
          <w:rFonts w:hint="eastAsia"/>
        </w:rPr>
        <w:t>写真がどれか質問した。</w:t>
      </w:r>
    </w:p>
    <w:p w14:paraId="0625BACE" w14:textId="77777777" w:rsidR="00FA4E2A" w:rsidRDefault="00FA4E2A" w:rsidP="00EC6E43">
      <w:pPr>
        <w:pStyle w:val="aa"/>
        <w:ind w:left="1600"/>
        <w:rPr>
          <w:rFonts w:hint="eastAsia"/>
        </w:rPr>
      </w:pPr>
    </w:p>
    <w:p w14:paraId="38436B7A" w14:textId="0A5069EE" w:rsidR="001D3470" w:rsidRDefault="001D3470" w:rsidP="001D3470">
      <w:pPr>
        <w:pStyle w:val="aa"/>
        <w:numPr>
          <w:ilvl w:val="2"/>
          <w:numId w:val="4"/>
        </w:numPr>
      </w:pPr>
      <w:r>
        <w:rPr>
          <w:rFonts w:hint="eastAsia"/>
        </w:rPr>
        <w:t>各要素について、好印象への寄与度はどの程度存在するか</w:t>
      </w:r>
    </w:p>
    <w:p w14:paraId="38155E60" w14:textId="6AA4B6D5" w:rsidR="00DA22D3" w:rsidRDefault="00DA22D3" w:rsidP="00DA22D3">
      <w:pPr>
        <w:pStyle w:val="aa"/>
        <w:ind w:left="1600"/>
      </w:pPr>
      <w:r>
        <w:rPr>
          <w:rFonts w:hint="eastAsia"/>
        </w:rPr>
        <w:t>事後アンケートとして、以下の</w:t>
      </w:r>
      <w:r>
        <w:t>6</w:t>
      </w:r>
      <w:r>
        <w:rPr>
          <w:rFonts w:hint="eastAsia"/>
        </w:rPr>
        <w:t>項目について好印象に対して影響をどの程度与えるか質問した。</w:t>
      </w:r>
    </w:p>
    <w:p w14:paraId="0B1DC611" w14:textId="77777777" w:rsidR="005946F9" w:rsidRDefault="005946F9" w:rsidP="005946F9">
      <w:pPr>
        <w:pStyle w:val="aa"/>
        <w:ind w:left="1600"/>
      </w:pPr>
    </w:p>
    <w:p w14:paraId="10443FDD" w14:textId="77777777" w:rsidR="005946F9" w:rsidRDefault="005946F9" w:rsidP="005946F9">
      <w:pPr>
        <w:pStyle w:val="aa"/>
        <w:numPr>
          <w:ilvl w:val="3"/>
          <w:numId w:val="4"/>
        </w:numPr>
      </w:pPr>
      <w:r>
        <w:rPr>
          <w:rFonts w:hint="eastAsia"/>
        </w:rPr>
        <w:t>髪型</w:t>
      </w:r>
    </w:p>
    <w:p w14:paraId="2552B1EA" w14:textId="77777777" w:rsidR="005946F9" w:rsidRDefault="005946F9" w:rsidP="005946F9">
      <w:pPr>
        <w:pStyle w:val="aa"/>
        <w:numPr>
          <w:ilvl w:val="3"/>
          <w:numId w:val="4"/>
        </w:numPr>
      </w:pPr>
      <w:r>
        <w:rPr>
          <w:rFonts w:hint="eastAsia"/>
        </w:rPr>
        <w:t>髪色</w:t>
      </w:r>
    </w:p>
    <w:p w14:paraId="7080336C" w14:textId="77777777" w:rsidR="005946F9" w:rsidRDefault="005946F9" w:rsidP="005946F9">
      <w:pPr>
        <w:pStyle w:val="aa"/>
        <w:numPr>
          <w:ilvl w:val="3"/>
          <w:numId w:val="4"/>
        </w:numPr>
      </w:pPr>
      <w:r>
        <w:rPr>
          <w:rFonts w:hint="eastAsia"/>
        </w:rPr>
        <w:t>顔立ち</w:t>
      </w:r>
    </w:p>
    <w:p w14:paraId="0141B923" w14:textId="77777777" w:rsidR="005946F9" w:rsidRDefault="005946F9" w:rsidP="005946F9">
      <w:pPr>
        <w:pStyle w:val="aa"/>
        <w:numPr>
          <w:ilvl w:val="3"/>
          <w:numId w:val="4"/>
        </w:numPr>
      </w:pPr>
      <w:r>
        <w:rPr>
          <w:rFonts w:hint="eastAsia"/>
        </w:rPr>
        <w:t>服装</w:t>
      </w:r>
    </w:p>
    <w:p w14:paraId="516833C7" w14:textId="77777777" w:rsidR="005946F9" w:rsidRDefault="005946F9" w:rsidP="005946F9">
      <w:pPr>
        <w:pStyle w:val="aa"/>
        <w:numPr>
          <w:ilvl w:val="3"/>
          <w:numId w:val="4"/>
        </w:numPr>
      </w:pPr>
      <w:r>
        <w:rPr>
          <w:rFonts w:hint="eastAsia"/>
        </w:rPr>
        <w:t>アクセサリ</w:t>
      </w:r>
    </w:p>
    <w:p w14:paraId="25973EC0" w14:textId="77777777" w:rsidR="005946F9" w:rsidRDefault="005946F9" w:rsidP="005946F9">
      <w:pPr>
        <w:pStyle w:val="aa"/>
        <w:numPr>
          <w:ilvl w:val="3"/>
          <w:numId w:val="4"/>
        </w:numPr>
      </w:pPr>
      <w:r>
        <w:rPr>
          <w:rFonts w:hint="eastAsia"/>
        </w:rPr>
        <w:t>表情</w:t>
      </w:r>
    </w:p>
    <w:p w14:paraId="59084113" w14:textId="77777777" w:rsidR="005946F9" w:rsidRPr="00B34704" w:rsidRDefault="005946F9" w:rsidP="00DA22D3">
      <w:pPr>
        <w:pStyle w:val="aa"/>
        <w:ind w:left="1600"/>
        <w:rPr>
          <w:rFonts w:hint="eastAsia"/>
        </w:rPr>
      </w:pPr>
    </w:p>
    <w:p w14:paraId="1AD460D1" w14:textId="1D6D5B61" w:rsidR="009A2F5A" w:rsidRDefault="009A2F5A" w:rsidP="00C26980">
      <w:pPr>
        <w:pStyle w:val="aa"/>
        <w:numPr>
          <w:ilvl w:val="1"/>
          <w:numId w:val="4"/>
        </w:numPr>
      </w:pPr>
      <w:r>
        <w:rPr>
          <w:rFonts w:hint="eastAsia"/>
        </w:rPr>
        <w:t>画像生成</w:t>
      </w:r>
    </w:p>
    <w:p w14:paraId="22E2E62C" w14:textId="517B5044" w:rsidR="0034080D" w:rsidRDefault="0034080D" w:rsidP="0034080D">
      <w:pPr>
        <w:pStyle w:val="aa"/>
        <w:ind w:left="1240"/>
      </w:pPr>
      <w:r>
        <w:rPr>
          <w:rFonts w:hint="eastAsia"/>
        </w:rPr>
        <w:t>まず、アクセサリ</w:t>
      </w:r>
      <w:r>
        <w:t>(</w:t>
      </w:r>
      <w:r>
        <w:rPr>
          <w:rFonts w:hint="eastAsia"/>
        </w:rPr>
        <w:t>ネックレスとイヤリング</w:t>
      </w:r>
      <w:r>
        <w:t>)</w:t>
      </w:r>
      <w:r>
        <w:rPr>
          <w:rFonts w:hint="eastAsia"/>
        </w:rPr>
        <w:t>と男性・女性の写真を</w:t>
      </w:r>
      <w:r>
        <w:t>Google</w:t>
      </w:r>
      <w:r>
        <w:rPr>
          <w:rFonts w:hint="eastAsia"/>
        </w:rPr>
        <w:t>から取得し、</w:t>
      </w:r>
      <w:r>
        <w:t>ChatGPT-o3</w:t>
      </w:r>
      <w:r>
        <w:rPr>
          <w:rFonts w:hint="eastAsia"/>
        </w:rPr>
        <w:t>モデルを用いて各水準で生成した。生成した画像は、以下の</w:t>
      </w:r>
      <w:r>
        <w:t>8</w:t>
      </w:r>
      <w:r>
        <w:rPr>
          <w:rFonts w:hint="eastAsia"/>
        </w:rPr>
        <w:t>種類である。</w:t>
      </w:r>
    </w:p>
    <w:p w14:paraId="11E3D7EA" w14:textId="77777777" w:rsidR="0034080D" w:rsidRDefault="0034080D" w:rsidP="0034080D">
      <w:pPr>
        <w:pStyle w:val="aa"/>
        <w:ind w:left="1240"/>
      </w:pPr>
    </w:p>
    <w:p w14:paraId="3BE30FB9" w14:textId="14DED974" w:rsidR="0034080D" w:rsidRDefault="00F1094E" w:rsidP="00F1094E">
      <w:pPr>
        <w:pStyle w:val="aa"/>
        <w:ind w:left="1240"/>
        <w:jc w:val="center"/>
      </w:pPr>
      <w:r>
        <w:rPr>
          <w:rFonts w:hint="eastAsia"/>
          <w:noProof/>
        </w:rPr>
        <w:drawing>
          <wp:inline distT="0" distB="0" distL="0" distR="0" wp14:anchorId="4448EE23" wp14:editId="049A05A7">
            <wp:extent cx="3600000" cy="2025212"/>
            <wp:effectExtent l="0" t="0" r="0" b="0"/>
            <wp:docPr id="1537065360" name="図 1" descr="ポーズをとっている人の写真のコラージュ&#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5360" name="図 1" descr="ポーズをとっている人の写真のコラージュ&#10;&#10;AI 生成コンテンツは誤りを含む可能性があります。"/>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00000" cy="2025212"/>
                    </a:xfrm>
                    <a:prstGeom prst="rect">
                      <a:avLst/>
                    </a:prstGeom>
                  </pic:spPr>
                </pic:pic>
              </a:graphicData>
            </a:graphic>
          </wp:inline>
        </w:drawing>
      </w:r>
    </w:p>
    <w:p w14:paraId="2B71F10D" w14:textId="6FAE164A" w:rsidR="00F1094E" w:rsidRPr="007656B5" w:rsidRDefault="00F1094E" w:rsidP="00F1094E">
      <w:pPr>
        <w:pStyle w:val="aa"/>
        <w:ind w:left="1240"/>
        <w:jc w:val="center"/>
        <w:rPr>
          <w:b/>
          <w:bCs/>
        </w:rPr>
      </w:pPr>
      <w:r w:rsidRPr="007656B5">
        <w:rPr>
          <w:rFonts w:hint="eastAsia"/>
          <w:b/>
          <w:bCs/>
        </w:rPr>
        <w:t>図</w:t>
      </w:r>
      <w:r w:rsidRPr="007656B5">
        <w:rPr>
          <w:b/>
          <w:bCs/>
        </w:rPr>
        <w:t xml:space="preserve">1. </w:t>
      </w:r>
      <w:r w:rsidRPr="007656B5">
        <w:rPr>
          <w:rFonts w:hint="eastAsia"/>
          <w:b/>
          <w:bCs/>
        </w:rPr>
        <w:t>生成した画像</w:t>
      </w:r>
    </w:p>
    <w:p w14:paraId="3DE8D846" w14:textId="1EB82E49" w:rsidR="00C26980" w:rsidRDefault="00C26980" w:rsidP="00C26980">
      <w:pPr>
        <w:pStyle w:val="aa"/>
        <w:numPr>
          <w:ilvl w:val="1"/>
          <w:numId w:val="4"/>
        </w:numPr>
      </w:pPr>
      <w:r>
        <w:rPr>
          <w:rFonts w:hint="eastAsia"/>
        </w:rPr>
        <w:t>視線検出装置の設定</w:t>
      </w:r>
    </w:p>
    <w:p w14:paraId="0575F871" w14:textId="6DCA7915" w:rsidR="00871933" w:rsidRDefault="00450E8E" w:rsidP="00871933">
      <w:pPr>
        <w:pStyle w:val="aa"/>
        <w:ind w:left="1240"/>
      </w:pPr>
      <w:r>
        <w:rPr>
          <w:rFonts w:hint="eastAsia"/>
        </w:rPr>
        <w:t>視線検出装置「</w:t>
      </w:r>
      <w:r>
        <w:t>Tobii Pro Spar</w:t>
      </w:r>
      <w:r w:rsidR="00D754C0">
        <w:t>c</w:t>
      </w:r>
      <w:r>
        <w:rPr>
          <w:rFonts w:hint="eastAsia"/>
        </w:rPr>
        <w:t>」の準備を</w:t>
      </w:r>
      <w:r w:rsidR="00D13397">
        <w:rPr>
          <w:rFonts w:hint="eastAsia"/>
        </w:rPr>
        <w:t>以下の手順で行った</w:t>
      </w:r>
      <w:r>
        <w:rPr>
          <w:rFonts w:hint="eastAsia"/>
        </w:rPr>
        <w:t>。</w:t>
      </w:r>
    </w:p>
    <w:p w14:paraId="46DCC858" w14:textId="32DA449F" w:rsidR="00D13397" w:rsidRDefault="00D13397" w:rsidP="00D13397">
      <w:pPr>
        <w:pStyle w:val="aa"/>
        <w:numPr>
          <w:ilvl w:val="2"/>
          <w:numId w:val="4"/>
        </w:numPr>
      </w:pPr>
      <w:r>
        <w:t>Tobii Lab</w:t>
      </w:r>
      <w:r>
        <w:rPr>
          <w:rFonts w:hint="eastAsia"/>
        </w:rPr>
        <w:t>を立ち上げる</w:t>
      </w:r>
    </w:p>
    <w:p w14:paraId="364527CB" w14:textId="01384054" w:rsidR="00D13397" w:rsidRDefault="00D13397" w:rsidP="00D13397">
      <w:pPr>
        <w:pStyle w:val="aa"/>
        <w:numPr>
          <w:ilvl w:val="2"/>
          <w:numId w:val="4"/>
        </w:numPr>
      </w:pPr>
      <w:r>
        <w:rPr>
          <w:rFonts w:hint="eastAsia"/>
        </w:rPr>
        <w:t>左のバーから「</w:t>
      </w:r>
      <w:r>
        <w:t>Create new Project</w:t>
      </w:r>
      <w:r>
        <w:rPr>
          <w:rFonts w:hint="eastAsia"/>
        </w:rPr>
        <w:t>」を選択する</w:t>
      </w:r>
    </w:p>
    <w:p w14:paraId="6E835F63" w14:textId="4BE82D6F" w:rsidR="00D13397" w:rsidRDefault="00D13397" w:rsidP="00D13397">
      <w:pPr>
        <w:pStyle w:val="aa"/>
        <w:numPr>
          <w:ilvl w:val="2"/>
          <w:numId w:val="4"/>
        </w:numPr>
      </w:pPr>
      <w:r>
        <w:rPr>
          <w:rFonts w:hint="eastAsia"/>
        </w:rPr>
        <w:t>画面中央の入力ボックスにプロジェクト名を入力し、「</w:t>
      </w:r>
      <w:r>
        <w:t>Create</w:t>
      </w:r>
      <w:r>
        <w:rPr>
          <w:rFonts w:hint="eastAsia"/>
        </w:rPr>
        <w:t>」を押す。</w:t>
      </w:r>
    </w:p>
    <w:p w14:paraId="43B596FE" w14:textId="5822D8AD" w:rsidR="00D13397" w:rsidRDefault="00D13397" w:rsidP="00D13397">
      <w:pPr>
        <w:pStyle w:val="aa"/>
        <w:numPr>
          <w:ilvl w:val="2"/>
          <w:numId w:val="4"/>
        </w:numPr>
      </w:pPr>
      <w:r>
        <w:rPr>
          <w:rFonts w:hint="eastAsia"/>
        </w:rPr>
        <w:lastRenderedPageBreak/>
        <w:t>画面左上の「</w:t>
      </w:r>
      <w:r>
        <w:t>Design</w:t>
      </w:r>
      <w:r>
        <w:rPr>
          <w:rFonts w:hint="eastAsia"/>
        </w:rPr>
        <w:t>」で実験作成し、画像の追加、画像の大きさや全体表示、表示させる時間の調整を行う。</w:t>
      </w:r>
      <w:r w:rsidR="0080082B">
        <w:rPr>
          <w:rFonts w:hint="eastAsia"/>
        </w:rPr>
        <w:t>本実験では、以下のような設定を行った。</w:t>
      </w:r>
    </w:p>
    <w:p w14:paraId="51FE2EDF" w14:textId="73F6F8AB" w:rsidR="0080082B" w:rsidRDefault="008A410A" w:rsidP="0080082B">
      <w:pPr>
        <w:pStyle w:val="aa"/>
        <w:numPr>
          <w:ilvl w:val="3"/>
          <w:numId w:val="4"/>
        </w:numPr>
      </w:pPr>
      <w:r>
        <w:rPr>
          <w:rFonts w:hint="eastAsia"/>
        </w:rPr>
        <w:t>画像の大きさは、画面全体表示とする</w:t>
      </w:r>
    </w:p>
    <w:p w14:paraId="1C556BC0" w14:textId="003AE128" w:rsidR="008A410A" w:rsidRDefault="008A410A" w:rsidP="0080082B">
      <w:pPr>
        <w:pStyle w:val="aa"/>
        <w:numPr>
          <w:ilvl w:val="3"/>
          <w:numId w:val="4"/>
        </w:numPr>
      </w:pPr>
      <w:r>
        <w:rPr>
          <w:rFonts w:hint="eastAsia"/>
        </w:rPr>
        <w:t>画像を表示する時間は、</w:t>
      </w:r>
      <w:r>
        <w:t>40</w:t>
      </w:r>
      <w:r>
        <w:rPr>
          <w:rFonts w:hint="eastAsia"/>
        </w:rPr>
        <w:t>秒としたうえでクリックも可能とする。</w:t>
      </w:r>
    </w:p>
    <w:p w14:paraId="20EE3BAC" w14:textId="4855E259" w:rsidR="008A410A" w:rsidRDefault="008A410A" w:rsidP="008A410A">
      <w:pPr>
        <w:pStyle w:val="aa"/>
        <w:ind w:left="1680"/>
      </w:pPr>
      <w:r>
        <w:rPr>
          <w:rFonts w:hint="eastAsia"/>
        </w:rPr>
        <w:t>使用した画像は、図</w:t>
      </w:r>
      <w:r>
        <w:t>1</w:t>
      </w:r>
      <w:r>
        <w:rPr>
          <w:rFonts w:hint="eastAsia"/>
        </w:rPr>
        <w:t>の各画像と安静画像</w:t>
      </w:r>
      <w:r>
        <w:t>(</w:t>
      </w:r>
      <w:r>
        <w:rPr>
          <w:rFonts w:hint="eastAsia"/>
        </w:rPr>
        <w:t>図</w:t>
      </w:r>
      <w:r>
        <w:t>2)</w:t>
      </w:r>
      <w:r>
        <w:rPr>
          <w:rFonts w:hint="eastAsia"/>
        </w:rPr>
        <w:t>である。</w:t>
      </w:r>
    </w:p>
    <w:p w14:paraId="5E6B51C0" w14:textId="77777777" w:rsidR="00FD1952" w:rsidRDefault="00FD1952" w:rsidP="008A410A">
      <w:pPr>
        <w:pStyle w:val="aa"/>
        <w:ind w:left="1680"/>
      </w:pPr>
    </w:p>
    <w:p w14:paraId="728FD2AA" w14:textId="0372535A" w:rsidR="00FD1952" w:rsidRDefault="00FD1952" w:rsidP="00FD1952">
      <w:pPr>
        <w:pStyle w:val="aa"/>
        <w:ind w:left="1680"/>
        <w:jc w:val="center"/>
      </w:pPr>
      <w:r>
        <w:rPr>
          <w:rFonts w:hint="eastAsia"/>
          <w:noProof/>
        </w:rPr>
        <w:drawing>
          <wp:inline distT="0" distB="0" distL="0" distR="0" wp14:anchorId="53F4567F" wp14:editId="3F89285D">
            <wp:extent cx="4320000" cy="2430254"/>
            <wp:effectExtent l="0" t="0" r="0" b="0"/>
            <wp:docPr id="1727039072" name="図 2" descr="アイコン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9072" name="図 2" descr="アイコン が含まれている画像&#10;&#10;AI 生成コンテンツは誤りを含む可能性があります。"/>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20000" cy="2430254"/>
                    </a:xfrm>
                    <a:prstGeom prst="rect">
                      <a:avLst/>
                    </a:prstGeom>
                  </pic:spPr>
                </pic:pic>
              </a:graphicData>
            </a:graphic>
          </wp:inline>
        </w:drawing>
      </w:r>
    </w:p>
    <w:p w14:paraId="5014B5AB" w14:textId="29AC3E2F" w:rsidR="00FD1952" w:rsidRPr="00016679" w:rsidRDefault="00FD1952" w:rsidP="00FD1952">
      <w:pPr>
        <w:pStyle w:val="aa"/>
        <w:ind w:left="1680"/>
        <w:jc w:val="center"/>
        <w:rPr>
          <w:rFonts w:hint="eastAsia"/>
          <w:b/>
          <w:bCs/>
        </w:rPr>
      </w:pPr>
      <w:r w:rsidRPr="00016679">
        <w:rPr>
          <w:rFonts w:hint="eastAsia"/>
          <w:b/>
          <w:bCs/>
        </w:rPr>
        <w:t>図</w:t>
      </w:r>
      <w:r w:rsidRPr="00016679">
        <w:rPr>
          <w:b/>
          <w:bCs/>
        </w:rPr>
        <w:t xml:space="preserve">2. </w:t>
      </w:r>
      <w:r w:rsidRPr="00016679">
        <w:rPr>
          <w:rFonts w:hint="eastAsia"/>
          <w:b/>
          <w:bCs/>
        </w:rPr>
        <w:t>安静画像</w:t>
      </w:r>
    </w:p>
    <w:p w14:paraId="79CA6C22" w14:textId="77777777" w:rsidR="00FD1952" w:rsidRDefault="00FD1952" w:rsidP="008A410A">
      <w:pPr>
        <w:pStyle w:val="aa"/>
        <w:ind w:left="1680"/>
      </w:pPr>
    </w:p>
    <w:p w14:paraId="1EF2C71A" w14:textId="48B4164B" w:rsidR="00A12FF7" w:rsidRDefault="00A12FF7" w:rsidP="00472F52">
      <w:pPr>
        <w:pStyle w:val="aa"/>
        <w:numPr>
          <w:ilvl w:val="0"/>
          <w:numId w:val="4"/>
        </w:numPr>
      </w:pPr>
      <w:r>
        <w:rPr>
          <w:rFonts w:hint="eastAsia"/>
        </w:rPr>
        <w:t>調査手順と注意事項の説明</w:t>
      </w:r>
    </w:p>
    <w:p w14:paraId="19C7B81A" w14:textId="1BE58381" w:rsidR="002323BB" w:rsidRDefault="002323BB" w:rsidP="002323BB">
      <w:pPr>
        <w:pStyle w:val="aa"/>
        <w:ind w:left="720"/>
      </w:pPr>
      <w:r>
        <w:rPr>
          <w:rFonts w:hint="eastAsia"/>
        </w:rPr>
        <w:t>実験協力者へは、以下のような説明を行った。</w:t>
      </w:r>
    </w:p>
    <w:p w14:paraId="1A5CA10E" w14:textId="77777777" w:rsidR="000C418A" w:rsidRDefault="000C418A" w:rsidP="002323BB">
      <w:pPr>
        <w:pStyle w:val="aa"/>
        <w:ind w:left="720"/>
      </w:pPr>
    </w:p>
    <w:p w14:paraId="4A98F126" w14:textId="5E381D86" w:rsidR="002323BB" w:rsidRDefault="002323BB" w:rsidP="00525151">
      <w:pPr>
        <w:pStyle w:val="aa"/>
        <w:ind w:leftChars="427" w:left="939"/>
      </w:pPr>
      <w:r>
        <w:rPr>
          <w:rFonts w:hint="eastAsia"/>
        </w:rPr>
        <w:t>これから事前にいくつか口頭で質問をいたします。普段のアクセサリ着用頻度などについて、迷った場合でも最も近いと思う答えを率直にお答えください（「わからない」という選択肢はありません）。不明点はその都度ご質問ください。</w:t>
      </w:r>
    </w:p>
    <w:p w14:paraId="4E9AE9F9" w14:textId="686825FB" w:rsidR="002323BB" w:rsidRDefault="002323BB" w:rsidP="00525151">
      <w:pPr>
        <w:pStyle w:val="aa"/>
        <w:ind w:leftChars="427" w:left="939"/>
      </w:pPr>
      <w:r>
        <w:rPr>
          <w:rFonts w:hint="eastAsia"/>
        </w:rPr>
        <w:t>続いて</w:t>
      </w:r>
      <w:r>
        <w:t xml:space="preserve"> Tobii での計測では、頭と姿勢をできるだけ一定に保ち、画面との距離を急に変えないようお願いいたします。キャリブレーション中は指示された点だけを目で追ってください。疲労や目の乾燥、体調不良を感じたらすぐにお知らせいただければ、いつでも休憩または中止できます。以上です。</w:t>
      </w:r>
    </w:p>
    <w:p w14:paraId="251257D9" w14:textId="77777777" w:rsidR="00013A1C" w:rsidRDefault="00013A1C" w:rsidP="00525151">
      <w:pPr>
        <w:pStyle w:val="aa"/>
        <w:ind w:leftChars="427" w:left="939"/>
      </w:pPr>
    </w:p>
    <w:p w14:paraId="183470A2" w14:textId="77777777" w:rsidR="005C085C" w:rsidRDefault="005C085C" w:rsidP="00525151">
      <w:pPr>
        <w:pStyle w:val="aa"/>
        <w:ind w:leftChars="427" w:left="939"/>
      </w:pPr>
    </w:p>
    <w:p w14:paraId="40CD18A8" w14:textId="77777777" w:rsidR="005C085C" w:rsidRDefault="005C085C" w:rsidP="00525151">
      <w:pPr>
        <w:pStyle w:val="aa"/>
        <w:ind w:leftChars="427" w:left="939"/>
      </w:pPr>
    </w:p>
    <w:p w14:paraId="4FBF2CE6" w14:textId="77777777" w:rsidR="005C085C" w:rsidRDefault="005C085C" w:rsidP="00525151">
      <w:pPr>
        <w:pStyle w:val="aa"/>
        <w:ind w:leftChars="427" w:left="939"/>
      </w:pPr>
    </w:p>
    <w:p w14:paraId="2C9E8067" w14:textId="329AB434" w:rsidR="008C2865" w:rsidRDefault="008C2865" w:rsidP="00472F52">
      <w:pPr>
        <w:pStyle w:val="aa"/>
        <w:numPr>
          <w:ilvl w:val="0"/>
          <w:numId w:val="4"/>
        </w:numPr>
      </w:pPr>
      <w:r>
        <w:rPr>
          <w:rFonts w:hint="eastAsia"/>
        </w:rPr>
        <w:lastRenderedPageBreak/>
        <w:t>視線検出装置「</w:t>
      </w:r>
      <w:r>
        <w:t>Tobii Pro Spar</w:t>
      </w:r>
      <w:r w:rsidR="00D13397">
        <w:t>c</w:t>
      </w:r>
      <w:r>
        <w:rPr>
          <w:rFonts w:hint="eastAsia"/>
        </w:rPr>
        <w:t>」を用いた評価実験</w:t>
      </w:r>
    </w:p>
    <w:p w14:paraId="16E52940" w14:textId="7B3F55EA" w:rsidR="00DF32E9" w:rsidRDefault="00951947" w:rsidP="00063FA6">
      <w:pPr>
        <w:pStyle w:val="aa"/>
        <w:ind w:left="720" w:firstLineChars="50" w:firstLine="110"/>
      </w:pPr>
      <w:r>
        <w:rPr>
          <w:rFonts w:hint="eastAsia"/>
        </w:rPr>
        <w:t>事前アンケートと実験がキャリブレーションを行った後、評価実験を行う。実験協力者は視線を変えることができないため、</w:t>
      </w:r>
      <w:r w:rsidR="00AC2F12">
        <w:rPr>
          <w:rFonts w:hint="eastAsia"/>
        </w:rPr>
        <w:t>実験</w:t>
      </w:r>
      <w:r>
        <w:rPr>
          <w:rFonts w:hint="eastAsia"/>
        </w:rPr>
        <w:t>運営者が横で口頭質問しながら入力していくこととした。</w:t>
      </w:r>
      <w:r w:rsidR="00060A16">
        <w:rPr>
          <w:rFonts w:hint="eastAsia"/>
        </w:rPr>
        <w:t>そして、第一印象</w:t>
      </w:r>
      <w:r w:rsidR="00DF32E9">
        <w:rPr>
          <w:rFonts w:hint="eastAsia"/>
        </w:rPr>
        <w:t>として評価するため、明確な注視時間を設けず決まり次第答えてもらう形式とした。</w:t>
      </w:r>
      <w:r w:rsidR="002870E5">
        <w:rPr>
          <w:rFonts w:hint="eastAsia"/>
        </w:rPr>
        <w:t>ただし、実験想定としては</w:t>
      </w:r>
      <w:r w:rsidR="002870E5">
        <w:t>1</w:t>
      </w:r>
      <w:r w:rsidR="002870E5">
        <w:rPr>
          <w:rFonts w:hint="eastAsia"/>
        </w:rPr>
        <w:t>画像</w:t>
      </w:r>
      <w:r w:rsidR="002870E5">
        <w:t>15</w:t>
      </w:r>
      <w:r w:rsidR="002870E5">
        <w:rPr>
          <w:rFonts w:hint="eastAsia"/>
        </w:rPr>
        <w:t>秒ほど</w:t>
      </w:r>
      <w:r w:rsidR="0008467D">
        <w:rPr>
          <w:rFonts w:hint="eastAsia"/>
        </w:rPr>
        <w:t>である</w:t>
      </w:r>
      <w:r w:rsidR="002870E5">
        <w:rPr>
          <w:rFonts w:hint="eastAsia"/>
        </w:rPr>
        <w:t>と予想した。</w:t>
      </w:r>
    </w:p>
    <w:p w14:paraId="0E5B2113" w14:textId="77777777" w:rsidR="0008467D" w:rsidRDefault="0008467D" w:rsidP="00063FA6">
      <w:pPr>
        <w:pStyle w:val="aa"/>
        <w:ind w:left="720" w:firstLineChars="50" w:firstLine="110"/>
        <w:rPr>
          <w:rFonts w:hint="eastAsia"/>
        </w:rPr>
      </w:pPr>
    </w:p>
    <w:p w14:paraId="2A916168" w14:textId="2D66CC79" w:rsidR="008C2865" w:rsidRDefault="008C2865" w:rsidP="00472F52">
      <w:pPr>
        <w:pStyle w:val="aa"/>
        <w:numPr>
          <w:ilvl w:val="0"/>
          <w:numId w:val="4"/>
        </w:numPr>
      </w:pPr>
      <w:r>
        <w:rPr>
          <w:rFonts w:hint="eastAsia"/>
        </w:rPr>
        <w:t>口頭での事後調査</w:t>
      </w:r>
    </w:p>
    <w:p w14:paraId="32024821" w14:textId="7CE1AC52" w:rsidR="003F31D7" w:rsidRDefault="003F31D7" w:rsidP="003F31D7">
      <w:pPr>
        <w:pStyle w:val="aa"/>
        <w:ind w:left="720"/>
      </w:pPr>
      <w:r>
        <w:rPr>
          <w:rFonts w:hint="eastAsia"/>
        </w:rPr>
        <w:t>実験終了後、事後アンケートを実施し、</w:t>
      </w:r>
      <w:r>
        <w:t>Google Form</w:t>
      </w:r>
      <w:r>
        <w:rPr>
          <w:rFonts w:hint="eastAsia"/>
        </w:rPr>
        <w:t>の入力が完全に終了していることを確認してから実験を終了することとした。</w:t>
      </w:r>
    </w:p>
    <w:p w14:paraId="488015ED" w14:textId="77777777" w:rsidR="00D8383C" w:rsidRDefault="00D8383C" w:rsidP="003F31D7">
      <w:pPr>
        <w:pStyle w:val="aa"/>
        <w:ind w:left="720"/>
        <w:rPr>
          <w:rFonts w:hint="eastAsia"/>
        </w:rPr>
      </w:pPr>
    </w:p>
    <w:p w14:paraId="430D85CD" w14:textId="1FA734F3" w:rsidR="008C2865" w:rsidRDefault="008C2865" w:rsidP="00472F52">
      <w:pPr>
        <w:pStyle w:val="aa"/>
        <w:numPr>
          <w:ilvl w:val="0"/>
          <w:numId w:val="4"/>
        </w:numPr>
      </w:pPr>
      <w:r>
        <w:rPr>
          <w:rFonts w:hint="eastAsia"/>
        </w:rPr>
        <w:t>実験概要の説明</w:t>
      </w:r>
    </w:p>
    <w:p w14:paraId="50689172" w14:textId="0E987D57" w:rsidR="00D8383C" w:rsidRDefault="00D8383C" w:rsidP="00D8383C">
      <w:pPr>
        <w:pStyle w:val="aa"/>
        <w:ind w:left="720"/>
      </w:pPr>
      <w:r>
        <w:rPr>
          <w:rFonts w:hint="eastAsia"/>
        </w:rPr>
        <w:t>以下の内容で説明を行った。</w:t>
      </w:r>
    </w:p>
    <w:p w14:paraId="148E8D61" w14:textId="77777777" w:rsidR="00D8383C" w:rsidRDefault="00D8383C" w:rsidP="00D8383C">
      <w:pPr>
        <w:pStyle w:val="aa"/>
        <w:ind w:left="720"/>
      </w:pPr>
    </w:p>
    <w:p w14:paraId="14A45786" w14:textId="6C624700" w:rsidR="00D8383C" w:rsidRDefault="00D8383C" w:rsidP="002E7DA5">
      <w:pPr>
        <w:pStyle w:val="aa"/>
        <w:ind w:left="840"/>
      </w:pPr>
      <w:r w:rsidRPr="00D8383C">
        <w:rPr>
          <w:rFonts w:hint="eastAsia"/>
        </w:rPr>
        <w:t>今回の実験は、ネックレスとイヤリング、そして着用者の性別が第一印象の評価や視線の向き方にどのような影響を与えるか、さらに普段のアクセサリ着用頻度によって視線パターンが変わるかを調べるものでした。計測したのは視線の位置や注視時間と、各写真への印象評価です。個人を特定できるデータは解析には用いず、すべて匿名で統計的に処理します。結果は</w:t>
      </w:r>
      <w:r w:rsidR="00276EFB">
        <w:rPr>
          <w:rFonts w:hint="eastAsia"/>
        </w:rPr>
        <w:t>実験レポート</w:t>
      </w:r>
      <w:r w:rsidRPr="00D8383C">
        <w:rPr>
          <w:rFonts w:hint="eastAsia"/>
        </w:rPr>
        <w:t>でまとめますが、個人が特定されることはありません。ご質問があれば今お受けします。改めてご参加ありがとうございました。</w:t>
      </w:r>
    </w:p>
    <w:p w14:paraId="21D6B0FE" w14:textId="77777777" w:rsidR="00F87C3B" w:rsidRDefault="00F87C3B" w:rsidP="002E7DA5">
      <w:pPr>
        <w:pStyle w:val="aa"/>
        <w:ind w:left="840"/>
      </w:pPr>
    </w:p>
    <w:p w14:paraId="61EB6C9E" w14:textId="08AD1B46" w:rsidR="0034035E" w:rsidRDefault="001D56E1" w:rsidP="001D56E1">
      <w:pPr>
        <w:pStyle w:val="aa"/>
        <w:numPr>
          <w:ilvl w:val="0"/>
          <w:numId w:val="4"/>
        </w:numPr>
      </w:pPr>
      <w:r>
        <w:rPr>
          <w:rFonts w:hint="eastAsia"/>
        </w:rPr>
        <w:t>統計的解析</w:t>
      </w:r>
    </w:p>
    <w:p w14:paraId="1650B804" w14:textId="40ABE208" w:rsidR="00F87C3B" w:rsidRDefault="001D56E1" w:rsidP="00F87C3B">
      <w:pPr>
        <w:pStyle w:val="aa"/>
        <w:ind w:left="720"/>
      </w:pPr>
      <w:r>
        <w:t>5</w:t>
      </w:r>
      <w:r>
        <w:rPr>
          <w:rFonts w:hint="eastAsia"/>
        </w:rPr>
        <w:t>項までの実験がすべて終了後に</w:t>
      </w:r>
      <w:r>
        <w:t>2</w:t>
      </w:r>
      <w:r>
        <w:rPr>
          <w:rFonts w:hint="eastAsia"/>
        </w:rPr>
        <w:t>つの仮説に対して統計的解析を行う。</w:t>
      </w:r>
      <w:r w:rsidR="00F87C3B">
        <w:rPr>
          <w:rFonts w:hint="eastAsia"/>
        </w:rPr>
        <w:t>以下に仮説ごとの解析手法をそれぞれ示す。</w:t>
      </w:r>
    </w:p>
    <w:p w14:paraId="3E53DDD6" w14:textId="3CE91152" w:rsidR="00854776" w:rsidRDefault="00EA1835" w:rsidP="00CA0EAA">
      <w:pPr>
        <w:pStyle w:val="aa"/>
        <w:numPr>
          <w:ilvl w:val="1"/>
          <w:numId w:val="4"/>
        </w:numPr>
      </w:pPr>
      <w:r w:rsidRPr="004140C2">
        <w:rPr>
          <w:rFonts w:hint="eastAsia"/>
        </w:rPr>
        <w:t>アクセサリ</w:t>
      </w:r>
      <w:r>
        <w:rPr>
          <w:rFonts w:hint="eastAsia"/>
        </w:rPr>
        <w:t>の種類と着用者の性別</w:t>
      </w:r>
      <w:r w:rsidRPr="004140C2">
        <w:rPr>
          <w:rFonts w:hint="eastAsia"/>
        </w:rPr>
        <w:t>における印象評価</w:t>
      </w:r>
    </w:p>
    <w:p w14:paraId="4393902F" w14:textId="023DECC2" w:rsidR="00CA0EAA" w:rsidRDefault="00CA0EAA" w:rsidP="00CA0EAA">
      <w:pPr>
        <w:pStyle w:val="aa"/>
        <w:ind w:left="1240"/>
        <w:rPr>
          <w:rFonts w:hint="eastAsia"/>
        </w:rPr>
      </w:pPr>
      <w:r>
        <w:rPr>
          <w:rFonts w:hint="eastAsia"/>
        </w:rPr>
        <w:t>解析は二元</w:t>
      </w:r>
      <w:r>
        <w:t>(</w:t>
      </w:r>
      <w:r>
        <w:rPr>
          <w:rFonts w:hint="eastAsia"/>
        </w:rPr>
        <w:t>アクセサリの種類</w:t>
      </w:r>
      <w:r w:rsidR="000F639E">
        <w:t>(4</w:t>
      </w:r>
      <w:r w:rsidR="000F639E">
        <w:rPr>
          <w:rFonts w:hint="eastAsia"/>
        </w:rPr>
        <w:t>水準</w:t>
      </w:r>
      <w:r w:rsidR="000F639E">
        <w:t>)</w:t>
      </w:r>
      <w:r>
        <w:rPr>
          <w:rFonts w:hint="eastAsia"/>
        </w:rPr>
        <w:t>と性別</w:t>
      </w:r>
      <w:r w:rsidR="000F639E">
        <w:t>(2</w:t>
      </w:r>
      <w:r w:rsidR="000F639E">
        <w:rPr>
          <w:rFonts w:hint="eastAsia"/>
        </w:rPr>
        <w:t>水準</w:t>
      </w:r>
      <w:r w:rsidR="000F639E">
        <w:t>)</w:t>
      </w:r>
      <w:r>
        <w:t>)</w:t>
      </w:r>
      <w:r>
        <w:rPr>
          <w:rFonts w:hint="eastAsia"/>
        </w:rPr>
        <w:t>配置分散分析</w:t>
      </w:r>
      <w:r w:rsidR="006559D7">
        <w:t>(</w:t>
      </w:r>
      <w:r w:rsidR="006559D7">
        <w:rPr>
          <w:rFonts w:hint="eastAsia"/>
        </w:rPr>
        <w:t>交互作用あり</w:t>
      </w:r>
      <w:r w:rsidR="006559D7">
        <w:t>)</w:t>
      </w:r>
      <w:r>
        <w:rPr>
          <w:rFonts w:hint="eastAsia"/>
        </w:rPr>
        <w:t>を用い</w:t>
      </w:r>
      <w:r w:rsidR="00FF003F">
        <w:rPr>
          <w:rFonts w:hint="eastAsia"/>
        </w:rPr>
        <w:t>た。</w:t>
      </w:r>
    </w:p>
    <w:p w14:paraId="38B4032A" w14:textId="7B279AE8" w:rsidR="00356590" w:rsidRDefault="00EA1835" w:rsidP="00356590">
      <w:pPr>
        <w:pStyle w:val="aa"/>
        <w:numPr>
          <w:ilvl w:val="1"/>
          <w:numId w:val="4"/>
        </w:numPr>
      </w:pPr>
      <w:r>
        <w:rPr>
          <w:rFonts w:hint="eastAsia"/>
        </w:rPr>
        <w:t>アクセサリの着用頻度による</w:t>
      </w:r>
      <w:r w:rsidRPr="00DF175E">
        <w:rPr>
          <w:rFonts w:hint="eastAsia"/>
        </w:rPr>
        <w:t>違いが視線集中箇所（</w:t>
      </w:r>
      <w:r w:rsidRPr="00DF175E">
        <w:t>AOI）に与える影響</w:t>
      </w:r>
    </w:p>
    <w:p w14:paraId="07FF7275" w14:textId="530BBEDB" w:rsidR="00356590" w:rsidRDefault="00356590" w:rsidP="00356590">
      <w:pPr>
        <w:pStyle w:val="aa"/>
        <w:ind w:left="1240"/>
        <w:rPr>
          <w:rFonts w:hint="eastAsia"/>
        </w:rPr>
      </w:pPr>
      <w:r>
        <w:rPr>
          <w:rFonts w:hint="eastAsia"/>
        </w:rPr>
        <w:t>解析としては以下の</w:t>
      </w:r>
      <w:r>
        <w:t>3</w:t>
      </w:r>
      <w:r>
        <w:rPr>
          <w:rFonts w:hint="eastAsia"/>
        </w:rPr>
        <w:t>つを実施した。</w:t>
      </w:r>
    </w:p>
    <w:p w14:paraId="650E3F3B" w14:textId="39B8B94D" w:rsidR="00356590" w:rsidRDefault="00AD2E66" w:rsidP="00356590">
      <w:pPr>
        <w:pStyle w:val="aa"/>
        <w:numPr>
          <w:ilvl w:val="2"/>
          <w:numId w:val="4"/>
        </w:numPr>
      </w:pPr>
      <w:r>
        <w:rPr>
          <w:rFonts w:hint="eastAsia"/>
        </w:rPr>
        <w:t>高頻度着用群における各写真での</w:t>
      </w:r>
      <w:r>
        <w:t>AOI</w:t>
      </w:r>
      <w:r>
        <w:rPr>
          <w:rFonts w:hint="eastAsia"/>
        </w:rPr>
        <w:t>注視時間に差があるか</w:t>
      </w:r>
    </w:p>
    <w:p w14:paraId="241EF079" w14:textId="46F66381" w:rsidR="00AD2E66" w:rsidRDefault="00AD2E66" w:rsidP="00AD2E66">
      <w:pPr>
        <w:pStyle w:val="aa"/>
        <w:ind w:left="1600"/>
        <w:rPr>
          <w:rFonts w:hint="eastAsia"/>
        </w:rPr>
      </w:pPr>
      <w:r>
        <w:rPr>
          <w:rFonts w:hint="eastAsia"/>
        </w:rPr>
        <w:t>一元配置分散分析を実施し、有意と評価できた場合は</w:t>
      </w:r>
      <w:proofErr w:type="gramStart"/>
      <w:r>
        <w:t>t</w:t>
      </w:r>
      <w:proofErr w:type="gramEnd"/>
      <w:r>
        <w:rPr>
          <w:rFonts w:hint="eastAsia"/>
        </w:rPr>
        <w:t>検定多重比較する。</w:t>
      </w:r>
    </w:p>
    <w:p w14:paraId="48DCFD47" w14:textId="71C323CD" w:rsidR="00AD2E66" w:rsidRDefault="00AD2E66" w:rsidP="00356590">
      <w:pPr>
        <w:pStyle w:val="aa"/>
        <w:numPr>
          <w:ilvl w:val="2"/>
          <w:numId w:val="4"/>
        </w:numPr>
      </w:pPr>
      <w:r>
        <w:rPr>
          <w:rFonts w:hint="eastAsia"/>
        </w:rPr>
        <w:t>低</w:t>
      </w:r>
      <w:r>
        <w:rPr>
          <w:rFonts w:hint="eastAsia"/>
        </w:rPr>
        <w:t>頻度着用群における各写真での</w:t>
      </w:r>
      <w:r>
        <w:t>AOI</w:t>
      </w:r>
      <w:r>
        <w:rPr>
          <w:rFonts w:hint="eastAsia"/>
        </w:rPr>
        <w:t>注視時間に差があるか</w:t>
      </w:r>
    </w:p>
    <w:p w14:paraId="0213278B" w14:textId="33E0AF74" w:rsidR="004376ED" w:rsidRDefault="004376ED" w:rsidP="004376ED">
      <w:pPr>
        <w:pStyle w:val="aa"/>
        <w:ind w:left="1600"/>
        <w:rPr>
          <w:rFonts w:hint="eastAsia"/>
        </w:rPr>
      </w:pPr>
      <w:r>
        <w:rPr>
          <w:rFonts w:hint="eastAsia"/>
        </w:rPr>
        <w:t>一元配置分散分析を実施し、有意と評価できた場合は</w:t>
      </w:r>
      <w:proofErr w:type="gramStart"/>
      <w:r>
        <w:t>t</w:t>
      </w:r>
      <w:proofErr w:type="gramEnd"/>
      <w:r>
        <w:rPr>
          <w:rFonts w:hint="eastAsia"/>
        </w:rPr>
        <w:t>検定多重比較する。</w:t>
      </w:r>
    </w:p>
    <w:p w14:paraId="745B1490" w14:textId="1EAFD96F" w:rsidR="00AD2E66" w:rsidRDefault="00AD2E66" w:rsidP="00356590">
      <w:pPr>
        <w:pStyle w:val="aa"/>
        <w:numPr>
          <w:ilvl w:val="2"/>
          <w:numId w:val="4"/>
        </w:numPr>
      </w:pPr>
      <w:r>
        <w:rPr>
          <w:rFonts w:hint="eastAsia"/>
        </w:rPr>
        <w:lastRenderedPageBreak/>
        <w:t>高頻度・低頻度群間において</w:t>
      </w:r>
      <w:r>
        <w:t>AOI</w:t>
      </w:r>
      <w:r>
        <w:rPr>
          <w:rFonts w:hint="eastAsia"/>
        </w:rPr>
        <w:t>注視時間に差があるか</w:t>
      </w:r>
    </w:p>
    <w:p w14:paraId="1B3C8D86" w14:textId="7D0E013A" w:rsidR="004376ED" w:rsidRDefault="004376ED" w:rsidP="004376ED">
      <w:pPr>
        <w:pStyle w:val="aa"/>
        <w:ind w:left="1600"/>
        <w:rPr>
          <w:rFonts w:hint="eastAsia"/>
        </w:rPr>
      </w:pPr>
      <w:r>
        <w:rPr>
          <w:rFonts w:hint="eastAsia"/>
        </w:rPr>
        <w:t>一元配置分散分析を実施し、有意と評価できた場合は</w:t>
      </w:r>
      <w:proofErr w:type="gramStart"/>
      <w:r>
        <w:t>t</w:t>
      </w:r>
      <w:proofErr w:type="gramEnd"/>
      <w:r>
        <w:rPr>
          <w:rFonts w:hint="eastAsia"/>
        </w:rPr>
        <w:t>検定多重比較する。</w:t>
      </w:r>
    </w:p>
    <w:p w14:paraId="3B7D9A6B" w14:textId="77777777" w:rsidR="00857198" w:rsidRDefault="00857198" w:rsidP="00857198">
      <w:pPr>
        <w:pStyle w:val="aa"/>
        <w:ind w:left="360"/>
        <w:rPr>
          <w:rFonts w:hint="eastAsia"/>
        </w:rPr>
      </w:pPr>
    </w:p>
    <w:p w14:paraId="64E94244" w14:textId="6DB45DC1" w:rsidR="00935D0A" w:rsidRPr="005C085C" w:rsidRDefault="00935D0A" w:rsidP="00593408">
      <w:pPr>
        <w:pStyle w:val="aa"/>
        <w:numPr>
          <w:ilvl w:val="0"/>
          <w:numId w:val="1"/>
        </w:numPr>
        <w:rPr>
          <w:rFonts w:hint="eastAsia"/>
          <w:b/>
          <w:bCs/>
        </w:rPr>
      </w:pPr>
      <w:r w:rsidRPr="005C085C">
        <w:rPr>
          <w:rFonts w:hint="eastAsia"/>
          <w:b/>
          <w:bCs/>
        </w:rPr>
        <w:t>結果</w:t>
      </w:r>
    </w:p>
    <w:p w14:paraId="642910DA" w14:textId="50B7E8AA" w:rsidR="00A5207C" w:rsidRDefault="00857198" w:rsidP="00A5207C">
      <w:pPr>
        <w:pStyle w:val="aa"/>
        <w:ind w:left="360"/>
        <w:rPr>
          <w:rFonts w:hint="eastAsia"/>
        </w:rPr>
      </w:pPr>
      <w:r>
        <w:rPr>
          <w:rFonts w:hint="eastAsia"/>
        </w:rPr>
        <w:t>結果を一覧にして示す。</w:t>
      </w:r>
      <w:r w:rsidR="00A5207C">
        <w:rPr>
          <w:rFonts w:hint="eastAsia"/>
        </w:rPr>
        <w:t>ただし、実験協力者は</w:t>
      </w:r>
      <w:r w:rsidR="00A5207C">
        <w:t>10</w:t>
      </w:r>
      <w:r w:rsidR="00A5207C">
        <w:rPr>
          <w:rFonts w:hint="eastAsia"/>
        </w:rPr>
        <w:t>人であ</w:t>
      </w:r>
      <w:r w:rsidR="00434978">
        <w:rPr>
          <w:rFonts w:hint="eastAsia"/>
        </w:rPr>
        <w:t>り、各項目に欠損値は生じなかった。</w:t>
      </w:r>
    </w:p>
    <w:p w14:paraId="26A3F352" w14:textId="31BB43DC" w:rsidR="0038560C" w:rsidRDefault="0038560C" w:rsidP="0038560C">
      <w:pPr>
        <w:pStyle w:val="aa"/>
        <w:numPr>
          <w:ilvl w:val="0"/>
          <w:numId w:val="5"/>
        </w:numPr>
      </w:pPr>
      <w:r>
        <w:rPr>
          <w:rFonts w:hint="eastAsia"/>
        </w:rPr>
        <w:t>アンケート結果</w:t>
      </w:r>
    </w:p>
    <w:p w14:paraId="2B579A21" w14:textId="7F616881" w:rsidR="00F50567" w:rsidRDefault="00F50567" w:rsidP="00F50567">
      <w:pPr>
        <w:pStyle w:val="aa"/>
        <w:ind w:left="720"/>
        <w:rPr>
          <w:rFonts w:hint="eastAsia"/>
        </w:rPr>
      </w:pPr>
      <w:r>
        <w:rPr>
          <w:rFonts w:hint="eastAsia"/>
        </w:rPr>
        <w:t>以下にアンケート結果を示す。ただし、実験協力者の匿名性を保つため、学生番号等の収集結果は除くこととした。</w:t>
      </w:r>
      <w:r w:rsidR="00CF10A7">
        <w:rPr>
          <w:rFonts w:hint="eastAsia"/>
        </w:rPr>
        <w:t>収集したでーたについては、付録の章で</w:t>
      </w:r>
      <w:proofErr w:type="spellStart"/>
      <w:r w:rsidR="00CF10A7">
        <w:t>GoogleDrive</w:t>
      </w:r>
      <w:proofErr w:type="spellEnd"/>
      <w:r w:rsidR="00CF10A7">
        <w:rPr>
          <w:rFonts w:hint="eastAsia"/>
        </w:rPr>
        <w:t>上のリンク形式で掲載することとした。</w:t>
      </w:r>
    </w:p>
    <w:p w14:paraId="6CA65013" w14:textId="77777777" w:rsidR="00F50567" w:rsidRDefault="00F50567" w:rsidP="00F50567">
      <w:pPr>
        <w:pStyle w:val="aa"/>
        <w:numPr>
          <w:ilvl w:val="1"/>
          <w:numId w:val="5"/>
        </w:numPr>
      </w:pPr>
      <w:r>
        <w:rPr>
          <w:rFonts w:hint="eastAsia"/>
        </w:rPr>
        <w:t>性別</w:t>
      </w:r>
    </w:p>
    <w:p w14:paraId="5D40D369" w14:textId="039EEA0D" w:rsidR="00204F54" w:rsidRDefault="00204F54" w:rsidP="00204F54">
      <w:pPr>
        <w:pStyle w:val="aa"/>
        <w:ind w:left="1240"/>
        <w:rPr>
          <w:rFonts w:hint="eastAsia"/>
        </w:rPr>
      </w:pPr>
      <w:r>
        <w:rPr>
          <w:rFonts w:hint="eastAsia"/>
        </w:rPr>
        <w:t>実験協力者の性別は、</w:t>
      </w:r>
      <w:r w:rsidR="00662BEE">
        <w:rPr>
          <w:rFonts w:hint="eastAsia"/>
        </w:rPr>
        <w:t>すべて男性だった。</w:t>
      </w:r>
    </w:p>
    <w:p w14:paraId="313D174D" w14:textId="77777777" w:rsidR="00F50567" w:rsidRDefault="00F50567" w:rsidP="00F50567">
      <w:pPr>
        <w:pStyle w:val="aa"/>
        <w:numPr>
          <w:ilvl w:val="1"/>
          <w:numId w:val="5"/>
        </w:numPr>
      </w:pPr>
      <w:r>
        <w:rPr>
          <w:rFonts w:hint="eastAsia"/>
        </w:rPr>
        <w:t>アクセサリの着用頻度</w:t>
      </w:r>
    </w:p>
    <w:p w14:paraId="1F530C3D" w14:textId="73378F28" w:rsidR="00513726" w:rsidRDefault="002E0249" w:rsidP="00513726">
      <w:pPr>
        <w:pStyle w:val="aa"/>
        <w:ind w:left="1240"/>
      </w:pPr>
      <w:r>
        <w:rPr>
          <w:rFonts w:hint="eastAsia"/>
        </w:rPr>
        <w:t>アクセサリの着用頻度について、</w:t>
      </w:r>
      <w:r w:rsidR="00AE2AE7">
        <w:rPr>
          <w:rFonts w:hint="eastAsia"/>
        </w:rPr>
        <w:t>表</w:t>
      </w:r>
      <w:r w:rsidR="00AE2AE7">
        <w:t xml:space="preserve">1, </w:t>
      </w:r>
      <w:r w:rsidR="00AE2AE7">
        <w:rPr>
          <w:rFonts w:hint="eastAsia"/>
        </w:rPr>
        <w:t>図</w:t>
      </w:r>
      <w:r w:rsidR="00AE2AE7">
        <w:t>3</w:t>
      </w:r>
      <w:r>
        <w:rPr>
          <w:rFonts w:hint="eastAsia"/>
        </w:rPr>
        <w:t>の結果が得られた。</w:t>
      </w:r>
      <w:r w:rsidR="00DF457A">
        <w:rPr>
          <w:rFonts w:hint="eastAsia"/>
        </w:rPr>
        <w:t>以下の結果を見ると、大学</w:t>
      </w:r>
      <w:r w:rsidR="00DF457A">
        <w:t>3</w:t>
      </w:r>
      <w:r w:rsidR="00DF457A">
        <w:rPr>
          <w:rFonts w:hint="eastAsia"/>
        </w:rPr>
        <w:t>年生でありつけ慣れている、見慣れている環境にある人が多いと評価できる。</w:t>
      </w:r>
    </w:p>
    <w:p w14:paraId="5922CFB7" w14:textId="77777777" w:rsidR="008E48EF" w:rsidRDefault="008E48EF" w:rsidP="00513726">
      <w:pPr>
        <w:pStyle w:val="aa"/>
        <w:ind w:left="1240"/>
        <w:rPr>
          <w:rFonts w:hint="eastAsia"/>
        </w:rPr>
      </w:pPr>
    </w:p>
    <w:p w14:paraId="3C7F0376" w14:textId="3EFAD24E" w:rsidR="000D5718" w:rsidRPr="00F94FA0" w:rsidRDefault="00BB3E43" w:rsidP="000D5718">
      <w:pPr>
        <w:pStyle w:val="aa"/>
        <w:ind w:left="1240"/>
        <w:jc w:val="center"/>
        <w:rPr>
          <w:rFonts w:hint="eastAsia"/>
          <w:b/>
          <w:bCs/>
        </w:rPr>
      </w:pPr>
      <w:r w:rsidRPr="00F94FA0">
        <w:rPr>
          <w:rFonts w:hint="eastAsia"/>
          <w:b/>
          <w:bCs/>
        </w:rPr>
        <w:t>表</w:t>
      </w:r>
      <w:r w:rsidRPr="00F94FA0">
        <w:rPr>
          <w:b/>
          <w:bCs/>
        </w:rPr>
        <w:t xml:space="preserve">1. </w:t>
      </w:r>
      <w:r w:rsidR="00031550" w:rsidRPr="00F94FA0">
        <w:rPr>
          <w:rFonts w:hint="eastAsia"/>
          <w:b/>
          <w:bCs/>
        </w:rPr>
        <w:t>アクセサリ着用頻度</w:t>
      </w:r>
    </w:p>
    <w:p w14:paraId="1375DB12" w14:textId="01C2BDA9" w:rsidR="000D5718" w:rsidRDefault="00031550" w:rsidP="000D5718">
      <w:pPr>
        <w:pStyle w:val="aa"/>
        <w:ind w:left="1240"/>
        <w:jc w:val="center"/>
      </w:pPr>
      <w:r>
        <w:rPr>
          <w:rFonts w:hint="eastAsia"/>
          <w:noProof/>
        </w:rPr>
        <w:drawing>
          <wp:inline distT="0" distB="0" distL="0" distR="0" wp14:anchorId="26F2A41C" wp14:editId="3762D6B9">
            <wp:extent cx="2879640" cy="1257642"/>
            <wp:effectExtent l="0" t="0" r="3810" b="0"/>
            <wp:docPr id="129220636" name="図 4"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0636" name="図 4" descr="テーブル&#10;&#10;AI 生成コンテンツは誤りを含む可能性があります。"/>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79640" cy="1257642"/>
                    </a:xfrm>
                    <a:prstGeom prst="rect">
                      <a:avLst/>
                    </a:prstGeom>
                  </pic:spPr>
                </pic:pic>
              </a:graphicData>
            </a:graphic>
          </wp:inline>
        </w:drawing>
      </w:r>
    </w:p>
    <w:p w14:paraId="6A7808CF" w14:textId="77777777" w:rsidR="000E5F83" w:rsidRDefault="000E5F83" w:rsidP="000D5718">
      <w:pPr>
        <w:pStyle w:val="aa"/>
        <w:ind w:left="1240"/>
        <w:jc w:val="center"/>
        <w:rPr>
          <w:rFonts w:hint="eastAsia"/>
        </w:rPr>
      </w:pPr>
    </w:p>
    <w:p w14:paraId="16D8CD13" w14:textId="2B64CC32" w:rsidR="002E0249" w:rsidRDefault="002E0249" w:rsidP="005066B4">
      <w:pPr>
        <w:pStyle w:val="aa"/>
        <w:ind w:left="1240"/>
        <w:jc w:val="center"/>
      </w:pPr>
      <w:r>
        <w:rPr>
          <w:noProof/>
        </w:rPr>
        <w:drawing>
          <wp:inline distT="0" distB="0" distL="0" distR="0" wp14:anchorId="7B2220E5" wp14:editId="68D0F015">
            <wp:extent cx="4320000" cy="1817103"/>
            <wp:effectExtent l="0" t="0" r="0" b="0"/>
            <wp:docPr id="621042171" name="図 3" descr="フォームの回答のグラフ。質問のタイトル: 普段アクセサリーを着用しますか？。回答数: 13 件の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フォームの回答のグラフ。質問のタイトル: 普段アクセサリーを着用しますか？。回答数: 13 件の回答。"/>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0000" cy="1817103"/>
                    </a:xfrm>
                    <a:prstGeom prst="rect">
                      <a:avLst/>
                    </a:prstGeom>
                    <a:noFill/>
                    <a:ln>
                      <a:noFill/>
                    </a:ln>
                  </pic:spPr>
                </pic:pic>
              </a:graphicData>
            </a:graphic>
          </wp:inline>
        </w:drawing>
      </w:r>
    </w:p>
    <w:p w14:paraId="65947F90" w14:textId="5AD09B47" w:rsidR="005066B4" w:rsidRPr="005066B4" w:rsidRDefault="005066B4" w:rsidP="005066B4">
      <w:pPr>
        <w:pStyle w:val="aa"/>
        <w:ind w:left="1240"/>
        <w:jc w:val="center"/>
        <w:rPr>
          <w:rFonts w:hint="eastAsia"/>
          <w:b/>
          <w:bCs/>
        </w:rPr>
      </w:pPr>
      <w:r w:rsidRPr="005066B4">
        <w:rPr>
          <w:rFonts w:hint="eastAsia"/>
          <w:b/>
          <w:bCs/>
        </w:rPr>
        <w:t>図</w:t>
      </w:r>
      <w:r w:rsidRPr="005066B4">
        <w:rPr>
          <w:b/>
          <w:bCs/>
        </w:rPr>
        <w:t xml:space="preserve">3. </w:t>
      </w:r>
      <w:r w:rsidRPr="005066B4">
        <w:rPr>
          <w:rFonts w:hint="eastAsia"/>
          <w:b/>
          <w:bCs/>
        </w:rPr>
        <w:t>アクセサリの着用頻度の結果</w:t>
      </w:r>
    </w:p>
    <w:p w14:paraId="33DE4C19" w14:textId="77777777" w:rsidR="002E0249" w:rsidRDefault="002E0249" w:rsidP="00513726">
      <w:pPr>
        <w:pStyle w:val="aa"/>
        <w:ind w:left="1240"/>
      </w:pPr>
    </w:p>
    <w:p w14:paraId="67EF772F" w14:textId="77777777" w:rsidR="00F50567" w:rsidRDefault="00F50567" w:rsidP="00F50567">
      <w:pPr>
        <w:pStyle w:val="aa"/>
        <w:numPr>
          <w:ilvl w:val="1"/>
          <w:numId w:val="5"/>
        </w:numPr>
      </w:pPr>
      <w:r>
        <w:rPr>
          <w:rFonts w:hint="eastAsia"/>
        </w:rPr>
        <w:lastRenderedPageBreak/>
        <w:t>男性がアクセサリをつけていたときの印象</w:t>
      </w:r>
    </w:p>
    <w:p w14:paraId="0D35C183" w14:textId="67DEF30D" w:rsidR="00DB4430" w:rsidRDefault="00DB4430" w:rsidP="00DB4430">
      <w:pPr>
        <w:pStyle w:val="aa"/>
        <w:ind w:left="1240"/>
      </w:pPr>
      <w:r>
        <w:rPr>
          <w:rFonts w:hint="eastAsia"/>
        </w:rPr>
        <w:t>男性がアクセサリをつけていた印象について図</w:t>
      </w:r>
      <w:r>
        <w:t>4</w:t>
      </w:r>
      <w:r>
        <w:rPr>
          <w:rFonts w:hint="eastAsia"/>
        </w:rPr>
        <w:t>に示す。</w:t>
      </w:r>
    </w:p>
    <w:p w14:paraId="4FCB08A1" w14:textId="77777777" w:rsidR="00DB4430" w:rsidRDefault="00DB4430" w:rsidP="00DB4430">
      <w:pPr>
        <w:pStyle w:val="aa"/>
        <w:ind w:left="1240"/>
        <w:rPr>
          <w:rFonts w:hint="eastAsia"/>
        </w:rPr>
      </w:pPr>
    </w:p>
    <w:p w14:paraId="78E6F752" w14:textId="459D54B2" w:rsidR="00DB4430" w:rsidRDefault="00DB4430" w:rsidP="00DB4430">
      <w:pPr>
        <w:pStyle w:val="aa"/>
        <w:ind w:left="1240"/>
        <w:jc w:val="center"/>
      </w:pPr>
      <w:r>
        <w:rPr>
          <w:noProof/>
        </w:rPr>
        <w:drawing>
          <wp:inline distT="0" distB="0" distL="0" distR="0" wp14:anchorId="0D4CE7F8" wp14:editId="67367E47">
            <wp:extent cx="4320000" cy="2053829"/>
            <wp:effectExtent l="0" t="0" r="0" b="3810"/>
            <wp:docPr id="923525115" name="図 5" descr="フォームの回答のグラフ。質問のタイトル: 男性がアクセサリーをつけていたときの印象。回答数: 13 件の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フォームの回答のグラフ。質問のタイトル: 男性がアクセサリーをつけていたときの印象。回答数: 13 件の回答。"/>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0000" cy="2053829"/>
                    </a:xfrm>
                    <a:prstGeom prst="rect">
                      <a:avLst/>
                    </a:prstGeom>
                    <a:noFill/>
                    <a:ln>
                      <a:noFill/>
                    </a:ln>
                  </pic:spPr>
                </pic:pic>
              </a:graphicData>
            </a:graphic>
          </wp:inline>
        </w:drawing>
      </w:r>
    </w:p>
    <w:p w14:paraId="17B6DC0C" w14:textId="7B7A9A5D" w:rsidR="00DB4430" w:rsidRPr="00DB4430" w:rsidRDefault="00DB4430" w:rsidP="00DB4430">
      <w:pPr>
        <w:pStyle w:val="aa"/>
        <w:ind w:left="1240"/>
        <w:jc w:val="center"/>
        <w:rPr>
          <w:b/>
          <w:bCs/>
        </w:rPr>
      </w:pPr>
      <w:r w:rsidRPr="00DB4430">
        <w:rPr>
          <w:rFonts w:hint="eastAsia"/>
          <w:b/>
          <w:bCs/>
        </w:rPr>
        <w:t>図</w:t>
      </w:r>
      <w:r w:rsidRPr="00DB4430">
        <w:rPr>
          <w:b/>
          <w:bCs/>
        </w:rPr>
        <w:t xml:space="preserve">4. </w:t>
      </w:r>
      <w:r w:rsidRPr="00DB4430">
        <w:rPr>
          <w:rFonts w:hint="eastAsia"/>
          <w:b/>
          <w:bCs/>
        </w:rPr>
        <w:t>男性がアクセサリをつけていたときの印象</w:t>
      </w:r>
      <w:r w:rsidRPr="00DB4430">
        <w:rPr>
          <w:b/>
          <w:bCs/>
        </w:rPr>
        <w:t>(5</w:t>
      </w:r>
      <w:r w:rsidRPr="00DB4430">
        <w:rPr>
          <w:rFonts w:hint="eastAsia"/>
          <w:b/>
          <w:bCs/>
        </w:rPr>
        <w:t>段階評価</w:t>
      </w:r>
      <w:r w:rsidRPr="00DB4430">
        <w:rPr>
          <w:b/>
          <w:bCs/>
        </w:rPr>
        <w:t>)</w:t>
      </w:r>
    </w:p>
    <w:p w14:paraId="4F4545D9" w14:textId="3549B1CB" w:rsidR="00DB4430" w:rsidRPr="00DB4430" w:rsidRDefault="00DB4430" w:rsidP="00DB4430">
      <w:pPr>
        <w:pStyle w:val="aa"/>
        <w:ind w:left="1240"/>
        <w:jc w:val="center"/>
      </w:pPr>
      <w:r>
        <w:rPr>
          <w:rFonts w:hint="eastAsia"/>
        </w:rPr>
        <w:t>※ポジティブ</w:t>
      </w:r>
      <w:r>
        <w:t>:5</w:t>
      </w:r>
      <w:r>
        <w:rPr>
          <w:rFonts w:hint="eastAsia"/>
        </w:rPr>
        <w:t xml:space="preserve">　</w:t>
      </w:r>
      <w:r>
        <w:t xml:space="preserve">/ </w:t>
      </w:r>
      <w:r>
        <w:rPr>
          <w:rFonts w:hint="eastAsia"/>
        </w:rPr>
        <w:t>ネガティブ</w:t>
      </w:r>
      <w:r>
        <w:t>:1</w:t>
      </w:r>
    </w:p>
    <w:p w14:paraId="6EB79858" w14:textId="77777777" w:rsidR="00DB4430" w:rsidRDefault="00DB4430" w:rsidP="00DB4430">
      <w:pPr>
        <w:pStyle w:val="aa"/>
        <w:ind w:left="1240"/>
      </w:pPr>
    </w:p>
    <w:p w14:paraId="78DB7CDD" w14:textId="2FC82F97" w:rsidR="00F17AFB" w:rsidRDefault="00F17AFB" w:rsidP="00DB4430">
      <w:pPr>
        <w:pStyle w:val="aa"/>
        <w:ind w:left="1240"/>
      </w:pPr>
      <w:r>
        <w:rPr>
          <w:rFonts w:hint="eastAsia"/>
        </w:rPr>
        <w:t>上記より、男性の場合アクセサリをつけていることに対して比較的ポジティブな印象を持っている実験協力者が多いといえる。</w:t>
      </w:r>
    </w:p>
    <w:p w14:paraId="0007BCB8" w14:textId="77777777" w:rsidR="00FA2ABE" w:rsidRDefault="00FA2ABE" w:rsidP="00DB4430">
      <w:pPr>
        <w:pStyle w:val="aa"/>
        <w:ind w:left="1240"/>
        <w:rPr>
          <w:rFonts w:hint="eastAsia"/>
        </w:rPr>
      </w:pPr>
    </w:p>
    <w:p w14:paraId="50B25C17" w14:textId="77777777" w:rsidR="00F50567" w:rsidRDefault="00F50567" w:rsidP="00F50567">
      <w:pPr>
        <w:pStyle w:val="aa"/>
        <w:numPr>
          <w:ilvl w:val="1"/>
          <w:numId w:val="5"/>
        </w:numPr>
      </w:pPr>
      <w:r>
        <w:rPr>
          <w:rFonts w:hint="eastAsia"/>
        </w:rPr>
        <w:t>女性がアクセサリをつけていたときの印象</w:t>
      </w:r>
    </w:p>
    <w:p w14:paraId="4C085A8B" w14:textId="70280511" w:rsidR="00154C41" w:rsidRDefault="00154C41" w:rsidP="00154C41">
      <w:pPr>
        <w:pStyle w:val="aa"/>
        <w:ind w:left="1240"/>
      </w:pPr>
      <w:r>
        <w:rPr>
          <w:rFonts w:hint="eastAsia"/>
        </w:rPr>
        <w:t>同様にして、女性がアクセサリをつけていたときの印象を図</w:t>
      </w:r>
      <w:r>
        <w:t>5</w:t>
      </w:r>
      <w:r>
        <w:rPr>
          <w:rFonts w:hint="eastAsia"/>
        </w:rPr>
        <w:t>に示す。</w:t>
      </w:r>
    </w:p>
    <w:p w14:paraId="1045166D" w14:textId="77777777" w:rsidR="00154C41" w:rsidRDefault="00154C41" w:rsidP="00154C41">
      <w:pPr>
        <w:pStyle w:val="aa"/>
        <w:ind w:left="1240"/>
        <w:rPr>
          <w:rFonts w:hint="eastAsia"/>
        </w:rPr>
      </w:pPr>
    </w:p>
    <w:p w14:paraId="4C4F29B3" w14:textId="31206E7B" w:rsidR="004D10C8" w:rsidRDefault="00154C41" w:rsidP="00154C41">
      <w:pPr>
        <w:pStyle w:val="aa"/>
        <w:ind w:left="1240"/>
        <w:jc w:val="center"/>
        <w:rPr>
          <w:rFonts w:hint="eastAsia"/>
        </w:rPr>
      </w:pPr>
      <w:r>
        <w:rPr>
          <w:noProof/>
        </w:rPr>
        <w:drawing>
          <wp:inline distT="0" distB="0" distL="0" distR="0" wp14:anchorId="1E4152C9" wp14:editId="72399B01">
            <wp:extent cx="4320000" cy="2053829"/>
            <wp:effectExtent l="0" t="0" r="0" b="3810"/>
            <wp:docPr id="1415587093" name="図 6" descr="フォームの回答のグラフ。質問のタイトル: 女性がアクセサリーをつけていたときの印象。回答数: 13 件の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フォームの回答のグラフ。質問のタイトル: 女性がアクセサリーをつけていたときの印象。回答数: 13 件の回答。"/>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20000" cy="2053829"/>
                    </a:xfrm>
                    <a:prstGeom prst="rect">
                      <a:avLst/>
                    </a:prstGeom>
                    <a:noFill/>
                    <a:ln>
                      <a:noFill/>
                    </a:ln>
                  </pic:spPr>
                </pic:pic>
              </a:graphicData>
            </a:graphic>
          </wp:inline>
        </w:drawing>
      </w:r>
    </w:p>
    <w:p w14:paraId="75CD114E" w14:textId="137F776F" w:rsidR="00154C41" w:rsidRPr="00AC4928" w:rsidRDefault="00154C41" w:rsidP="00154C41">
      <w:pPr>
        <w:pStyle w:val="aa"/>
        <w:ind w:left="1240"/>
        <w:jc w:val="center"/>
        <w:rPr>
          <w:b/>
          <w:bCs/>
        </w:rPr>
      </w:pPr>
      <w:r w:rsidRPr="00AC4928">
        <w:rPr>
          <w:rFonts w:hint="eastAsia"/>
          <w:b/>
          <w:bCs/>
        </w:rPr>
        <w:t>図</w:t>
      </w:r>
      <w:r w:rsidRPr="00AC4928">
        <w:rPr>
          <w:b/>
          <w:bCs/>
        </w:rPr>
        <w:t xml:space="preserve">5. </w:t>
      </w:r>
      <w:r w:rsidRPr="00AC4928">
        <w:rPr>
          <w:rFonts w:hint="eastAsia"/>
          <w:b/>
          <w:bCs/>
        </w:rPr>
        <w:t>女性がアクセサリをつけていたときの印象</w:t>
      </w:r>
    </w:p>
    <w:p w14:paraId="04608321" w14:textId="77777777" w:rsidR="00154C41" w:rsidRDefault="00154C41" w:rsidP="00154C41">
      <w:pPr>
        <w:pStyle w:val="aa"/>
        <w:ind w:left="1240"/>
        <w:jc w:val="center"/>
      </w:pPr>
    </w:p>
    <w:p w14:paraId="534BB301" w14:textId="04FA33D1" w:rsidR="00154C41" w:rsidRDefault="00154C41" w:rsidP="00154C41">
      <w:pPr>
        <w:pStyle w:val="aa"/>
        <w:ind w:left="1240"/>
      </w:pPr>
      <w:r>
        <w:rPr>
          <w:rFonts w:hint="eastAsia"/>
        </w:rPr>
        <w:t>上記より、男性の着用時の印象よりもポジティブな印象が強いことがわかる。ただし、男性・女性両方とも、統計的に有意な差があるかについては評価できない</w:t>
      </w:r>
      <w:r w:rsidR="007D10D1">
        <w:rPr>
          <w:rFonts w:hint="eastAsia"/>
        </w:rPr>
        <w:t>ため、解析する必要がある。</w:t>
      </w:r>
    </w:p>
    <w:p w14:paraId="71A9B220" w14:textId="77777777" w:rsidR="008644E8" w:rsidRDefault="008644E8" w:rsidP="00154C41">
      <w:pPr>
        <w:pStyle w:val="aa"/>
        <w:ind w:left="1240"/>
        <w:rPr>
          <w:rFonts w:hint="eastAsia"/>
        </w:rPr>
      </w:pPr>
    </w:p>
    <w:p w14:paraId="18622531" w14:textId="505C23E4" w:rsidR="00F50567" w:rsidRDefault="00F50567" w:rsidP="00F50567">
      <w:pPr>
        <w:pStyle w:val="aa"/>
        <w:numPr>
          <w:ilvl w:val="1"/>
          <w:numId w:val="5"/>
        </w:numPr>
      </w:pPr>
      <w:r>
        <w:rPr>
          <w:rFonts w:hint="eastAsia"/>
        </w:rPr>
        <w:lastRenderedPageBreak/>
        <w:t>アクセサリが人の印象に影響を与えると思うか</w:t>
      </w:r>
    </w:p>
    <w:p w14:paraId="7534105A" w14:textId="10DBAB91" w:rsidR="001175F4" w:rsidRDefault="001175F4" w:rsidP="001175F4">
      <w:pPr>
        <w:pStyle w:val="aa"/>
        <w:ind w:left="1240"/>
      </w:pPr>
      <w:r>
        <w:rPr>
          <w:rFonts w:hint="eastAsia"/>
        </w:rPr>
        <w:t>アクセサリを着用している人への具体的な印象について、以下に示す。</w:t>
      </w:r>
    </w:p>
    <w:p w14:paraId="4259A149" w14:textId="77777777" w:rsidR="00AC4928" w:rsidRDefault="00AC4928" w:rsidP="001175F4">
      <w:pPr>
        <w:pStyle w:val="aa"/>
        <w:ind w:left="1240"/>
      </w:pPr>
    </w:p>
    <w:p w14:paraId="5B3CE585" w14:textId="32EDD845" w:rsidR="00AC4928" w:rsidRDefault="00AC4928" w:rsidP="00AC4928">
      <w:pPr>
        <w:pStyle w:val="aa"/>
        <w:ind w:left="1240"/>
        <w:jc w:val="center"/>
      </w:pPr>
      <w:r>
        <w:rPr>
          <w:noProof/>
        </w:rPr>
        <w:drawing>
          <wp:inline distT="0" distB="0" distL="0" distR="0" wp14:anchorId="57B06407" wp14:editId="28EF2BAC">
            <wp:extent cx="4320000" cy="1818627"/>
            <wp:effectExtent l="0" t="0" r="0" b="0"/>
            <wp:docPr id="560315005" name="図 7" descr="フォームの回答のグラフ。質問のタイトル: アクセサリーが人の印象に影響を与えると思いますか？  。回答数: 13 件の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フォームの回答のグラフ。質問のタイトル: アクセサリーが人の印象に影響を与えると思いますか？  。回答数: 13 件の回答。"/>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0000" cy="1818627"/>
                    </a:xfrm>
                    <a:prstGeom prst="rect">
                      <a:avLst/>
                    </a:prstGeom>
                    <a:noFill/>
                    <a:ln>
                      <a:noFill/>
                    </a:ln>
                  </pic:spPr>
                </pic:pic>
              </a:graphicData>
            </a:graphic>
          </wp:inline>
        </w:drawing>
      </w:r>
    </w:p>
    <w:p w14:paraId="76874BD3" w14:textId="4D6D0954" w:rsidR="00AC4928" w:rsidRPr="00087457" w:rsidRDefault="00AC4928" w:rsidP="00AC4928">
      <w:pPr>
        <w:pStyle w:val="aa"/>
        <w:ind w:left="1240"/>
        <w:jc w:val="center"/>
        <w:rPr>
          <w:rFonts w:hint="eastAsia"/>
          <w:b/>
          <w:bCs/>
        </w:rPr>
      </w:pPr>
      <w:r w:rsidRPr="00087457">
        <w:rPr>
          <w:rFonts w:hint="eastAsia"/>
          <w:b/>
          <w:bCs/>
        </w:rPr>
        <w:t>図</w:t>
      </w:r>
      <w:r w:rsidR="00087457" w:rsidRPr="00087457">
        <w:rPr>
          <w:b/>
          <w:bCs/>
        </w:rPr>
        <w:t xml:space="preserve">6. </w:t>
      </w:r>
      <w:r w:rsidR="00087457" w:rsidRPr="00087457">
        <w:rPr>
          <w:rFonts w:hint="eastAsia"/>
          <w:b/>
          <w:bCs/>
        </w:rPr>
        <w:t>アクセサリが人の印象に影響を与えると思うか</w:t>
      </w:r>
    </w:p>
    <w:p w14:paraId="47135F20" w14:textId="77777777" w:rsidR="00AC4928" w:rsidRDefault="00AC4928" w:rsidP="001175F4">
      <w:pPr>
        <w:pStyle w:val="aa"/>
        <w:ind w:left="1240"/>
      </w:pPr>
    </w:p>
    <w:p w14:paraId="660D1E1F" w14:textId="6D32DA1E" w:rsidR="009151CD" w:rsidRDefault="009151CD" w:rsidP="001175F4">
      <w:pPr>
        <w:pStyle w:val="aa"/>
        <w:ind w:left="1240"/>
      </w:pPr>
      <w:r>
        <w:rPr>
          <w:rFonts w:hint="eastAsia"/>
        </w:rPr>
        <w:t>上記より、アクセサリによって人の印象が影響を受けている</w:t>
      </w:r>
      <w:r w:rsidR="00156776">
        <w:rPr>
          <w:rFonts w:hint="eastAsia"/>
        </w:rPr>
        <w:t>傾向がある</w:t>
      </w:r>
      <w:r>
        <w:rPr>
          <w:rFonts w:hint="eastAsia"/>
        </w:rPr>
        <w:t>と予想できる。</w:t>
      </w:r>
    </w:p>
    <w:p w14:paraId="5B65630E" w14:textId="77777777" w:rsidR="00156776" w:rsidRDefault="00156776" w:rsidP="001175F4">
      <w:pPr>
        <w:pStyle w:val="aa"/>
        <w:ind w:left="1240"/>
        <w:rPr>
          <w:rFonts w:hint="eastAsia"/>
        </w:rPr>
      </w:pPr>
    </w:p>
    <w:p w14:paraId="45D903EC" w14:textId="77777777" w:rsidR="00F50567" w:rsidRDefault="00F50567" w:rsidP="00F50567">
      <w:pPr>
        <w:pStyle w:val="aa"/>
        <w:numPr>
          <w:ilvl w:val="1"/>
          <w:numId w:val="5"/>
        </w:numPr>
      </w:pPr>
      <w:r>
        <w:rPr>
          <w:rFonts w:hint="eastAsia"/>
        </w:rPr>
        <w:t>アクセサリをつけている人への印象</w:t>
      </w:r>
    </w:p>
    <w:p w14:paraId="0CE3D738" w14:textId="7B071899" w:rsidR="001F307A" w:rsidRDefault="001F307A" w:rsidP="001F307A">
      <w:pPr>
        <w:pStyle w:val="aa"/>
        <w:ind w:left="1240"/>
      </w:pPr>
      <w:r>
        <w:rPr>
          <w:rFonts w:hint="eastAsia"/>
        </w:rPr>
        <w:t>アクセサリをつけている人への印象についての回答結果をいかに示す。</w:t>
      </w:r>
    </w:p>
    <w:p w14:paraId="074E7D30" w14:textId="27B4D9F9" w:rsidR="001F307A" w:rsidRDefault="001F307A" w:rsidP="001F307A">
      <w:pPr>
        <w:pStyle w:val="aa"/>
        <w:ind w:left="1240"/>
        <w:jc w:val="center"/>
      </w:pPr>
      <w:r>
        <w:rPr>
          <w:noProof/>
        </w:rPr>
        <w:drawing>
          <wp:inline distT="0" distB="0" distL="0" distR="0" wp14:anchorId="6B4430D4" wp14:editId="5C02DD7B">
            <wp:extent cx="4320000" cy="2053829"/>
            <wp:effectExtent l="0" t="0" r="0" b="3810"/>
            <wp:docPr id="1887113669" name="図 8" descr="フォームの回答のグラフ。質問のタイトル: アクセサリーを付けている人への印象は？。回答数: 13 件の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フォームの回答のグラフ。質問のタイトル: アクセサリーを付けている人への印象は？。回答数: 13 件の回答。"/>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2053829"/>
                    </a:xfrm>
                    <a:prstGeom prst="rect">
                      <a:avLst/>
                    </a:prstGeom>
                    <a:noFill/>
                    <a:ln>
                      <a:noFill/>
                    </a:ln>
                  </pic:spPr>
                </pic:pic>
              </a:graphicData>
            </a:graphic>
          </wp:inline>
        </w:drawing>
      </w:r>
    </w:p>
    <w:p w14:paraId="6134C5CC" w14:textId="257F42FE" w:rsidR="001F307A" w:rsidRPr="001F307A" w:rsidRDefault="001F307A" w:rsidP="001F307A">
      <w:pPr>
        <w:pStyle w:val="aa"/>
        <w:ind w:left="1240"/>
        <w:jc w:val="center"/>
        <w:rPr>
          <w:rFonts w:hint="eastAsia"/>
          <w:b/>
          <w:bCs/>
        </w:rPr>
      </w:pPr>
      <w:r w:rsidRPr="001F307A">
        <w:rPr>
          <w:rFonts w:hint="eastAsia"/>
          <w:b/>
          <w:bCs/>
        </w:rPr>
        <w:t>図</w:t>
      </w:r>
      <w:r w:rsidRPr="001F307A">
        <w:rPr>
          <w:b/>
          <w:bCs/>
        </w:rPr>
        <w:t xml:space="preserve">7. </w:t>
      </w:r>
      <w:r w:rsidRPr="001F307A">
        <w:rPr>
          <w:rFonts w:hint="eastAsia"/>
          <w:b/>
          <w:bCs/>
        </w:rPr>
        <w:t>アクセサリをつけている人への印象</w:t>
      </w:r>
    </w:p>
    <w:p w14:paraId="284DFF21" w14:textId="77777777" w:rsidR="001F307A" w:rsidRDefault="001F307A" w:rsidP="001F307A">
      <w:pPr>
        <w:pStyle w:val="aa"/>
        <w:ind w:left="1240"/>
        <w:rPr>
          <w:rFonts w:hint="eastAsia"/>
        </w:rPr>
      </w:pPr>
    </w:p>
    <w:p w14:paraId="0FC71262" w14:textId="76C6AC82" w:rsidR="001F307A" w:rsidRDefault="001F307A" w:rsidP="001F307A">
      <w:pPr>
        <w:pStyle w:val="aa"/>
        <w:ind w:left="1240"/>
        <w:rPr>
          <w:rFonts w:hint="eastAsia"/>
        </w:rPr>
      </w:pPr>
      <w:r>
        <w:rPr>
          <w:rFonts w:hint="eastAsia"/>
        </w:rPr>
        <w:t>上記を見ると</w:t>
      </w:r>
      <w:r w:rsidR="00D529C2">
        <w:rPr>
          <w:rFonts w:hint="eastAsia"/>
        </w:rPr>
        <w:t>、「おしゃれ」や「華やか」などポジティブに捉えられる要素が多く得票している一方で、「派手」といったポジティブ・ネガティブ両方で受け取れる要素にも半数が抱いているとわかる。</w:t>
      </w:r>
    </w:p>
    <w:p w14:paraId="65776B5C" w14:textId="77777777" w:rsidR="002F1B56" w:rsidRDefault="002F1B56" w:rsidP="001F307A">
      <w:pPr>
        <w:pStyle w:val="aa"/>
        <w:ind w:left="1240"/>
        <w:rPr>
          <w:rFonts w:hint="eastAsia"/>
        </w:rPr>
      </w:pPr>
    </w:p>
    <w:p w14:paraId="024DB967" w14:textId="3F0F8B07" w:rsidR="00F50567" w:rsidRDefault="00F50567" w:rsidP="00F50567">
      <w:pPr>
        <w:pStyle w:val="aa"/>
        <w:numPr>
          <w:ilvl w:val="1"/>
          <w:numId w:val="5"/>
        </w:numPr>
      </w:pPr>
      <w:r>
        <w:rPr>
          <w:rFonts w:hint="eastAsia"/>
        </w:rPr>
        <w:t>各要素について、好印象への寄与度はどの程度存在するか</w:t>
      </w:r>
      <w:r w:rsidR="002B780D">
        <w:t>(</w:t>
      </w:r>
      <w:r w:rsidR="002B780D">
        <w:rPr>
          <w:rFonts w:hint="eastAsia"/>
        </w:rPr>
        <w:t>事前</w:t>
      </w:r>
      <w:r w:rsidR="002B780D">
        <w:t>)</w:t>
      </w:r>
    </w:p>
    <w:p w14:paraId="5325C37B" w14:textId="1258E509" w:rsidR="0092474C" w:rsidRDefault="0092474C" w:rsidP="0092474C">
      <w:pPr>
        <w:pStyle w:val="aa"/>
        <w:ind w:left="1240"/>
        <w:rPr>
          <w:rFonts w:hint="eastAsia"/>
        </w:rPr>
      </w:pPr>
      <w:r>
        <w:rPr>
          <w:rFonts w:hint="eastAsia"/>
        </w:rPr>
        <w:t>各要素について好印象へどの程度影響を与えているかについての回答結果を以下に示す。</w:t>
      </w:r>
    </w:p>
    <w:p w14:paraId="3F6C7921" w14:textId="2FEC7226" w:rsidR="0092474C" w:rsidRDefault="0092474C" w:rsidP="0092474C">
      <w:pPr>
        <w:pStyle w:val="aa"/>
        <w:ind w:left="1240"/>
        <w:jc w:val="center"/>
      </w:pPr>
      <w:r>
        <w:rPr>
          <w:noProof/>
        </w:rPr>
        <w:lastRenderedPageBreak/>
        <w:drawing>
          <wp:inline distT="0" distB="0" distL="0" distR="0" wp14:anchorId="577FB316" wp14:editId="775BD3BE">
            <wp:extent cx="4320000" cy="1562088"/>
            <wp:effectExtent l="0" t="0" r="0" b="635"/>
            <wp:docPr id="1798297439" name="図 9" descr="フォームの回答のグラフ。質問のタイトル: 各項目について好印象を与える部分であると思うか教えてください。。回答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フォームの回答のグラフ。質問のタイトル: 各項目について好印象を与える部分であると思うか教えてください。。回答数: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1562088"/>
                    </a:xfrm>
                    <a:prstGeom prst="rect">
                      <a:avLst/>
                    </a:prstGeom>
                    <a:noFill/>
                    <a:ln>
                      <a:noFill/>
                    </a:ln>
                  </pic:spPr>
                </pic:pic>
              </a:graphicData>
            </a:graphic>
          </wp:inline>
        </w:drawing>
      </w:r>
    </w:p>
    <w:p w14:paraId="693356B2" w14:textId="193394F5" w:rsidR="0092474C" w:rsidRPr="0092474C" w:rsidRDefault="0092474C" w:rsidP="0092474C">
      <w:pPr>
        <w:pStyle w:val="aa"/>
        <w:ind w:left="1240"/>
        <w:jc w:val="center"/>
        <w:rPr>
          <w:rFonts w:hint="eastAsia"/>
          <w:b/>
          <w:bCs/>
        </w:rPr>
      </w:pPr>
      <w:r w:rsidRPr="0092474C">
        <w:rPr>
          <w:rFonts w:hint="eastAsia"/>
          <w:b/>
          <w:bCs/>
        </w:rPr>
        <w:t>図</w:t>
      </w:r>
      <w:r w:rsidRPr="0092474C">
        <w:rPr>
          <w:b/>
          <w:bCs/>
        </w:rPr>
        <w:t xml:space="preserve">8. </w:t>
      </w:r>
      <w:r w:rsidRPr="0092474C">
        <w:rPr>
          <w:rFonts w:hint="eastAsia"/>
          <w:b/>
          <w:bCs/>
        </w:rPr>
        <w:t>各要素の好印象への寄与度</w:t>
      </w:r>
    </w:p>
    <w:p w14:paraId="3DCF507B" w14:textId="77777777" w:rsidR="0092474C" w:rsidRDefault="0092474C" w:rsidP="0092474C">
      <w:pPr>
        <w:pStyle w:val="aa"/>
        <w:ind w:left="1240"/>
      </w:pPr>
    </w:p>
    <w:p w14:paraId="1E29F87C" w14:textId="3C1471BA" w:rsidR="0092474C" w:rsidRDefault="0092474C" w:rsidP="0092474C">
      <w:pPr>
        <w:pStyle w:val="aa"/>
        <w:ind w:left="1240"/>
      </w:pPr>
      <w:r>
        <w:rPr>
          <w:rFonts w:hint="eastAsia"/>
        </w:rPr>
        <w:t>上記を見ると、各要素で異なった分布であると推測できる。具体的には、表情や髪型は好印象に対して強く影響を与えていると考える人が多い一方で、服装についてはどちらでもないと考える人が多いといえる。</w:t>
      </w:r>
    </w:p>
    <w:p w14:paraId="146618C8" w14:textId="77777777" w:rsidR="009E5C2A" w:rsidRDefault="009E5C2A" w:rsidP="0092474C">
      <w:pPr>
        <w:pStyle w:val="aa"/>
        <w:ind w:left="1240"/>
        <w:rPr>
          <w:rFonts w:hint="eastAsia"/>
        </w:rPr>
      </w:pPr>
    </w:p>
    <w:p w14:paraId="397DEE52" w14:textId="77777777" w:rsidR="00F50567" w:rsidRDefault="00F50567" w:rsidP="00F50567">
      <w:pPr>
        <w:pStyle w:val="aa"/>
        <w:numPr>
          <w:ilvl w:val="1"/>
          <w:numId w:val="5"/>
        </w:numPr>
      </w:pPr>
      <w:r>
        <w:rPr>
          <w:rFonts w:hint="eastAsia"/>
        </w:rPr>
        <w:t>パターン</w:t>
      </w:r>
    </w:p>
    <w:p w14:paraId="000278DF" w14:textId="76277C76" w:rsidR="001A01D6" w:rsidRDefault="001A01D6" w:rsidP="001A01D6">
      <w:pPr>
        <w:pStyle w:val="aa"/>
        <w:ind w:left="1240"/>
      </w:pPr>
      <w:r>
        <w:rPr>
          <w:rFonts w:hint="eastAsia"/>
        </w:rPr>
        <w:t>パターンについてランダマイズ結果を以下に示す。ランダマイズは、「</w:t>
      </w:r>
      <w:r>
        <w:t>Tobii Pro Sparc</w:t>
      </w:r>
      <w:r>
        <w:rPr>
          <w:rFonts w:hint="eastAsia"/>
        </w:rPr>
        <w:t>」での画像表示順序をにおける順序効果をできるだけ減らすために実施した。</w:t>
      </w:r>
    </w:p>
    <w:p w14:paraId="71F7FC14" w14:textId="77777777" w:rsidR="001A01D6" w:rsidRDefault="001A01D6" w:rsidP="001A01D6">
      <w:pPr>
        <w:pStyle w:val="aa"/>
        <w:ind w:left="1240"/>
      </w:pPr>
    </w:p>
    <w:p w14:paraId="61840F0D" w14:textId="27DFA65A" w:rsidR="001A01D6" w:rsidRDefault="00355169" w:rsidP="00355169">
      <w:pPr>
        <w:pStyle w:val="aa"/>
        <w:ind w:left="1240"/>
        <w:jc w:val="center"/>
      </w:pPr>
      <w:r>
        <w:rPr>
          <w:noProof/>
        </w:rPr>
        <w:drawing>
          <wp:inline distT="0" distB="0" distL="0" distR="0" wp14:anchorId="77C75E9A" wp14:editId="375D5520">
            <wp:extent cx="4320000" cy="1818627"/>
            <wp:effectExtent l="0" t="0" r="0" b="0"/>
            <wp:docPr id="355871795" name="図 10" descr="フォームの回答のグラフ。質問のタイトル: パターン何？。回答数: 13 件の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フォームの回答のグラフ。質問のタイトル: パターン何？。回答数: 13 件の回答。"/>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1818627"/>
                    </a:xfrm>
                    <a:prstGeom prst="rect">
                      <a:avLst/>
                    </a:prstGeom>
                    <a:noFill/>
                    <a:ln>
                      <a:noFill/>
                    </a:ln>
                  </pic:spPr>
                </pic:pic>
              </a:graphicData>
            </a:graphic>
          </wp:inline>
        </w:drawing>
      </w:r>
    </w:p>
    <w:p w14:paraId="5177EA03" w14:textId="2A3E6960" w:rsidR="00355169" w:rsidRPr="009771B8" w:rsidRDefault="00355169" w:rsidP="00355169">
      <w:pPr>
        <w:pStyle w:val="aa"/>
        <w:ind w:left="1240"/>
        <w:jc w:val="center"/>
        <w:rPr>
          <w:rFonts w:hint="eastAsia"/>
          <w:b/>
          <w:bCs/>
        </w:rPr>
      </w:pPr>
      <w:r w:rsidRPr="009771B8">
        <w:rPr>
          <w:rFonts w:hint="eastAsia"/>
          <w:b/>
          <w:bCs/>
        </w:rPr>
        <w:t>図</w:t>
      </w:r>
      <w:r w:rsidRPr="009771B8">
        <w:rPr>
          <w:b/>
          <w:bCs/>
        </w:rPr>
        <w:t xml:space="preserve">9. </w:t>
      </w:r>
      <w:r w:rsidRPr="009771B8">
        <w:rPr>
          <w:rFonts w:hint="eastAsia"/>
          <w:b/>
          <w:bCs/>
        </w:rPr>
        <w:t>ランダマイズ結果</w:t>
      </w:r>
    </w:p>
    <w:p w14:paraId="7EF35E15" w14:textId="77777777" w:rsidR="00355169" w:rsidRDefault="00355169" w:rsidP="00355169">
      <w:pPr>
        <w:pStyle w:val="aa"/>
        <w:ind w:left="1240"/>
        <w:jc w:val="center"/>
      </w:pPr>
    </w:p>
    <w:p w14:paraId="0F1D4177" w14:textId="77777777" w:rsidR="00B9160F" w:rsidRDefault="00B9160F" w:rsidP="00355169">
      <w:pPr>
        <w:pStyle w:val="aa"/>
        <w:ind w:left="1240"/>
        <w:jc w:val="center"/>
      </w:pPr>
    </w:p>
    <w:p w14:paraId="7161D993" w14:textId="77777777" w:rsidR="00B9160F" w:rsidRDefault="00B9160F" w:rsidP="00355169">
      <w:pPr>
        <w:pStyle w:val="aa"/>
        <w:ind w:left="1240"/>
        <w:jc w:val="center"/>
      </w:pPr>
    </w:p>
    <w:p w14:paraId="4F722BC9" w14:textId="77777777" w:rsidR="00B9160F" w:rsidRDefault="00B9160F" w:rsidP="00355169">
      <w:pPr>
        <w:pStyle w:val="aa"/>
        <w:ind w:left="1240"/>
        <w:jc w:val="center"/>
      </w:pPr>
    </w:p>
    <w:p w14:paraId="1AC8BB6A" w14:textId="77777777" w:rsidR="00B9160F" w:rsidRDefault="00B9160F" w:rsidP="00355169">
      <w:pPr>
        <w:pStyle w:val="aa"/>
        <w:ind w:left="1240"/>
        <w:jc w:val="center"/>
      </w:pPr>
    </w:p>
    <w:p w14:paraId="7370514A" w14:textId="77777777" w:rsidR="00B9160F" w:rsidRDefault="00B9160F" w:rsidP="00355169">
      <w:pPr>
        <w:pStyle w:val="aa"/>
        <w:ind w:left="1240"/>
        <w:jc w:val="center"/>
      </w:pPr>
    </w:p>
    <w:p w14:paraId="04E0AA0A" w14:textId="77777777" w:rsidR="00B9160F" w:rsidRDefault="00B9160F" w:rsidP="00355169">
      <w:pPr>
        <w:pStyle w:val="aa"/>
        <w:ind w:left="1240"/>
        <w:jc w:val="center"/>
      </w:pPr>
    </w:p>
    <w:p w14:paraId="10B07BFF" w14:textId="77777777" w:rsidR="00B9160F" w:rsidRDefault="00B9160F" w:rsidP="00355169">
      <w:pPr>
        <w:pStyle w:val="aa"/>
        <w:ind w:left="1240"/>
        <w:jc w:val="center"/>
      </w:pPr>
    </w:p>
    <w:p w14:paraId="36EAD0DA" w14:textId="77777777" w:rsidR="00B9160F" w:rsidRDefault="00B9160F" w:rsidP="00355169">
      <w:pPr>
        <w:pStyle w:val="aa"/>
        <w:ind w:left="1240"/>
        <w:jc w:val="center"/>
      </w:pPr>
    </w:p>
    <w:p w14:paraId="4B3582D8" w14:textId="77777777" w:rsidR="00F50567" w:rsidRDefault="00F50567" w:rsidP="00F50567">
      <w:pPr>
        <w:pStyle w:val="aa"/>
        <w:numPr>
          <w:ilvl w:val="1"/>
          <w:numId w:val="5"/>
        </w:numPr>
      </w:pPr>
      <w:r>
        <w:lastRenderedPageBreak/>
        <w:t>8</w:t>
      </w:r>
      <w:r>
        <w:rPr>
          <w:rFonts w:hint="eastAsia"/>
        </w:rPr>
        <w:t>枚の写真への評価</w:t>
      </w:r>
    </w:p>
    <w:p w14:paraId="4A83610A" w14:textId="54A50200" w:rsidR="009368DE" w:rsidRDefault="009368DE" w:rsidP="009368DE">
      <w:pPr>
        <w:pStyle w:val="aa"/>
        <w:ind w:left="1240"/>
      </w:pPr>
      <w:r>
        <w:t>8</w:t>
      </w:r>
      <w:r>
        <w:rPr>
          <w:rFonts w:hint="eastAsia"/>
        </w:rPr>
        <w:t>枚の写真への評価を以下の表に示す。</w:t>
      </w:r>
    </w:p>
    <w:p w14:paraId="1CA153EA" w14:textId="77777777" w:rsidR="00B9160F" w:rsidRDefault="00B9160F" w:rsidP="009368DE">
      <w:pPr>
        <w:pStyle w:val="aa"/>
        <w:ind w:left="1240"/>
      </w:pPr>
    </w:p>
    <w:p w14:paraId="63CEA75A" w14:textId="0291BFF9" w:rsidR="009368DE" w:rsidRPr="009368DE" w:rsidRDefault="009368DE" w:rsidP="009368DE">
      <w:pPr>
        <w:pStyle w:val="aa"/>
        <w:ind w:left="1240"/>
        <w:jc w:val="center"/>
        <w:rPr>
          <w:rFonts w:hint="eastAsia"/>
          <w:b/>
          <w:bCs/>
        </w:rPr>
      </w:pPr>
      <w:r w:rsidRPr="009368DE">
        <w:rPr>
          <w:rFonts w:hint="eastAsia"/>
          <w:b/>
          <w:bCs/>
        </w:rPr>
        <w:t>表</w:t>
      </w:r>
      <w:r w:rsidRPr="009368DE">
        <w:rPr>
          <w:b/>
          <w:bCs/>
        </w:rPr>
        <w:t>2. 8</w:t>
      </w:r>
      <w:r w:rsidRPr="009368DE">
        <w:rPr>
          <w:rFonts w:hint="eastAsia"/>
          <w:b/>
          <w:bCs/>
        </w:rPr>
        <w:t>枚の写真への評価集計結果</w:t>
      </w:r>
    </w:p>
    <w:p w14:paraId="676F6EFF" w14:textId="2627E971" w:rsidR="009368DE" w:rsidRDefault="009368DE" w:rsidP="009368DE">
      <w:pPr>
        <w:pStyle w:val="aa"/>
        <w:ind w:left="1240"/>
        <w:jc w:val="center"/>
        <w:rPr>
          <w:rFonts w:hint="eastAsia"/>
        </w:rPr>
      </w:pPr>
      <w:r>
        <w:rPr>
          <w:rFonts w:hint="eastAsia"/>
          <w:noProof/>
        </w:rPr>
        <w:drawing>
          <wp:inline distT="0" distB="0" distL="0" distR="0" wp14:anchorId="64336BCA" wp14:editId="4CA3B5FA">
            <wp:extent cx="4320000" cy="2755880"/>
            <wp:effectExtent l="0" t="0" r="0" b="635"/>
            <wp:docPr id="1344829938" name="図 1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29938" name="図 11" descr="テーブル&#10;&#10;AI 生成コンテンツは誤りを含む可能性がありま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2755880"/>
                    </a:xfrm>
                    <a:prstGeom prst="rect">
                      <a:avLst/>
                    </a:prstGeom>
                  </pic:spPr>
                </pic:pic>
              </a:graphicData>
            </a:graphic>
          </wp:inline>
        </w:drawing>
      </w:r>
    </w:p>
    <w:p w14:paraId="04E52C20" w14:textId="77777777" w:rsidR="009368DE" w:rsidRDefault="009368DE" w:rsidP="009368DE">
      <w:pPr>
        <w:pStyle w:val="aa"/>
        <w:ind w:left="1240"/>
      </w:pPr>
    </w:p>
    <w:p w14:paraId="1D88A56A" w14:textId="645456DA" w:rsidR="00B46774" w:rsidRDefault="00B46774" w:rsidP="00B46774">
      <w:pPr>
        <w:pStyle w:val="aa"/>
        <w:ind w:left="1240"/>
      </w:pPr>
      <w:r>
        <w:rPr>
          <w:rFonts w:hint="eastAsia"/>
        </w:rPr>
        <w:t>上記の集計結果を元に、二元配置分散分析を実施することした。</w:t>
      </w:r>
    </w:p>
    <w:p w14:paraId="7CF65D54" w14:textId="77777777" w:rsidR="00A170B2" w:rsidRDefault="00A170B2" w:rsidP="00B46774">
      <w:pPr>
        <w:pStyle w:val="aa"/>
        <w:ind w:left="1240"/>
        <w:rPr>
          <w:rFonts w:hint="eastAsia"/>
        </w:rPr>
      </w:pPr>
    </w:p>
    <w:p w14:paraId="163E7A66" w14:textId="77777777" w:rsidR="00F50567" w:rsidRDefault="00F50567" w:rsidP="00F50567">
      <w:pPr>
        <w:pStyle w:val="aa"/>
        <w:numPr>
          <w:ilvl w:val="1"/>
          <w:numId w:val="5"/>
        </w:numPr>
      </w:pPr>
      <w:r>
        <w:rPr>
          <w:rFonts w:hint="eastAsia"/>
        </w:rPr>
        <w:t>第一印象として親近感が湧くのは、どのパターンか</w:t>
      </w:r>
    </w:p>
    <w:p w14:paraId="226C3AF5" w14:textId="26C103C7" w:rsidR="001B5DEA" w:rsidRDefault="00A170B2" w:rsidP="001B5DEA">
      <w:pPr>
        <w:pStyle w:val="aa"/>
        <w:ind w:left="1240"/>
      </w:pPr>
      <w:r>
        <w:rPr>
          <w:rFonts w:hint="eastAsia"/>
        </w:rPr>
        <w:t>第一印象について、親近感が最も湧く写真についての回答結果を以下に示す。</w:t>
      </w:r>
    </w:p>
    <w:p w14:paraId="7769F1B4" w14:textId="77777777" w:rsidR="00A170B2" w:rsidRDefault="00A170B2" w:rsidP="001B5DEA">
      <w:pPr>
        <w:pStyle w:val="aa"/>
        <w:ind w:left="1240"/>
      </w:pPr>
    </w:p>
    <w:p w14:paraId="2A23DC8D" w14:textId="574B98F1" w:rsidR="00A170B2" w:rsidRDefault="00A170B2" w:rsidP="00A170B2">
      <w:pPr>
        <w:pStyle w:val="aa"/>
        <w:ind w:left="1240"/>
        <w:jc w:val="center"/>
      </w:pPr>
      <w:r>
        <w:rPr>
          <w:noProof/>
        </w:rPr>
        <w:drawing>
          <wp:inline distT="0" distB="0" distL="0" distR="0" wp14:anchorId="19C43743" wp14:editId="546DEBD8">
            <wp:extent cx="4320000" cy="1818627"/>
            <wp:effectExtent l="0" t="0" r="0" b="0"/>
            <wp:docPr id="426076522" name="図 12" descr="フォームの回答のグラフ。質問のタイトル: 第一印象として親近感が湧くのは誰ですか？。回答数: 13 件の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フォームの回答のグラフ。質問のタイトル: 第一印象として親近感が湧くのは誰ですか？。回答数: 13 件の回答。"/>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1818627"/>
                    </a:xfrm>
                    <a:prstGeom prst="rect">
                      <a:avLst/>
                    </a:prstGeom>
                    <a:noFill/>
                    <a:ln>
                      <a:noFill/>
                    </a:ln>
                  </pic:spPr>
                </pic:pic>
              </a:graphicData>
            </a:graphic>
          </wp:inline>
        </w:drawing>
      </w:r>
    </w:p>
    <w:p w14:paraId="021DF6EE" w14:textId="6A262532" w:rsidR="00A170B2" w:rsidRPr="00A170B2" w:rsidRDefault="00A170B2" w:rsidP="00A170B2">
      <w:pPr>
        <w:pStyle w:val="aa"/>
        <w:ind w:left="1240"/>
        <w:jc w:val="center"/>
        <w:rPr>
          <w:rFonts w:hint="eastAsia"/>
          <w:b/>
          <w:bCs/>
        </w:rPr>
      </w:pPr>
      <w:r w:rsidRPr="00A170B2">
        <w:rPr>
          <w:rFonts w:hint="eastAsia"/>
          <w:b/>
          <w:bCs/>
        </w:rPr>
        <w:t>図</w:t>
      </w:r>
      <w:r w:rsidRPr="00A170B2">
        <w:rPr>
          <w:b/>
          <w:bCs/>
        </w:rPr>
        <w:t xml:space="preserve">10. </w:t>
      </w:r>
      <w:r w:rsidRPr="00A170B2">
        <w:rPr>
          <w:rFonts w:hint="eastAsia"/>
          <w:b/>
          <w:bCs/>
        </w:rPr>
        <w:t>第一印象として親近感が湧く写真の</w:t>
      </w:r>
      <w:r>
        <w:rPr>
          <w:rFonts w:hint="eastAsia"/>
          <w:b/>
          <w:bCs/>
        </w:rPr>
        <w:t>着用</w:t>
      </w:r>
      <w:r w:rsidRPr="00A170B2">
        <w:rPr>
          <w:rFonts w:hint="eastAsia"/>
          <w:b/>
          <w:bCs/>
        </w:rPr>
        <w:t>条件</w:t>
      </w:r>
    </w:p>
    <w:p w14:paraId="2409396C" w14:textId="77777777" w:rsidR="00A170B2" w:rsidRDefault="00A170B2" w:rsidP="001B5DEA">
      <w:pPr>
        <w:pStyle w:val="aa"/>
        <w:ind w:left="1240"/>
      </w:pPr>
    </w:p>
    <w:p w14:paraId="286A76EF" w14:textId="7084D87F" w:rsidR="00A170B2" w:rsidRDefault="00920635" w:rsidP="001B5DEA">
      <w:pPr>
        <w:pStyle w:val="aa"/>
        <w:ind w:left="1240"/>
      </w:pPr>
      <w:r>
        <w:rPr>
          <w:rFonts w:hint="eastAsia"/>
        </w:rPr>
        <w:t>上記を見ると、男性のアクセサリ無しが最も親近感が湧くと感じる人が多かったといえる。</w:t>
      </w:r>
    </w:p>
    <w:p w14:paraId="3D6731DB" w14:textId="77777777" w:rsidR="00F50567" w:rsidRDefault="00F50567" w:rsidP="00F50567">
      <w:pPr>
        <w:pStyle w:val="aa"/>
        <w:numPr>
          <w:ilvl w:val="1"/>
          <w:numId w:val="5"/>
        </w:numPr>
      </w:pPr>
      <w:r>
        <w:rPr>
          <w:rFonts w:hint="eastAsia"/>
        </w:rPr>
        <w:lastRenderedPageBreak/>
        <w:t>第一印象として親近感が湧きにくいのは、どのパターンか</w:t>
      </w:r>
    </w:p>
    <w:p w14:paraId="7010AD78" w14:textId="5476E89D" w:rsidR="000D67F3" w:rsidRDefault="000D67F3" w:rsidP="000D67F3">
      <w:pPr>
        <w:pStyle w:val="aa"/>
        <w:ind w:left="1240"/>
      </w:pPr>
      <w:r>
        <w:rPr>
          <w:rFonts w:hint="eastAsia"/>
        </w:rPr>
        <w:t>第一印象として、親近感が湧きにくい写真についての回答結果を以下に示す。</w:t>
      </w:r>
    </w:p>
    <w:p w14:paraId="561E8DF2" w14:textId="5C1C87B1" w:rsidR="000D67F3" w:rsidRDefault="000D67F3" w:rsidP="000D67F3">
      <w:pPr>
        <w:pStyle w:val="aa"/>
        <w:ind w:left="1240"/>
        <w:jc w:val="center"/>
      </w:pPr>
      <w:r>
        <w:rPr>
          <w:noProof/>
        </w:rPr>
        <w:drawing>
          <wp:inline distT="0" distB="0" distL="0" distR="0" wp14:anchorId="033196BF" wp14:editId="1931775A">
            <wp:extent cx="4320000" cy="1817611"/>
            <wp:effectExtent l="0" t="0" r="0" b="0"/>
            <wp:docPr id="2103121568" name="図 13" descr="フォームの回答のグラフ。質問のタイトル: 第一印象として親近感が湧きにくいのは誰ですか？。回答数: 13 件の回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フォームの回答のグラフ。質問のタイトル: 第一印象として親近感が湧きにくいのは誰ですか？。回答数: 13 件の回答。"/>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1817611"/>
                    </a:xfrm>
                    <a:prstGeom prst="rect">
                      <a:avLst/>
                    </a:prstGeom>
                    <a:noFill/>
                    <a:ln>
                      <a:noFill/>
                    </a:ln>
                  </pic:spPr>
                </pic:pic>
              </a:graphicData>
            </a:graphic>
          </wp:inline>
        </w:drawing>
      </w:r>
    </w:p>
    <w:p w14:paraId="1CF2DE2B" w14:textId="786B1B1C" w:rsidR="000D67F3" w:rsidRPr="000D67F3" w:rsidRDefault="000D67F3" w:rsidP="000D67F3">
      <w:pPr>
        <w:pStyle w:val="aa"/>
        <w:ind w:left="1240"/>
        <w:jc w:val="center"/>
        <w:rPr>
          <w:rFonts w:hint="eastAsia"/>
          <w:b/>
          <w:bCs/>
        </w:rPr>
      </w:pPr>
      <w:r w:rsidRPr="000D67F3">
        <w:rPr>
          <w:rFonts w:hint="eastAsia"/>
          <w:b/>
          <w:bCs/>
        </w:rPr>
        <w:t>図</w:t>
      </w:r>
      <w:r w:rsidRPr="000D67F3">
        <w:rPr>
          <w:b/>
          <w:bCs/>
        </w:rPr>
        <w:t xml:space="preserve">11. </w:t>
      </w:r>
      <w:r w:rsidRPr="000D67F3">
        <w:rPr>
          <w:rFonts w:hint="eastAsia"/>
          <w:b/>
          <w:bCs/>
        </w:rPr>
        <w:t>最も親近感が湧きにくい着用条件</w:t>
      </w:r>
    </w:p>
    <w:p w14:paraId="28619963" w14:textId="77777777" w:rsidR="000D67F3" w:rsidRDefault="000D67F3" w:rsidP="000D67F3">
      <w:pPr>
        <w:pStyle w:val="aa"/>
        <w:ind w:left="1240"/>
      </w:pPr>
    </w:p>
    <w:p w14:paraId="56B850BC" w14:textId="534F02F6" w:rsidR="000D67F3" w:rsidRDefault="000D67F3" w:rsidP="000D67F3">
      <w:pPr>
        <w:pStyle w:val="aa"/>
        <w:ind w:left="1240"/>
      </w:pPr>
      <w:r>
        <w:rPr>
          <w:rFonts w:hint="eastAsia"/>
        </w:rPr>
        <w:t>上記を見ると、男性・女性ともにネックレスとイヤリング両方つけている状態を選択する人が多かったとわかる。</w:t>
      </w:r>
    </w:p>
    <w:p w14:paraId="492C8866" w14:textId="77777777" w:rsidR="00F71648" w:rsidRDefault="00F71648" w:rsidP="000D67F3">
      <w:pPr>
        <w:pStyle w:val="aa"/>
        <w:ind w:left="1240"/>
        <w:rPr>
          <w:rFonts w:hint="eastAsia"/>
        </w:rPr>
      </w:pPr>
    </w:p>
    <w:p w14:paraId="329648E8" w14:textId="2B26B950" w:rsidR="00612922" w:rsidRDefault="00612922" w:rsidP="00612922">
      <w:pPr>
        <w:pStyle w:val="aa"/>
        <w:numPr>
          <w:ilvl w:val="1"/>
          <w:numId w:val="5"/>
        </w:numPr>
      </w:pPr>
      <w:r>
        <w:rPr>
          <w:rFonts w:hint="eastAsia"/>
        </w:rPr>
        <w:t>各要素について、好印象への寄与度はどの程度存在するか</w:t>
      </w:r>
      <w:r>
        <w:t>(</w:t>
      </w:r>
      <w:r>
        <w:rPr>
          <w:rFonts w:hint="eastAsia"/>
        </w:rPr>
        <w:t>事後)</w:t>
      </w:r>
    </w:p>
    <w:p w14:paraId="4A77B5EF" w14:textId="77777777" w:rsidR="00612922" w:rsidRDefault="00612922" w:rsidP="00612922">
      <w:pPr>
        <w:pStyle w:val="aa"/>
        <w:ind w:left="1240"/>
      </w:pPr>
      <w:r>
        <w:rPr>
          <w:rFonts w:hint="eastAsia"/>
        </w:rPr>
        <w:t>各要素について好印象へどの程度影響を与えているかについての回答結果を以下に示す。</w:t>
      </w:r>
    </w:p>
    <w:p w14:paraId="57A42370" w14:textId="77777777" w:rsidR="003035C1" w:rsidRDefault="003035C1" w:rsidP="00612922">
      <w:pPr>
        <w:pStyle w:val="aa"/>
        <w:ind w:left="1240"/>
      </w:pPr>
    </w:p>
    <w:p w14:paraId="79F7300D" w14:textId="08FDEDD8" w:rsidR="003035C1" w:rsidRDefault="003035C1" w:rsidP="003035C1">
      <w:pPr>
        <w:pStyle w:val="aa"/>
        <w:ind w:left="1240"/>
        <w:jc w:val="center"/>
      </w:pPr>
      <w:r>
        <w:rPr>
          <w:noProof/>
        </w:rPr>
        <w:drawing>
          <wp:inline distT="0" distB="0" distL="0" distR="0" wp14:anchorId="2B6AEF9A" wp14:editId="5AC59180">
            <wp:extent cx="4320000" cy="1562088"/>
            <wp:effectExtent l="0" t="0" r="0" b="635"/>
            <wp:docPr id="1505860269" name="図 14" descr="フォームの回答のグラフ。質問のタイトル: 各項目について好印象を与える部分であると思うか教えてください。。回答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フォームの回答のグラフ。質問のタイトル: 各項目について好印象を与える部分であると思うか教えてください。。回答数: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0000" cy="1562088"/>
                    </a:xfrm>
                    <a:prstGeom prst="rect">
                      <a:avLst/>
                    </a:prstGeom>
                    <a:noFill/>
                    <a:ln>
                      <a:noFill/>
                    </a:ln>
                  </pic:spPr>
                </pic:pic>
              </a:graphicData>
            </a:graphic>
          </wp:inline>
        </w:drawing>
      </w:r>
    </w:p>
    <w:p w14:paraId="49515C7D" w14:textId="62AA5C55" w:rsidR="003035C1" w:rsidRDefault="003035C1" w:rsidP="003035C1">
      <w:pPr>
        <w:pStyle w:val="aa"/>
        <w:ind w:left="1240"/>
        <w:jc w:val="center"/>
        <w:rPr>
          <w:rFonts w:hint="eastAsia"/>
        </w:rPr>
      </w:pPr>
      <w:r w:rsidRPr="0092474C">
        <w:rPr>
          <w:rFonts w:hint="eastAsia"/>
          <w:b/>
          <w:bCs/>
        </w:rPr>
        <w:t>図</w:t>
      </w:r>
      <w:r w:rsidR="00B9160F">
        <w:rPr>
          <w:b/>
          <w:bCs/>
        </w:rPr>
        <w:t>12</w:t>
      </w:r>
      <w:r w:rsidRPr="0092474C">
        <w:rPr>
          <w:b/>
          <w:bCs/>
        </w:rPr>
        <w:t xml:space="preserve">. </w:t>
      </w:r>
      <w:r w:rsidRPr="0092474C">
        <w:rPr>
          <w:rFonts w:hint="eastAsia"/>
          <w:b/>
          <w:bCs/>
        </w:rPr>
        <w:t>各要素の好印象への寄与度</w:t>
      </w:r>
      <w:r>
        <w:t xml:space="preserve"> </w:t>
      </w:r>
    </w:p>
    <w:p w14:paraId="6A5A3179" w14:textId="76A85373" w:rsidR="00F50567" w:rsidRDefault="00F50567" w:rsidP="00F50567">
      <w:pPr>
        <w:pStyle w:val="aa"/>
        <w:ind w:left="1240"/>
      </w:pPr>
    </w:p>
    <w:p w14:paraId="72494471" w14:textId="59128875" w:rsidR="00A5528E" w:rsidRPr="00612922" w:rsidRDefault="00A5528E" w:rsidP="00F50567">
      <w:pPr>
        <w:pStyle w:val="aa"/>
        <w:ind w:left="1240"/>
        <w:rPr>
          <w:rFonts w:hint="eastAsia"/>
        </w:rPr>
      </w:pPr>
      <w:r>
        <w:rPr>
          <w:rFonts w:hint="eastAsia"/>
        </w:rPr>
        <w:t>上記の各要素の評価分布について、事前調査と比較して変化しているか統計的に把握する必要があると考え</w:t>
      </w:r>
      <w:r w:rsidR="00F427DE">
        <w:rPr>
          <w:rFonts w:hint="eastAsia"/>
        </w:rPr>
        <w:t>た</w:t>
      </w:r>
      <w:r>
        <w:rPr>
          <w:rFonts w:hint="eastAsia"/>
        </w:rPr>
        <w:t>。</w:t>
      </w:r>
    </w:p>
    <w:p w14:paraId="4D1383CB" w14:textId="77777777" w:rsidR="00F50567" w:rsidRDefault="00F50567" w:rsidP="00C03A13">
      <w:pPr>
        <w:pStyle w:val="aa"/>
        <w:ind w:left="720"/>
      </w:pPr>
    </w:p>
    <w:p w14:paraId="02217C33" w14:textId="77777777" w:rsidR="005C085C" w:rsidRDefault="005C085C" w:rsidP="00C03A13">
      <w:pPr>
        <w:pStyle w:val="aa"/>
        <w:ind w:left="720"/>
      </w:pPr>
    </w:p>
    <w:p w14:paraId="5F4EAC6D" w14:textId="77777777" w:rsidR="005C085C" w:rsidRDefault="005C085C" w:rsidP="00C03A13">
      <w:pPr>
        <w:pStyle w:val="aa"/>
        <w:ind w:left="720"/>
      </w:pPr>
    </w:p>
    <w:p w14:paraId="06EE7F50" w14:textId="77777777" w:rsidR="005C085C" w:rsidRDefault="005C085C" w:rsidP="00C03A13">
      <w:pPr>
        <w:pStyle w:val="aa"/>
        <w:ind w:left="720"/>
      </w:pPr>
    </w:p>
    <w:p w14:paraId="62D6AB75" w14:textId="77777777" w:rsidR="005C085C" w:rsidRDefault="005C085C" w:rsidP="00C03A13">
      <w:pPr>
        <w:pStyle w:val="aa"/>
        <w:ind w:left="720"/>
      </w:pPr>
    </w:p>
    <w:p w14:paraId="121CC976" w14:textId="5DA43AD2" w:rsidR="0038560C" w:rsidRDefault="0038560C" w:rsidP="0038560C">
      <w:pPr>
        <w:pStyle w:val="aa"/>
        <w:numPr>
          <w:ilvl w:val="0"/>
          <w:numId w:val="5"/>
        </w:numPr>
      </w:pPr>
      <w:r>
        <w:rPr>
          <w:rFonts w:hint="eastAsia"/>
        </w:rPr>
        <w:lastRenderedPageBreak/>
        <w:t>視線検知結果</w:t>
      </w:r>
    </w:p>
    <w:p w14:paraId="45A31FDF" w14:textId="081D0A4A" w:rsidR="00CF10A7" w:rsidRDefault="00CF10A7" w:rsidP="00CF10A7">
      <w:pPr>
        <w:pStyle w:val="aa"/>
        <w:ind w:left="720"/>
      </w:pPr>
      <w:r>
        <w:rPr>
          <w:rFonts w:hint="eastAsia"/>
        </w:rPr>
        <w:t>以下に視線検知「</w:t>
      </w:r>
      <w:r>
        <w:t>Tobii Lab</w:t>
      </w:r>
      <w:r>
        <w:rPr>
          <w:rFonts w:hint="eastAsia"/>
        </w:rPr>
        <w:t>」で取得した</w:t>
      </w:r>
      <w:r w:rsidR="00D01903">
        <w:rPr>
          <w:rFonts w:hint="eastAsia"/>
        </w:rPr>
        <w:t>データの集計データの一部を示す。収集データ全体については、付録の章に</w:t>
      </w:r>
      <w:r w:rsidR="00D01903">
        <w:t>URL</w:t>
      </w:r>
      <w:r w:rsidR="00D01903">
        <w:rPr>
          <w:rFonts w:hint="eastAsia"/>
        </w:rPr>
        <w:t>として掲載することとした。</w:t>
      </w:r>
    </w:p>
    <w:p w14:paraId="08E841DF" w14:textId="77777777" w:rsidR="001E569B" w:rsidRDefault="001E569B" w:rsidP="00CF10A7">
      <w:pPr>
        <w:pStyle w:val="aa"/>
        <w:ind w:left="720"/>
      </w:pPr>
    </w:p>
    <w:p w14:paraId="1FD6C2FB" w14:textId="7B6ECC2A" w:rsidR="001E569B" w:rsidRPr="00BE54CA" w:rsidRDefault="001E569B" w:rsidP="001E569B">
      <w:pPr>
        <w:pStyle w:val="aa"/>
        <w:ind w:left="720"/>
        <w:jc w:val="center"/>
        <w:rPr>
          <w:rFonts w:hint="eastAsia"/>
          <w:b/>
          <w:bCs/>
        </w:rPr>
      </w:pPr>
      <w:r w:rsidRPr="00BE54CA">
        <w:rPr>
          <w:rFonts w:hint="eastAsia"/>
          <w:b/>
          <w:bCs/>
        </w:rPr>
        <w:t>表</w:t>
      </w:r>
      <w:r w:rsidRPr="00BE54CA">
        <w:rPr>
          <w:b/>
          <w:bCs/>
        </w:rPr>
        <w:t xml:space="preserve">3. </w:t>
      </w:r>
      <w:r w:rsidRPr="00BE54CA">
        <w:rPr>
          <w:rFonts w:hint="eastAsia"/>
          <w:b/>
          <w:bCs/>
        </w:rPr>
        <w:t>女性</w:t>
      </w:r>
      <w:r w:rsidR="00BE54CA" w:rsidRPr="00BE54CA">
        <w:rPr>
          <w:rFonts w:hint="eastAsia"/>
          <w:b/>
          <w:bCs/>
        </w:rPr>
        <w:t>イヤリングの各</w:t>
      </w:r>
      <w:r w:rsidR="00BE54CA" w:rsidRPr="00BE54CA">
        <w:rPr>
          <w:b/>
          <w:bCs/>
        </w:rPr>
        <w:t>AOI</w:t>
      </w:r>
      <w:r w:rsidR="00BE54CA" w:rsidRPr="00BE54CA">
        <w:rPr>
          <w:rFonts w:hint="eastAsia"/>
          <w:b/>
          <w:bCs/>
        </w:rPr>
        <w:t>における注視時間推移</w:t>
      </w:r>
    </w:p>
    <w:p w14:paraId="44050EF0" w14:textId="50734799" w:rsidR="001E569B" w:rsidRDefault="001E569B" w:rsidP="001E569B">
      <w:pPr>
        <w:pStyle w:val="aa"/>
        <w:ind w:left="720"/>
        <w:jc w:val="center"/>
      </w:pPr>
      <w:r>
        <w:rPr>
          <w:noProof/>
        </w:rPr>
        <w:drawing>
          <wp:inline distT="0" distB="0" distL="0" distR="0" wp14:anchorId="718E99B0" wp14:editId="1CADA51B">
            <wp:extent cx="4320000" cy="2804139"/>
            <wp:effectExtent l="0" t="0" r="0" b="3175"/>
            <wp:docPr id="684215552" name="図 25"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15552" name="図 25" descr="テーブル&#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2804139"/>
                    </a:xfrm>
                    <a:prstGeom prst="rect">
                      <a:avLst/>
                    </a:prstGeom>
                  </pic:spPr>
                </pic:pic>
              </a:graphicData>
            </a:graphic>
          </wp:inline>
        </w:drawing>
      </w:r>
    </w:p>
    <w:p w14:paraId="73BBABA4" w14:textId="77777777" w:rsidR="003D1FD5" w:rsidRDefault="003D1FD5" w:rsidP="001E569B">
      <w:pPr>
        <w:pStyle w:val="aa"/>
        <w:ind w:left="720"/>
        <w:jc w:val="center"/>
      </w:pPr>
    </w:p>
    <w:p w14:paraId="4C8EDEAC" w14:textId="457D8EFD" w:rsidR="003D1FD5" w:rsidRPr="00BE54CA" w:rsidRDefault="003D1FD5" w:rsidP="003D1FD5">
      <w:pPr>
        <w:pStyle w:val="aa"/>
        <w:ind w:left="720"/>
        <w:jc w:val="center"/>
        <w:rPr>
          <w:rFonts w:hint="eastAsia"/>
          <w:b/>
          <w:bCs/>
        </w:rPr>
      </w:pPr>
      <w:r w:rsidRPr="00BE54CA">
        <w:rPr>
          <w:rFonts w:hint="eastAsia"/>
          <w:b/>
          <w:bCs/>
        </w:rPr>
        <w:t>表</w:t>
      </w:r>
      <w:r>
        <w:rPr>
          <w:b/>
          <w:bCs/>
        </w:rPr>
        <w:t>4</w:t>
      </w:r>
      <w:r w:rsidRPr="00BE54CA">
        <w:rPr>
          <w:b/>
          <w:bCs/>
        </w:rPr>
        <w:t xml:space="preserve">. </w:t>
      </w:r>
      <w:r w:rsidRPr="00BE54CA">
        <w:rPr>
          <w:rFonts w:hint="eastAsia"/>
          <w:b/>
          <w:bCs/>
        </w:rPr>
        <w:t>女性</w:t>
      </w:r>
      <w:r>
        <w:rPr>
          <w:b/>
          <w:bCs/>
        </w:rPr>
        <w:t>_all</w:t>
      </w:r>
      <w:r w:rsidR="004069BE">
        <w:rPr>
          <w:b/>
          <w:bCs/>
        </w:rPr>
        <w:t>(</w:t>
      </w:r>
      <w:r w:rsidR="004069BE">
        <w:rPr>
          <w:rFonts w:hint="eastAsia"/>
          <w:b/>
          <w:bCs/>
        </w:rPr>
        <w:t>イヤリング</w:t>
      </w:r>
      <w:r w:rsidR="004069BE">
        <w:rPr>
          <w:b/>
          <w:bCs/>
        </w:rPr>
        <w:t xml:space="preserve">, </w:t>
      </w:r>
      <w:r w:rsidR="004069BE">
        <w:rPr>
          <w:rFonts w:hint="eastAsia"/>
          <w:b/>
          <w:bCs/>
        </w:rPr>
        <w:t>ネックレス)</w:t>
      </w:r>
      <w:r w:rsidRPr="00BE54CA">
        <w:rPr>
          <w:rFonts w:hint="eastAsia"/>
          <w:b/>
          <w:bCs/>
        </w:rPr>
        <w:t>の各</w:t>
      </w:r>
      <w:r w:rsidRPr="00BE54CA">
        <w:rPr>
          <w:b/>
          <w:bCs/>
        </w:rPr>
        <w:t>AOI</w:t>
      </w:r>
      <w:r w:rsidRPr="00BE54CA">
        <w:rPr>
          <w:rFonts w:hint="eastAsia"/>
          <w:b/>
          <w:bCs/>
        </w:rPr>
        <w:t>における注視時間推移</w:t>
      </w:r>
    </w:p>
    <w:p w14:paraId="7EE5AFCE" w14:textId="6682B857" w:rsidR="003D1FD5" w:rsidRDefault="003D1FD5" w:rsidP="001E569B">
      <w:pPr>
        <w:pStyle w:val="aa"/>
        <w:ind w:left="720"/>
        <w:jc w:val="center"/>
      </w:pPr>
      <w:r>
        <w:rPr>
          <w:rFonts w:hint="eastAsia"/>
          <w:noProof/>
        </w:rPr>
        <w:drawing>
          <wp:inline distT="0" distB="0" distL="0" distR="0" wp14:anchorId="3FE6D4B2" wp14:editId="30897E6E">
            <wp:extent cx="4320000" cy="2337291"/>
            <wp:effectExtent l="0" t="0" r="0" b="0"/>
            <wp:docPr id="899421870" name="図 26"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21870" name="図 26" descr="テーブル&#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2337291"/>
                    </a:xfrm>
                    <a:prstGeom prst="rect">
                      <a:avLst/>
                    </a:prstGeom>
                  </pic:spPr>
                </pic:pic>
              </a:graphicData>
            </a:graphic>
          </wp:inline>
        </w:drawing>
      </w:r>
    </w:p>
    <w:p w14:paraId="3D825B12" w14:textId="77777777" w:rsidR="003D1FD5" w:rsidRDefault="003D1FD5" w:rsidP="001E569B">
      <w:pPr>
        <w:pStyle w:val="aa"/>
        <w:ind w:left="720"/>
        <w:jc w:val="center"/>
      </w:pPr>
    </w:p>
    <w:p w14:paraId="60E2CDF1" w14:textId="77777777" w:rsidR="005C085C" w:rsidRDefault="005C085C" w:rsidP="001E569B">
      <w:pPr>
        <w:pStyle w:val="aa"/>
        <w:ind w:left="720"/>
        <w:jc w:val="center"/>
      </w:pPr>
    </w:p>
    <w:p w14:paraId="3A8D94E0" w14:textId="77777777" w:rsidR="005C085C" w:rsidRDefault="005C085C" w:rsidP="001E569B">
      <w:pPr>
        <w:pStyle w:val="aa"/>
        <w:ind w:left="720"/>
        <w:jc w:val="center"/>
      </w:pPr>
    </w:p>
    <w:p w14:paraId="49442E08" w14:textId="77777777" w:rsidR="005C085C" w:rsidRDefault="005C085C" w:rsidP="001E569B">
      <w:pPr>
        <w:pStyle w:val="aa"/>
        <w:ind w:left="720"/>
        <w:jc w:val="center"/>
      </w:pPr>
    </w:p>
    <w:p w14:paraId="36138DD5" w14:textId="77777777" w:rsidR="005C085C" w:rsidRDefault="005C085C" w:rsidP="001E569B">
      <w:pPr>
        <w:pStyle w:val="aa"/>
        <w:ind w:left="720"/>
        <w:jc w:val="center"/>
      </w:pPr>
    </w:p>
    <w:p w14:paraId="01FE5ABF" w14:textId="48C7EFCC" w:rsidR="00596979" w:rsidRDefault="00596979" w:rsidP="00596979">
      <w:pPr>
        <w:pStyle w:val="aa"/>
        <w:ind w:left="720"/>
        <w:jc w:val="center"/>
        <w:rPr>
          <w:b/>
          <w:bCs/>
        </w:rPr>
      </w:pPr>
      <w:r w:rsidRPr="00BE54CA">
        <w:rPr>
          <w:rFonts w:hint="eastAsia"/>
          <w:b/>
          <w:bCs/>
        </w:rPr>
        <w:lastRenderedPageBreak/>
        <w:t>表</w:t>
      </w:r>
      <w:r>
        <w:rPr>
          <w:b/>
          <w:bCs/>
        </w:rPr>
        <w:t>5</w:t>
      </w:r>
      <w:r w:rsidRPr="00BE54CA">
        <w:rPr>
          <w:b/>
          <w:bCs/>
        </w:rPr>
        <w:t xml:space="preserve">. </w:t>
      </w:r>
      <w:r w:rsidRPr="00BE54CA">
        <w:rPr>
          <w:rFonts w:hint="eastAsia"/>
          <w:b/>
          <w:bCs/>
        </w:rPr>
        <w:t>女性</w:t>
      </w:r>
      <w:r>
        <w:rPr>
          <w:b/>
          <w:bCs/>
        </w:rPr>
        <w:t>_</w:t>
      </w:r>
      <w:r>
        <w:rPr>
          <w:rFonts w:hint="eastAsia"/>
          <w:b/>
          <w:bCs/>
        </w:rPr>
        <w:t>なし</w:t>
      </w:r>
      <w:r w:rsidRPr="00BE54CA">
        <w:rPr>
          <w:rFonts w:hint="eastAsia"/>
          <w:b/>
          <w:bCs/>
        </w:rPr>
        <w:t>の各</w:t>
      </w:r>
      <w:r w:rsidRPr="00BE54CA">
        <w:rPr>
          <w:b/>
          <w:bCs/>
        </w:rPr>
        <w:t>AOI</w:t>
      </w:r>
      <w:r w:rsidRPr="00BE54CA">
        <w:rPr>
          <w:rFonts w:hint="eastAsia"/>
          <w:b/>
          <w:bCs/>
        </w:rPr>
        <w:t>における注視時間推移</w:t>
      </w:r>
    </w:p>
    <w:p w14:paraId="17C60385" w14:textId="03657204" w:rsidR="00596979" w:rsidRDefault="00596979" w:rsidP="00596979">
      <w:pPr>
        <w:pStyle w:val="aa"/>
        <w:ind w:left="720"/>
        <w:jc w:val="center"/>
        <w:rPr>
          <w:b/>
          <w:bCs/>
        </w:rPr>
      </w:pPr>
      <w:r>
        <w:rPr>
          <w:rFonts w:hint="eastAsia"/>
          <w:b/>
          <w:bCs/>
          <w:noProof/>
        </w:rPr>
        <w:drawing>
          <wp:inline distT="0" distB="0" distL="0" distR="0" wp14:anchorId="65D3B880" wp14:editId="455F1D20">
            <wp:extent cx="4320000" cy="2497817"/>
            <wp:effectExtent l="0" t="0" r="0" b="4445"/>
            <wp:docPr id="51794671" name="図 27"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4671" name="図 27" descr="テーブル&#10;&#10;AI 生成コンテンツは誤りを含む可能性があります。"/>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2497817"/>
                    </a:xfrm>
                    <a:prstGeom prst="rect">
                      <a:avLst/>
                    </a:prstGeom>
                  </pic:spPr>
                </pic:pic>
              </a:graphicData>
            </a:graphic>
          </wp:inline>
        </w:drawing>
      </w:r>
    </w:p>
    <w:p w14:paraId="553F645A" w14:textId="77777777" w:rsidR="00596979" w:rsidRDefault="00596979" w:rsidP="00596979">
      <w:pPr>
        <w:pStyle w:val="aa"/>
        <w:ind w:left="720"/>
        <w:jc w:val="center"/>
        <w:rPr>
          <w:b/>
          <w:bCs/>
        </w:rPr>
      </w:pPr>
    </w:p>
    <w:p w14:paraId="7D2FC2FB" w14:textId="5F05BC5C" w:rsidR="00596979" w:rsidRDefault="00596979" w:rsidP="00596979">
      <w:pPr>
        <w:pStyle w:val="aa"/>
        <w:ind w:left="720"/>
        <w:jc w:val="center"/>
        <w:rPr>
          <w:b/>
          <w:bCs/>
        </w:rPr>
      </w:pPr>
      <w:r w:rsidRPr="00BE54CA">
        <w:rPr>
          <w:rFonts w:hint="eastAsia"/>
          <w:b/>
          <w:bCs/>
        </w:rPr>
        <w:t>表</w:t>
      </w:r>
      <w:r>
        <w:rPr>
          <w:b/>
          <w:bCs/>
        </w:rPr>
        <w:t>6</w:t>
      </w:r>
      <w:r w:rsidRPr="00BE54CA">
        <w:rPr>
          <w:b/>
          <w:bCs/>
        </w:rPr>
        <w:t xml:space="preserve">. </w:t>
      </w:r>
      <w:r w:rsidR="00FA5938">
        <w:rPr>
          <w:rFonts w:hint="eastAsia"/>
          <w:b/>
          <w:bCs/>
        </w:rPr>
        <w:t>女性</w:t>
      </w:r>
      <w:r>
        <w:rPr>
          <w:b/>
          <w:bCs/>
        </w:rPr>
        <w:t>_</w:t>
      </w:r>
      <w:r w:rsidR="00FA5938">
        <w:rPr>
          <w:rFonts w:hint="eastAsia"/>
          <w:b/>
          <w:bCs/>
        </w:rPr>
        <w:t>ネックレス</w:t>
      </w:r>
      <w:r w:rsidRPr="00BE54CA">
        <w:rPr>
          <w:rFonts w:hint="eastAsia"/>
          <w:b/>
          <w:bCs/>
        </w:rPr>
        <w:t>の各</w:t>
      </w:r>
      <w:r w:rsidRPr="00BE54CA">
        <w:rPr>
          <w:b/>
          <w:bCs/>
        </w:rPr>
        <w:t>AOI</w:t>
      </w:r>
      <w:r w:rsidRPr="00BE54CA">
        <w:rPr>
          <w:rFonts w:hint="eastAsia"/>
          <w:b/>
          <w:bCs/>
        </w:rPr>
        <w:t>における注視時間推移</w:t>
      </w:r>
    </w:p>
    <w:p w14:paraId="355D8C71" w14:textId="01A91E5B" w:rsidR="00596979" w:rsidRDefault="00596979" w:rsidP="00596979">
      <w:pPr>
        <w:pStyle w:val="aa"/>
        <w:ind w:left="720"/>
        <w:jc w:val="center"/>
        <w:rPr>
          <w:b/>
          <w:bCs/>
        </w:rPr>
      </w:pPr>
      <w:r>
        <w:rPr>
          <w:rFonts w:hint="eastAsia"/>
          <w:b/>
          <w:bCs/>
          <w:noProof/>
        </w:rPr>
        <w:drawing>
          <wp:inline distT="0" distB="0" distL="0" distR="0" wp14:anchorId="4FFE2FCC" wp14:editId="65B27341">
            <wp:extent cx="4320000" cy="2426698"/>
            <wp:effectExtent l="0" t="0" r="0" b="0"/>
            <wp:docPr id="1036054085" name="図 28"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4085" name="図 28" descr="テーブル&#10;&#10;AI 生成コンテンツは誤りを含む可能性がありま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2426698"/>
                    </a:xfrm>
                    <a:prstGeom prst="rect">
                      <a:avLst/>
                    </a:prstGeom>
                  </pic:spPr>
                </pic:pic>
              </a:graphicData>
            </a:graphic>
          </wp:inline>
        </w:drawing>
      </w:r>
    </w:p>
    <w:p w14:paraId="6513F44D" w14:textId="77777777" w:rsidR="00D17FC5" w:rsidRDefault="00D17FC5" w:rsidP="00596979">
      <w:pPr>
        <w:pStyle w:val="aa"/>
        <w:ind w:left="720"/>
        <w:jc w:val="center"/>
        <w:rPr>
          <w:b/>
          <w:bCs/>
        </w:rPr>
      </w:pPr>
    </w:p>
    <w:p w14:paraId="35600F28" w14:textId="77777777" w:rsidR="005C085C" w:rsidRDefault="005C085C" w:rsidP="00596979">
      <w:pPr>
        <w:pStyle w:val="aa"/>
        <w:ind w:left="720"/>
        <w:jc w:val="center"/>
        <w:rPr>
          <w:b/>
          <w:bCs/>
        </w:rPr>
      </w:pPr>
    </w:p>
    <w:p w14:paraId="40DB94AF" w14:textId="77777777" w:rsidR="005C085C" w:rsidRDefault="005C085C" w:rsidP="00596979">
      <w:pPr>
        <w:pStyle w:val="aa"/>
        <w:ind w:left="720"/>
        <w:jc w:val="center"/>
        <w:rPr>
          <w:b/>
          <w:bCs/>
        </w:rPr>
      </w:pPr>
    </w:p>
    <w:p w14:paraId="3B0DC0B2" w14:textId="77777777" w:rsidR="005C085C" w:rsidRDefault="005C085C" w:rsidP="00596979">
      <w:pPr>
        <w:pStyle w:val="aa"/>
        <w:ind w:left="720"/>
        <w:jc w:val="center"/>
        <w:rPr>
          <w:b/>
          <w:bCs/>
        </w:rPr>
      </w:pPr>
    </w:p>
    <w:p w14:paraId="1AAC5762" w14:textId="77777777" w:rsidR="005C085C" w:rsidRDefault="005C085C" w:rsidP="00596979">
      <w:pPr>
        <w:pStyle w:val="aa"/>
        <w:ind w:left="720"/>
        <w:jc w:val="center"/>
        <w:rPr>
          <w:b/>
          <w:bCs/>
        </w:rPr>
      </w:pPr>
    </w:p>
    <w:p w14:paraId="1D457FA9" w14:textId="77777777" w:rsidR="005C085C" w:rsidRDefault="005C085C" w:rsidP="00596979">
      <w:pPr>
        <w:pStyle w:val="aa"/>
        <w:ind w:left="720"/>
        <w:jc w:val="center"/>
        <w:rPr>
          <w:b/>
          <w:bCs/>
        </w:rPr>
      </w:pPr>
    </w:p>
    <w:p w14:paraId="2BF6367E" w14:textId="77777777" w:rsidR="005C085C" w:rsidRDefault="005C085C" w:rsidP="00596979">
      <w:pPr>
        <w:pStyle w:val="aa"/>
        <w:ind w:left="720"/>
        <w:jc w:val="center"/>
        <w:rPr>
          <w:b/>
          <w:bCs/>
        </w:rPr>
      </w:pPr>
    </w:p>
    <w:p w14:paraId="3A7CE8AE" w14:textId="77777777" w:rsidR="005C085C" w:rsidRDefault="005C085C" w:rsidP="00596979">
      <w:pPr>
        <w:pStyle w:val="aa"/>
        <w:ind w:left="720"/>
        <w:jc w:val="center"/>
        <w:rPr>
          <w:b/>
          <w:bCs/>
        </w:rPr>
      </w:pPr>
    </w:p>
    <w:p w14:paraId="7A92C734" w14:textId="77777777" w:rsidR="005C085C" w:rsidRDefault="005C085C" w:rsidP="00596979">
      <w:pPr>
        <w:pStyle w:val="aa"/>
        <w:ind w:left="720"/>
        <w:jc w:val="center"/>
        <w:rPr>
          <w:b/>
          <w:bCs/>
        </w:rPr>
      </w:pPr>
    </w:p>
    <w:p w14:paraId="17FE0A18" w14:textId="77777777" w:rsidR="005C085C" w:rsidRDefault="005C085C" w:rsidP="00596979">
      <w:pPr>
        <w:pStyle w:val="aa"/>
        <w:ind w:left="720"/>
        <w:jc w:val="center"/>
        <w:rPr>
          <w:b/>
          <w:bCs/>
        </w:rPr>
      </w:pPr>
    </w:p>
    <w:p w14:paraId="35B53F1D" w14:textId="77777777" w:rsidR="005C085C" w:rsidRDefault="005C085C" w:rsidP="00596979">
      <w:pPr>
        <w:pStyle w:val="aa"/>
        <w:ind w:left="720"/>
        <w:jc w:val="center"/>
        <w:rPr>
          <w:b/>
          <w:bCs/>
        </w:rPr>
      </w:pPr>
    </w:p>
    <w:p w14:paraId="1AD6EC66" w14:textId="4F1D1C93" w:rsidR="00D17FC5" w:rsidRDefault="00D17FC5" w:rsidP="00D17FC5">
      <w:pPr>
        <w:pStyle w:val="aa"/>
        <w:ind w:left="720"/>
        <w:jc w:val="center"/>
        <w:rPr>
          <w:b/>
          <w:bCs/>
        </w:rPr>
      </w:pPr>
      <w:r w:rsidRPr="00BE54CA">
        <w:rPr>
          <w:rFonts w:hint="eastAsia"/>
          <w:b/>
          <w:bCs/>
        </w:rPr>
        <w:lastRenderedPageBreak/>
        <w:t>表</w:t>
      </w:r>
      <w:r w:rsidR="00025EE7">
        <w:rPr>
          <w:b/>
          <w:bCs/>
        </w:rPr>
        <w:t>7</w:t>
      </w:r>
      <w:r w:rsidRPr="00BE54CA">
        <w:rPr>
          <w:b/>
          <w:bCs/>
        </w:rPr>
        <w:t xml:space="preserve">. </w:t>
      </w:r>
      <w:r w:rsidR="00025EE7">
        <w:rPr>
          <w:rFonts w:hint="eastAsia"/>
          <w:b/>
          <w:bCs/>
        </w:rPr>
        <w:t>男性</w:t>
      </w:r>
      <w:r w:rsidR="0080357F">
        <w:rPr>
          <w:b/>
          <w:bCs/>
        </w:rPr>
        <w:t>_</w:t>
      </w:r>
      <w:r w:rsidR="00040DE3">
        <w:rPr>
          <w:b/>
          <w:bCs/>
        </w:rPr>
        <w:t>all(</w:t>
      </w:r>
      <w:r w:rsidR="00040DE3">
        <w:rPr>
          <w:rFonts w:hint="eastAsia"/>
          <w:b/>
          <w:bCs/>
        </w:rPr>
        <w:t>ネックレスとイヤリング)</w:t>
      </w:r>
      <w:r w:rsidR="0080357F" w:rsidRPr="00BE54CA">
        <w:rPr>
          <w:rFonts w:hint="eastAsia"/>
          <w:b/>
          <w:bCs/>
        </w:rPr>
        <w:t>の各</w:t>
      </w:r>
      <w:r w:rsidR="0080357F" w:rsidRPr="00BE54CA">
        <w:rPr>
          <w:b/>
          <w:bCs/>
        </w:rPr>
        <w:t>AOI</w:t>
      </w:r>
      <w:r w:rsidR="0080357F" w:rsidRPr="00BE54CA">
        <w:rPr>
          <w:rFonts w:hint="eastAsia"/>
          <w:b/>
          <w:bCs/>
        </w:rPr>
        <w:t>における注視時間推移</w:t>
      </w:r>
      <w:r w:rsidR="0080357F">
        <w:rPr>
          <w:b/>
          <w:bCs/>
          <w:noProof/>
        </w:rPr>
        <w:drawing>
          <wp:inline distT="0" distB="0" distL="0" distR="0" wp14:anchorId="0173C48B" wp14:editId="3505CB90">
            <wp:extent cx="4320000" cy="2206228"/>
            <wp:effectExtent l="0" t="0" r="0" b="3810"/>
            <wp:docPr id="1474569684" name="図 29"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69684" name="図 29" descr="テーブル&#10;&#10;AI 生成コンテンツは誤りを含む可能性がありま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2206228"/>
                    </a:xfrm>
                    <a:prstGeom prst="rect">
                      <a:avLst/>
                    </a:prstGeom>
                  </pic:spPr>
                </pic:pic>
              </a:graphicData>
            </a:graphic>
          </wp:inline>
        </w:drawing>
      </w:r>
      <w:r w:rsidR="0080357F">
        <w:rPr>
          <w:b/>
          <w:bCs/>
        </w:rPr>
        <w:t xml:space="preserve"> </w:t>
      </w:r>
    </w:p>
    <w:p w14:paraId="36128207" w14:textId="77777777" w:rsidR="00D17FC5" w:rsidRDefault="00D17FC5" w:rsidP="00596979">
      <w:pPr>
        <w:pStyle w:val="aa"/>
        <w:ind w:left="720"/>
        <w:jc w:val="center"/>
        <w:rPr>
          <w:b/>
          <w:bCs/>
        </w:rPr>
      </w:pPr>
    </w:p>
    <w:p w14:paraId="668C4856" w14:textId="0D26F52D" w:rsidR="00F31406" w:rsidRDefault="004A6B9B" w:rsidP="004A6B9B">
      <w:pPr>
        <w:pStyle w:val="aa"/>
        <w:ind w:left="720"/>
        <w:jc w:val="center"/>
        <w:rPr>
          <w:b/>
          <w:bCs/>
        </w:rPr>
      </w:pPr>
      <w:r w:rsidRPr="00BE54CA">
        <w:rPr>
          <w:rFonts w:hint="eastAsia"/>
          <w:b/>
          <w:bCs/>
        </w:rPr>
        <w:t>表</w:t>
      </w:r>
      <w:r>
        <w:rPr>
          <w:b/>
          <w:bCs/>
        </w:rPr>
        <w:t>8</w:t>
      </w:r>
      <w:r w:rsidRPr="00BE54CA">
        <w:rPr>
          <w:b/>
          <w:bCs/>
        </w:rPr>
        <w:t xml:space="preserve">. </w:t>
      </w:r>
      <w:r>
        <w:rPr>
          <w:rFonts w:hint="eastAsia"/>
          <w:b/>
          <w:bCs/>
        </w:rPr>
        <w:t>男性</w:t>
      </w:r>
      <w:r>
        <w:rPr>
          <w:b/>
          <w:bCs/>
        </w:rPr>
        <w:t>_all(</w:t>
      </w:r>
      <w:r>
        <w:rPr>
          <w:rFonts w:hint="eastAsia"/>
          <w:b/>
          <w:bCs/>
        </w:rPr>
        <w:t>ネックレスとイヤリング)</w:t>
      </w:r>
      <w:r w:rsidRPr="00BE54CA">
        <w:rPr>
          <w:rFonts w:hint="eastAsia"/>
          <w:b/>
          <w:bCs/>
        </w:rPr>
        <w:t>の各</w:t>
      </w:r>
      <w:r w:rsidRPr="00BE54CA">
        <w:rPr>
          <w:b/>
          <w:bCs/>
        </w:rPr>
        <w:t>AOI</w:t>
      </w:r>
      <w:r w:rsidRPr="00BE54CA">
        <w:rPr>
          <w:rFonts w:hint="eastAsia"/>
          <w:b/>
          <w:bCs/>
        </w:rPr>
        <w:t>における注視時間推移</w:t>
      </w:r>
    </w:p>
    <w:p w14:paraId="341779A5" w14:textId="5F664BDF" w:rsidR="004A6B9B" w:rsidRDefault="004A6B9B" w:rsidP="004A6B9B">
      <w:pPr>
        <w:pStyle w:val="aa"/>
        <w:ind w:left="720"/>
        <w:jc w:val="center"/>
      </w:pPr>
      <w:r>
        <w:rPr>
          <w:noProof/>
        </w:rPr>
        <w:drawing>
          <wp:inline distT="0" distB="0" distL="0" distR="0" wp14:anchorId="727996BB" wp14:editId="7F528B0E">
            <wp:extent cx="4320000" cy="2840715"/>
            <wp:effectExtent l="0" t="0" r="0" b="4445"/>
            <wp:docPr id="1526856025" name="図 30"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6025" name="図 30" descr="テーブル&#10;&#10;AI 生成コンテンツは誤りを含む可能性がありま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2840715"/>
                    </a:xfrm>
                    <a:prstGeom prst="rect">
                      <a:avLst/>
                    </a:prstGeom>
                  </pic:spPr>
                </pic:pic>
              </a:graphicData>
            </a:graphic>
          </wp:inline>
        </w:drawing>
      </w:r>
    </w:p>
    <w:p w14:paraId="34813996" w14:textId="77777777" w:rsidR="004A6B9B" w:rsidRDefault="004A6B9B" w:rsidP="004A6B9B">
      <w:pPr>
        <w:pStyle w:val="aa"/>
        <w:ind w:left="720"/>
        <w:jc w:val="center"/>
      </w:pPr>
    </w:p>
    <w:p w14:paraId="0617C882" w14:textId="77777777" w:rsidR="005C085C" w:rsidRDefault="005C085C" w:rsidP="004A6B9B">
      <w:pPr>
        <w:pStyle w:val="aa"/>
        <w:ind w:left="720"/>
        <w:jc w:val="center"/>
      </w:pPr>
    </w:p>
    <w:p w14:paraId="4B73BAE7" w14:textId="77777777" w:rsidR="005C085C" w:rsidRDefault="005C085C" w:rsidP="004A6B9B">
      <w:pPr>
        <w:pStyle w:val="aa"/>
        <w:ind w:left="720"/>
        <w:jc w:val="center"/>
      </w:pPr>
    </w:p>
    <w:p w14:paraId="7927A154" w14:textId="77777777" w:rsidR="005C085C" w:rsidRDefault="005C085C" w:rsidP="004A6B9B">
      <w:pPr>
        <w:pStyle w:val="aa"/>
        <w:ind w:left="720"/>
        <w:jc w:val="center"/>
      </w:pPr>
    </w:p>
    <w:p w14:paraId="41226679" w14:textId="77777777" w:rsidR="005C085C" w:rsidRDefault="005C085C" w:rsidP="004A6B9B">
      <w:pPr>
        <w:pStyle w:val="aa"/>
        <w:ind w:left="720"/>
        <w:jc w:val="center"/>
      </w:pPr>
    </w:p>
    <w:p w14:paraId="30D6A47D" w14:textId="77777777" w:rsidR="005C085C" w:rsidRDefault="005C085C" w:rsidP="004A6B9B">
      <w:pPr>
        <w:pStyle w:val="aa"/>
        <w:ind w:left="720"/>
        <w:jc w:val="center"/>
      </w:pPr>
    </w:p>
    <w:p w14:paraId="50DDF2B5" w14:textId="77777777" w:rsidR="005C085C" w:rsidRDefault="005C085C" w:rsidP="004A6B9B">
      <w:pPr>
        <w:pStyle w:val="aa"/>
        <w:ind w:left="720"/>
        <w:jc w:val="center"/>
      </w:pPr>
    </w:p>
    <w:p w14:paraId="4F557259" w14:textId="77777777" w:rsidR="005C085C" w:rsidRDefault="005C085C" w:rsidP="004A6B9B">
      <w:pPr>
        <w:pStyle w:val="aa"/>
        <w:ind w:left="720"/>
        <w:jc w:val="center"/>
      </w:pPr>
    </w:p>
    <w:p w14:paraId="44255996" w14:textId="77777777" w:rsidR="005C085C" w:rsidRDefault="005C085C" w:rsidP="004A6B9B">
      <w:pPr>
        <w:pStyle w:val="aa"/>
        <w:ind w:left="720"/>
        <w:jc w:val="center"/>
      </w:pPr>
    </w:p>
    <w:p w14:paraId="31FBA1B4" w14:textId="77777777" w:rsidR="005C085C" w:rsidRDefault="005C085C" w:rsidP="004A6B9B">
      <w:pPr>
        <w:pStyle w:val="aa"/>
        <w:ind w:left="720"/>
        <w:jc w:val="center"/>
      </w:pPr>
    </w:p>
    <w:p w14:paraId="5A3FF296" w14:textId="00AF98E3" w:rsidR="004A6B9B" w:rsidRDefault="004A6B9B" w:rsidP="004A6B9B">
      <w:pPr>
        <w:pStyle w:val="aa"/>
        <w:ind w:left="720"/>
        <w:jc w:val="center"/>
        <w:rPr>
          <w:b/>
          <w:bCs/>
        </w:rPr>
      </w:pPr>
      <w:r w:rsidRPr="00BE54CA">
        <w:rPr>
          <w:rFonts w:hint="eastAsia"/>
          <w:b/>
          <w:bCs/>
        </w:rPr>
        <w:lastRenderedPageBreak/>
        <w:t>表</w:t>
      </w:r>
      <w:r w:rsidR="00FA271E">
        <w:rPr>
          <w:b/>
          <w:bCs/>
        </w:rPr>
        <w:t>9.</w:t>
      </w:r>
      <w:r w:rsidRPr="00BE54CA">
        <w:rPr>
          <w:b/>
          <w:bCs/>
        </w:rPr>
        <w:t xml:space="preserve"> </w:t>
      </w:r>
      <w:r>
        <w:rPr>
          <w:rFonts w:hint="eastAsia"/>
          <w:b/>
          <w:bCs/>
        </w:rPr>
        <w:t>男性</w:t>
      </w:r>
      <w:r>
        <w:rPr>
          <w:b/>
          <w:bCs/>
        </w:rPr>
        <w:t>_</w:t>
      </w:r>
      <w:r w:rsidR="00FA271E">
        <w:rPr>
          <w:rFonts w:hint="eastAsia"/>
          <w:b/>
          <w:bCs/>
        </w:rPr>
        <w:t>なし</w:t>
      </w:r>
      <w:r w:rsidRPr="00BE54CA">
        <w:rPr>
          <w:rFonts w:hint="eastAsia"/>
          <w:b/>
          <w:bCs/>
        </w:rPr>
        <w:t>の各</w:t>
      </w:r>
      <w:r w:rsidRPr="00BE54CA">
        <w:rPr>
          <w:b/>
          <w:bCs/>
        </w:rPr>
        <w:t>AOI</w:t>
      </w:r>
      <w:r w:rsidRPr="00BE54CA">
        <w:rPr>
          <w:rFonts w:hint="eastAsia"/>
          <w:b/>
          <w:bCs/>
        </w:rPr>
        <w:t>における注視時間推移</w:t>
      </w:r>
    </w:p>
    <w:p w14:paraId="5EB0DC7A" w14:textId="3AF01214" w:rsidR="004A6B9B" w:rsidRDefault="004A6B9B" w:rsidP="004A6B9B">
      <w:pPr>
        <w:pStyle w:val="aa"/>
        <w:ind w:left="720"/>
        <w:jc w:val="center"/>
      </w:pPr>
      <w:r>
        <w:rPr>
          <w:rFonts w:hint="eastAsia"/>
          <w:noProof/>
        </w:rPr>
        <w:drawing>
          <wp:inline distT="0" distB="0" distL="0" distR="0" wp14:anchorId="26F25864" wp14:editId="3490A72C">
            <wp:extent cx="4320000" cy="2432794"/>
            <wp:effectExtent l="0" t="0" r="0" b="5715"/>
            <wp:docPr id="1415576011" name="図 3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76011" name="図 31" descr="テーブル&#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2432794"/>
                    </a:xfrm>
                    <a:prstGeom prst="rect">
                      <a:avLst/>
                    </a:prstGeom>
                  </pic:spPr>
                </pic:pic>
              </a:graphicData>
            </a:graphic>
          </wp:inline>
        </w:drawing>
      </w:r>
    </w:p>
    <w:p w14:paraId="7CFCAB68" w14:textId="77777777" w:rsidR="004A6B9B" w:rsidRDefault="004A6B9B" w:rsidP="004A6B9B">
      <w:pPr>
        <w:pStyle w:val="aa"/>
        <w:ind w:left="720"/>
        <w:jc w:val="center"/>
      </w:pPr>
    </w:p>
    <w:p w14:paraId="2C00C4F5" w14:textId="2819CBE3" w:rsidR="004A6B9B" w:rsidRDefault="004A6B9B" w:rsidP="004A6B9B">
      <w:pPr>
        <w:pStyle w:val="aa"/>
        <w:ind w:left="720"/>
        <w:jc w:val="center"/>
        <w:rPr>
          <w:b/>
          <w:bCs/>
        </w:rPr>
      </w:pPr>
      <w:r w:rsidRPr="00BE54CA">
        <w:rPr>
          <w:rFonts w:hint="eastAsia"/>
          <w:b/>
          <w:bCs/>
        </w:rPr>
        <w:t>表</w:t>
      </w:r>
      <w:r w:rsidR="00FA271E">
        <w:rPr>
          <w:b/>
          <w:bCs/>
        </w:rPr>
        <w:t>10</w:t>
      </w:r>
      <w:r w:rsidRPr="00BE54CA">
        <w:rPr>
          <w:b/>
          <w:bCs/>
        </w:rPr>
        <w:t xml:space="preserve">. </w:t>
      </w:r>
      <w:r>
        <w:rPr>
          <w:rFonts w:hint="eastAsia"/>
          <w:b/>
          <w:bCs/>
        </w:rPr>
        <w:t>男性</w:t>
      </w:r>
      <w:r>
        <w:rPr>
          <w:b/>
          <w:bCs/>
        </w:rPr>
        <w:t>_</w:t>
      </w:r>
      <w:r>
        <w:rPr>
          <w:rFonts w:hint="eastAsia"/>
          <w:b/>
          <w:bCs/>
        </w:rPr>
        <w:t>ネックレス</w:t>
      </w:r>
      <w:r w:rsidRPr="00BE54CA">
        <w:rPr>
          <w:rFonts w:hint="eastAsia"/>
          <w:b/>
          <w:bCs/>
        </w:rPr>
        <w:t>の各</w:t>
      </w:r>
      <w:r w:rsidRPr="00BE54CA">
        <w:rPr>
          <w:b/>
          <w:bCs/>
        </w:rPr>
        <w:t>AOI</w:t>
      </w:r>
      <w:r w:rsidRPr="00BE54CA">
        <w:rPr>
          <w:rFonts w:hint="eastAsia"/>
          <w:b/>
          <w:bCs/>
        </w:rPr>
        <w:t>における注視時間推移</w:t>
      </w:r>
    </w:p>
    <w:p w14:paraId="722EF1EB" w14:textId="562E689D" w:rsidR="004A6B9B" w:rsidRDefault="00FA271E" w:rsidP="004A6B9B">
      <w:pPr>
        <w:pStyle w:val="aa"/>
        <w:ind w:left="720"/>
        <w:jc w:val="center"/>
      </w:pPr>
      <w:r>
        <w:rPr>
          <w:rFonts w:hint="eastAsia"/>
          <w:noProof/>
        </w:rPr>
        <w:drawing>
          <wp:inline distT="0" distB="0" distL="0" distR="0" wp14:anchorId="4D702E58" wp14:editId="00C777FB">
            <wp:extent cx="4320000" cy="2925042"/>
            <wp:effectExtent l="0" t="0" r="0" b="0"/>
            <wp:docPr id="1854244013"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44013" name="図 1" descr="テーブル&#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925042"/>
                    </a:xfrm>
                    <a:prstGeom prst="rect">
                      <a:avLst/>
                    </a:prstGeom>
                  </pic:spPr>
                </pic:pic>
              </a:graphicData>
            </a:graphic>
          </wp:inline>
        </w:drawing>
      </w:r>
    </w:p>
    <w:p w14:paraId="72542B5E" w14:textId="77777777" w:rsidR="00FA271E" w:rsidRDefault="00FA271E" w:rsidP="004A6B9B">
      <w:pPr>
        <w:pStyle w:val="aa"/>
        <w:ind w:left="720"/>
        <w:jc w:val="center"/>
      </w:pPr>
    </w:p>
    <w:p w14:paraId="7A7B8DA9" w14:textId="138AF811" w:rsidR="003D1FD5" w:rsidRDefault="00FA271E" w:rsidP="00CF10A7">
      <w:pPr>
        <w:pStyle w:val="aa"/>
        <w:ind w:left="720"/>
      </w:pPr>
      <w:r>
        <w:rPr>
          <w:rFonts w:hint="eastAsia"/>
        </w:rPr>
        <w:t>上記の記録結果を元に分析を行った。</w:t>
      </w:r>
    </w:p>
    <w:p w14:paraId="2B6C9CC8" w14:textId="77777777" w:rsidR="00FA271E" w:rsidRDefault="00FA271E" w:rsidP="00CF10A7">
      <w:pPr>
        <w:pStyle w:val="aa"/>
        <w:ind w:left="720"/>
      </w:pPr>
    </w:p>
    <w:p w14:paraId="19DB35CA" w14:textId="77777777" w:rsidR="005C085C" w:rsidRDefault="005C085C" w:rsidP="00CF10A7">
      <w:pPr>
        <w:pStyle w:val="aa"/>
        <w:ind w:left="720"/>
      </w:pPr>
    </w:p>
    <w:p w14:paraId="086483C5" w14:textId="77777777" w:rsidR="005C085C" w:rsidRDefault="005C085C" w:rsidP="00CF10A7">
      <w:pPr>
        <w:pStyle w:val="aa"/>
        <w:ind w:left="720"/>
      </w:pPr>
    </w:p>
    <w:p w14:paraId="4820B4C9" w14:textId="77777777" w:rsidR="005C085C" w:rsidRDefault="005C085C" w:rsidP="00CF10A7">
      <w:pPr>
        <w:pStyle w:val="aa"/>
        <w:ind w:left="720"/>
      </w:pPr>
    </w:p>
    <w:p w14:paraId="6EEBA16B" w14:textId="77777777" w:rsidR="005C085C" w:rsidRDefault="005C085C" w:rsidP="00CF10A7">
      <w:pPr>
        <w:pStyle w:val="aa"/>
        <w:ind w:left="720"/>
      </w:pPr>
    </w:p>
    <w:p w14:paraId="6B63CB9A" w14:textId="77777777" w:rsidR="005C085C" w:rsidRDefault="005C085C" w:rsidP="00CF10A7">
      <w:pPr>
        <w:pStyle w:val="aa"/>
        <w:ind w:left="720"/>
      </w:pPr>
    </w:p>
    <w:p w14:paraId="4276ABF9" w14:textId="77777777" w:rsidR="005C085C" w:rsidRDefault="005C085C" w:rsidP="00CF10A7">
      <w:pPr>
        <w:pStyle w:val="aa"/>
        <w:ind w:left="720"/>
      </w:pPr>
    </w:p>
    <w:p w14:paraId="22330E60" w14:textId="249D1CE9" w:rsidR="00F31406" w:rsidRDefault="009A1216" w:rsidP="009A1216">
      <w:pPr>
        <w:pStyle w:val="aa"/>
        <w:numPr>
          <w:ilvl w:val="0"/>
          <w:numId w:val="5"/>
        </w:numPr>
      </w:pPr>
      <w:r>
        <w:rPr>
          <w:rFonts w:hint="eastAsia"/>
        </w:rPr>
        <w:lastRenderedPageBreak/>
        <w:t>統計的解析結果</w:t>
      </w:r>
    </w:p>
    <w:p w14:paraId="2FB60377" w14:textId="5B9250FB" w:rsidR="009A1216" w:rsidRDefault="009A1216" w:rsidP="009A1216">
      <w:pPr>
        <w:pStyle w:val="aa"/>
        <w:ind w:left="720"/>
      </w:pPr>
      <w:r>
        <w:t>1</w:t>
      </w:r>
      <w:r>
        <w:rPr>
          <w:rFonts w:hint="eastAsia"/>
        </w:rPr>
        <w:t>項</w:t>
      </w:r>
      <w:r>
        <w:t>, 2</w:t>
      </w:r>
      <w:r>
        <w:rPr>
          <w:rFonts w:hint="eastAsia"/>
        </w:rPr>
        <w:t>項で示した結果をもとに、統計的手法に基づいて解析</w:t>
      </w:r>
      <w:r w:rsidR="008B79A2">
        <w:rPr>
          <w:rFonts w:hint="eastAsia"/>
        </w:rPr>
        <w:t>した</w:t>
      </w:r>
      <w:r>
        <w:rPr>
          <w:rFonts w:hint="eastAsia"/>
        </w:rPr>
        <w:t>。</w:t>
      </w:r>
    </w:p>
    <w:p w14:paraId="58DFDEAB" w14:textId="77777777" w:rsidR="00D25987" w:rsidRDefault="00D25987" w:rsidP="009A1216">
      <w:pPr>
        <w:pStyle w:val="aa"/>
        <w:ind w:left="720"/>
      </w:pPr>
    </w:p>
    <w:p w14:paraId="199E0D92" w14:textId="73C073C5" w:rsidR="008B79A2" w:rsidRDefault="008B79A2" w:rsidP="008B79A2">
      <w:pPr>
        <w:pStyle w:val="aa"/>
        <w:numPr>
          <w:ilvl w:val="1"/>
          <w:numId w:val="5"/>
        </w:numPr>
      </w:pPr>
      <w:r w:rsidRPr="004140C2">
        <w:rPr>
          <w:rFonts w:hint="eastAsia"/>
        </w:rPr>
        <w:t>アクセサリ</w:t>
      </w:r>
      <w:r>
        <w:rPr>
          <w:rFonts w:hint="eastAsia"/>
        </w:rPr>
        <w:t>の種類と着用者の性別</w:t>
      </w:r>
      <w:r w:rsidRPr="004140C2">
        <w:rPr>
          <w:rFonts w:hint="eastAsia"/>
        </w:rPr>
        <w:t>における印象評価</w:t>
      </w:r>
    </w:p>
    <w:p w14:paraId="68A36612" w14:textId="18119D4F" w:rsidR="004B3528" w:rsidRPr="004B3528" w:rsidRDefault="004B3528" w:rsidP="004B3528">
      <w:pPr>
        <w:pStyle w:val="aa"/>
        <w:ind w:left="1240"/>
      </w:pPr>
      <w:r>
        <w:rPr>
          <w:rFonts w:hint="eastAsia"/>
        </w:rPr>
        <w:t>当該解析は、二元配置</w:t>
      </w:r>
      <w:r>
        <w:t>(2</w:t>
      </w:r>
      <w:r>
        <w:rPr>
          <w:rFonts w:hint="eastAsia"/>
        </w:rPr>
        <w:t>×</w:t>
      </w:r>
      <w:r>
        <w:t>4</w:t>
      </w:r>
      <w:r>
        <w:rPr>
          <w:rFonts w:hint="eastAsia"/>
        </w:rPr>
        <w:t>水準</w:t>
      </w:r>
      <w:r>
        <w:t>)</w:t>
      </w:r>
      <w:r>
        <w:rPr>
          <w:rFonts w:hint="eastAsia"/>
        </w:rPr>
        <w:t>分散分析</w:t>
      </w:r>
      <w:r>
        <w:t xml:space="preserve">, </w:t>
      </w:r>
      <w:proofErr w:type="gramStart"/>
      <w:r>
        <w:t>t</w:t>
      </w:r>
      <w:proofErr w:type="gramEnd"/>
      <w:r>
        <w:rPr>
          <w:rFonts w:hint="eastAsia"/>
        </w:rPr>
        <w:t>検定による手法を選択した。使用する結果は、表</w:t>
      </w:r>
      <w:r>
        <w:t>2</w:t>
      </w:r>
      <w:r>
        <w:rPr>
          <w:rFonts w:hint="eastAsia"/>
        </w:rPr>
        <w:t>の</w:t>
      </w:r>
      <w:r w:rsidRPr="004B3528">
        <w:t>8枚の写真への評価集計結果</w:t>
      </w:r>
      <w:r>
        <w:rPr>
          <w:rFonts w:hint="eastAsia"/>
        </w:rPr>
        <w:t>である。</w:t>
      </w:r>
    </w:p>
    <w:p w14:paraId="7B486927" w14:textId="2A42DB88" w:rsidR="004B3528" w:rsidRDefault="004B3528" w:rsidP="004B3528">
      <w:pPr>
        <w:pStyle w:val="aa"/>
        <w:numPr>
          <w:ilvl w:val="2"/>
          <w:numId w:val="5"/>
        </w:numPr>
      </w:pPr>
      <w:r>
        <w:rPr>
          <w:rFonts w:hint="eastAsia"/>
        </w:rPr>
        <w:t>データの構造式</w:t>
      </w:r>
    </w:p>
    <w:p w14:paraId="5D4DFF16" w14:textId="320201A2" w:rsidR="004B3528" w:rsidRDefault="004B3528" w:rsidP="004B3528">
      <w:pPr>
        <w:pStyle w:val="aa"/>
        <w:ind w:left="1600"/>
      </w:pPr>
      <w:r>
        <w:rPr>
          <w:rFonts w:hint="eastAsia"/>
        </w:rPr>
        <w:t>以下に本解析のデータ構造式を示す。</w:t>
      </w:r>
    </w:p>
    <w:p w14:paraId="75ED9567" w14:textId="77777777" w:rsidR="004B3528" w:rsidRDefault="004B3528" w:rsidP="004B3528">
      <w:pPr>
        <w:pStyle w:val="aa"/>
        <w:ind w:left="1600"/>
      </w:pPr>
    </w:p>
    <w:p w14:paraId="56447818" w14:textId="10F288AE" w:rsidR="004B3528" w:rsidRPr="004B3528" w:rsidRDefault="004B3528" w:rsidP="004B3528">
      <w:pPr>
        <w:pStyle w:val="aa"/>
        <w:ind w:left="1600"/>
        <w:rPr>
          <w:i/>
        </w:rPr>
      </w:pPr>
      <m:oMathPara>
        <m:oMath>
          <m:sSub>
            <m:sSubPr>
              <m:ctrlPr>
                <w:rPr>
                  <w:rFonts w:ascii="Cambria Math" w:hAnsi="Cambria Math"/>
                  <w:i/>
                </w:rPr>
              </m:ctrlPr>
            </m:sSubPr>
            <m:e>
              <m:r>
                <w:rPr>
                  <w:rFonts w:ascii="Cambria Math" w:hAnsi="Cambria Math"/>
                </w:rPr>
                <m:t>x</m:t>
              </m:r>
            </m:e>
            <m:sub>
              <m:r>
                <w:rPr>
                  <w:rFonts w:ascii="Cambria Math" w:hAnsi="Cambria Math"/>
                </w:rPr>
                <m:t>ijk</m:t>
              </m:r>
            </m:sub>
          </m:sSub>
          <m:r>
            <w:rPr>
              <w:rFonts w:ascii="Cambria Math" w:hAnsi="Cambria Math"/>
            </w:rPr>
            <m:t xml:space="preserve">= </m:t>
          </m:r>
          <m:r>
            <w:rPr>
              <w:rFonts w:ascii="Cambria Math" w:hAnsi="Cambria Math" w:hint="eastAsia"/>
            </w:rPr>
            <m:t>μ</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hint="eastAsia"/>
                </w:rPr>
                <m:t>ε</m:t>
              </m:r>
            </m:e>
            <m:sub>
              <m:r>
                <w:rPr>
                  <w:rFonts w:ascii="Cambria Math" w:hAnsi="Cambria Math"/>
                </w:rPr>
                <m:t>ijk</m:t>
              </m:r>
            </m:sub>
          </m:sSub>
        </m:oMath>
      </m:oMathPara>
    </w:p>
    <w:p w14:paraId="33366C8B" w14:textId="77777777" w:rsidR="004B3528" w:rsidRDefault="004B3528" w:rsidP="004B3528">
      <w:pPr>
        <w:pStyle w:val="aa"/>
        <w:ind w:left="1600"/>
      </w:pPr>
    </w:p>
    <w:p w14:paraId="41C677A2" w14:textId="4BA3141E" w:rsidR="004B3528" w:rsidRDefault="004B3528" w:rsidP="004B3528">
      <w:pPr>
        <w:pStyle w:val="aa"/>
        <w:ind w:left="1600"/>
        <w:rPr>
          <w:rFonts w:hint="eastAsia"/>
        </w:rPr>
      </w:pPr>
      <w:r>
        <w:rPr>
          <w:rFonts w:hint="eastAsia"/>
        </w:rPr>
        <w:t>ただし、</w:t>
      </w:r>
      <w:r>
        <w:t>a:</w:t>
      </w:r>
      <w:r>
        <w:rPr>
          <w:rFonts w:hint="eastAsia"/>
        </w:rPr>
        <w:t>アクセサリ要因</w:t>
      </w:r>
      <w:r>
        <w:t>, b:</w:t>
      </w:r>
      <w:r>
        <w:rPr>
          <w:rFonts w:hint="eastAsia"/>
        </w:rPr>
        <w:t>性別要因とした。</w:t>
      </w:r>
      <w:r w:rsidR="002A6F63">
        <w:rPr>
          <w:rFonts w:hint="eastAsia"/>
        </w:rPr>
        <w:t>そして、同一アクセサリでも性別によって評価が異なると予想したため、交互作用も考慮した。</w:t>
      </w:r>
    </w:p>
    <w:p w14:paraId="4B6893B5" w14:textId="77777777" w:rsidR="00DE0565" w:rsidRDefault="00DE0565" w:rsidP="004B3528">
      <w:pPr>
        <w:pStyle w:val="aa"/>
        <w:ind w:left="1600"/>
        <w:rPr>
          <w:rFonts w:hint="eastAsia"/>
        </w:rPr>
      </w:pPr>
    </w:p>
    <w:p w14:paraId="51E43DE8" w14:textId="67CCB947" w:rsidR="004B3528" w:rsidRDefault="00FD1A95" w:rsidP="004B3528">
      <w:pPr>
        <w:pStyle w:val="aa"/>
        <w:numPr>
          <w:ilvl w:val="2"/>
          <w:numId w:val="5"/>
        </w:numPr>
      </w:pPr>
      <w:r>
        <w:rPr>
          <w:rFonts w:hint="eastAsia"/>
        </w:rPr>
        <w:t>データのグラフ化</w:t>
      </w:r>
    </w:p>
    <w:p w14:paraId="3D4C41AD" w14:textId="72E32DC4" w:rsidR="009767A1" w:rsidRDefault="009767A1" w:rsidP="009767A1">
      <w:pPr>
        <w:pStyle w:val="aa"/>
        <w:ind w:left="1600"/>
      </w:pPr>
      <w:r>
        <w:rPr>
          <w:rFonts w:hint="eastAsia"/>
        </w:rPr>
        <w:t>以下に結果をグラフ化して示す。</w:t>
      </w:r>
    </w:p>
    <w:p w14:paraId="43745C7B" w14:textId="77777777" w:rsidR="009767A1" w:rsidRDefault="009767A1" w:rsidP="009767A1">
      <w:pPr>
        <w:pStyle w:val="aa"/>
        <w:ind w:left="1600"/>
      </w:pPr>
    </w:p>
    <w:p w14:paraId="19B04A4C" w14:textId="7ABF0234" w:rsidR="009767A1" w:rsidRDefault="009767A1" w:rsidP="009767A1">
      <w:pPr>
        <w:pStyle w:val="aa"/>
        <w:ind w:left="1600"/>
        <w:jc w:val="center"/>
      </w:pPr>
      <w:r>
        <w:rPr>
          <w:noProof/>
        </w:rPr>
        <w:drawing>
          <wp:inline distT="0" distB="0" distL="0" distR="0" wp14:anchorId="0CC47F8D" wp14:editId="3919CFA3">
            <wp:extent cx="4320000" cy="2127996"/>
            <wp:effectExtent l="0" t="0" r="0" b="5715"/>
            <wp:docPr id="259734033" name="図 16"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34033" name="図 16" descr="グラフ, 折れ線グラフ&#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2127996"/>
                    </a:xfrm>
                    <a:prstGeom prst="rect">
                      <a:avLst/>
                    </a:prstGeom>
                  </pic:spPr>
                </pic:pic>
              </a:graphicData>
            </a:graphic>
          </wp:inline>
        </w:drawing>
      </w:r>
    </w:p>
    <w:p w14:paraId="6AF0B00A" w14:textId="346DAA40" w:rsidR="009767A1" w:rsidRPr="009767A1" w:rsidRDefault="009767A1" w:rsidP="009767A1">
      <w:pPr>
        <w:pStyle w:val="aa"/>
        <w:ind w:left="1600"/>
        <w:jc w:val="center"/>
        <w:rPr>
          <w:rFonts w:hint="eastAsia"/>
          <w:b/>
          <w:bCs/>
        </w:rPr>
      </w:pPr>
      <w:r w:rsidRPr="009767A1">
        <w:rPr>
          <w:rFonts w:hint="eastAsia"/>
          <w:b/>
          <w:bCs/>
        </w:rPr>
        <w:t>図</w:t>
      </w:r>
      <w:r w:rsidR="00B9160F">
        <w:rPr>
          <w:b/>
          <w:bCs/>
        </w:rPr>
        <w:t>13</w:t>
      </w:r>
      <w:r w:rsidRPr="009767A1">
        <w:rPr>
          <w:b/>
          <w:bCs/>
        </w:rPr>
        <w:t xml:space="preserve">. </w:t>
      </w:r>
      <w:r w:rsidRPr="009767A1">
        <w:rPr>
          <w:rFonts w:hint="eastAsia"/>
          <w:b/>
          <w:bCs/>
        </w:rPr>
        <w:t>各要因における印象評価値</w:t>
      </w:r>
    </w:p>
    <w:p w14:paraId="11461023" w14:textId="77777777" w:rsidR="009767A1" w:rsidRDefault="009767A1" w:rsidP="009767A1">
      <w:pPr>
        <w:pStyle w:val="aa"/>
        <w:ind w:left="1600"/>
      </w:pPr>
    </w:p>
    <w:p w14:paraId="13FA58DF" w14:textId="6EE3ED77" w:rsidR="009767A1" w:rsidRDefault="009767A1" w:rsidP="009767A1">
      <w:pPr>
        <w:pStyle w:val="aa"/>
        <w:ind w:left="1600"/>
        <w:rPr>
          <w:rFonts w:hint="eastAsia"/>
        </w:rPr>
      </w:pPr>
      <w:r>
        <w:rPr>
          <w:rFonts w:hint="eastAsia"/>
        </w:rPr>
        <w:t>上記を見ると、各要因で評価値に差があると推測できる。</w:t>
      </w:r>
    </w:p>
    <w:p w14:paraId="7E5A0563" w14:textId="77777777" w:rsidR="009767A1" w:rsidRDefault="009767A1" w:rsidP="009767A1">
      <w:pPr>
        <w:pStyle w:val="aa"/>
        <w:ind w:left="1600"/>
      </w:pPr>
    </w:p>
    <w:p w14:paraId="4DE4C6B2" w14:textId="77777777" w:rsidR="005C085C" w:rsidRDefault="005C085C" w:rsidP="009767A1">
      <w:pPr>
        <w:pStyle w:val="aa"/>
        <w:ind w:left="1600"/>
      </w:pPr>
    </w:p>
    <w:p w14:paraId="20E7F69F" w14:textId="77777777" w:rsidR="005C085C" w:rsidRDefault="005C085C" w:rsidP="009767A1">
      <w:pPr>
        <w:pStyle w:val="aa"/>
        <w:ind w:left="1600"/>
      </w:pPr>
    </w:p>
    <w:p w14:paraId="06B28959" w14:textId="77777777" w:rsidR="005C085C" w:rsidRDefault="005C085C" w:rsidP="009767A1">
      <w:pPr>
        <w:pStyle w:val="aa"/>
        <w:ind w:left="1600"/>
      </w:pPr>
    </w:p>
    <w:p w14:paraId="1C23CC06" w14:textId="77777777" w:rsidR="005C085C" w:rsidRDefault="005C085C" w:rsidP="009767A1">
      <w:pPr>
        <w:pStyle w:val="aa"/>
        <w:ind w:left="1600"/>
      </w:pPr>
    </w:p>
    <w:p w14:paraId="14E7E7C7" w14:textId="493FEADB" w:rsidR="009767A1" w:rsidRDefault="009057E3" w:rsidP="004B3528">
      <w:pPr>
        <w:pStyle w:val="aa"/>
        <w:numPr>
          <w:ilvl w:val="2"/>
          <w:numId w:val="5"/>
        </w:numPr>
      </w:pPr>
      <w:r>
        <w:rPr>
          <w:rFonts w:hint="eastAsia"/>
        </w:rPr>
        <w:lastRenderedPageBreak/>
        <w:t>仮説の設定</w:t>
      </w:r>
    </w:p>
    <w:p w14:paraId="1C668D83" w14:textId="43D513FE" w:rsidR="00CD6E26" w:rsidRDefault="00CD6E26" w:rsidP="00CD6E26">
      <w:pPr>
        <w:pStyle w:val="aa"/>
        <w:ind w:left="1600"/>
      </w:pPr>
      <w:r>
        <w:rPr>
          <w:rFonts w:hint="eastAsia"/>
        </w:rPr>
        <w:t>以下に本実験の仮説を示す。</w:t>
      </w:r>
    </w:p>
    <w:p w14:paraId="12C4EC6B" w14:textId="65F9681C" w:rsidR="00FA2FEC" w:rsidRDefault="00FA2FEC" w:rsidP="00FA2FEC">
      <w:pPr>
        <w:pStyle w:val="aa"/>
        <w:numPr>
          <w:ilvl w:val="3"/>
          <w:numId w:val="5"/>
        </w:numPr>
      </w:pPr>
      <w:r>
        <w:rPr>
          <w:rFonts w:hint="eastAsia"/>
        </w:rPr>
        <w:t>アクセサリ要因に関する主効果</w:t>
      </w:r>
    </w:p>
    <w:p w14:paraId="14E614AE" w14:textId="77777777" w:rsidR="00FA2FEC" w:rsidRDefault="009B4B21" w:rsidP="00FA2FEC">
      <w:pPr>
        <w:pStyle w:val="aa"/>
        <w:ind w:left="2120"/>
      </w:p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4</m:t>
            </m:r>
          </m:sub>
        </m:sSub>
      </m:oMath>
      <w:r>
        <w:t xml:space="preserve"> </w:t>
      </w:r>
    </w:p>
    <w:p w14:paraId="5337E8A7" w14:textId="77777777" w:rsidR="00FA2FEC" w:rsidRDefault="009B4B21" w:rsidP="00FA2FEC">
      <w:pPr>
        <w:pStyle w:val="aa"/>
        <w:ind w:left="2120"/>
      </w:pP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r>
          <w:rPr>
            <w:rFonts w:ascii="Cambria Math" w:hAnsi="Cambria Math" w:hint="eastAsia"/>
          </w:rPr>
          <m:t>少なくとも１つの</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が</m:t>
        </m:r>
        <m:r>
          <w:rPr>
            <w:rFonts w:ascii="Cambria Math" w:hAnsi="Cambria Math"/>
          </w:rPr>
          <m:t>0</m:t>
        </m:r>
        <m:r>
          <w:rPr>
            <w:rFonts w:ascii="Cambria Math" w:hAnsi="Cambria Math" w:hint="eastAsia"/>
          </w:rPr>
          <m:t>でない</m:t>
        </m:r>
        <m:r>
          <w:rPr>
            <w:rFonts w:ascii="Cambria Math" w:hAnsi="Cambria Math"/>
          </w:rPr>
          <m:t>(</m:t>
        </m:r>
        <m:sSubSup>
          <m:sSubSupPr>
            <m:ctrlPr>
              <w:rPr>
                <w:rFonts w:ascii="Cambria Math" w:hAnsi="Cambria Math"/>
                <w:i/>
              </w:rPr>
            </m:ctrlPr>
          </m:sSubSupPr>
          <m:e>
            <m:r>
              <w:rPr>
                <w:rFonts w:ascii="Cambria Math" w:hAnsi="Cambria Math" w:hint="eastAsia"/>
              </w:rPr>
              <m:t>σ</m:t>
            </m:r>
          </m:e>
          <m:sub>
            <m:r>
              <w:rPr>
                <w:rFonts w:ascii="Cambria Math" w:hAnsi="Cambria Math"/>
              </w:rPr>
              <m:t>A</m:t>
            </m:r>
          </m:sub>
          <m:sup>
            <m:r>
              <w:rPr>
                <w:rFonts w:ascii="Cambria Math" w:hAnsi="Cambria Math"/>
              </w:rPr>
              <m:t>2</m:t>
            </m:r>
          </m:sup>
        </m:sSubSup>
        <m:r>
          <w:rPr>
            <w:rFonts w:ascii="Cambria Math" w:hAnsi="Cambria Math"/>
          </w:rPr>
          <m:t>&gt;0)</m:t>
        </m:r>
      </m:oMath>
      <w:r>
        <w:t xml:space="preserve"> </w:t>
      </w:r>
    </w:p>
    <w:p w14:paraId="1D30659D" w14:textId="2CF061C8" w:rsidR="00FA2FEC" w:rsidRDefault="00FA2FEC" w:rsidP="00FA2FEC">
      <w:pPr>
        <w:pStyle w:val="aa"/>
        <w:numPr>
          <w:ilvl w:val="3"/>
          <w:numId w:val="5"/>
        </w:numPr>
        <w:rPr>
          <w:rFonts w:hint="eastAsia"/>
        </w:rPr>
      </w:pPr>
      <w:r>
        <w:rPr>
          <w:rFonts w:hint="eastAsia"/>
        </w:rPr>
        <w:t>性別要因に関する主効果</w:t>
      </w:r>
    </w:p>
    <w:p w14:paraId="22B9B02D" w14:textId="77777777" w:rsidR="00FA2FEC" w:rsidRDefault="009B4B21" w:rsidP="00FA2FEC">
      <w:pPr>
        <w:pStyle w:val="aa"/>
        <w:ind w:left="2120"/>
      </w:p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w:r>
        <w:t xml:space="preserve"> </w:t>
      </w:r>
    </w:p>
    <w:p w14:paraId="7B6A8A9B" w14:textId="7192AB11" w:rsidR="009B4B21" w:rsidRDefault="009B4B21" w:rsidP="00FA2FEC">
      <w:pPr>
        <w:pStyle w:val="aa"/>
        <w:ind w:left="2120"/>
      </w:pP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r>
          <w:rPr>
            <w:rFonts w:ascii="Cambria Math" w:hAnsi="Cambria Math" w:hint="eastAsia"/>
          </w:rPr>
          <m:t>少なくとも１つの</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hint="eastAsia"/>
          </w:rPr>
          <m:t>が</m:t>
        </m:r>
        <m:r>
          <w:rPr>
            <w:rFonts w:ascii="Cambria Math" w:hAnsi="Cambria Math"/>
          </w:rPr>
          <m:t>0</m:t>
        </m:r>
        <m:r>
          <w:rPr>
            <w:rFonts w:ascii="Cambria Math" w:hAnsi="Cambria Math" w:hint="eastAsia"/>
          </w:rPr>
          <m:t>でない</m:t>
        </m:r>
        <m:r>
          <w:rPr>
            <w:rFonts w:ascii="Cambria Math" w:hAnsi="Cambria Math"/>
          </w:rPr>
          <m:t>(</m:t>
        </m:r>
        <m:sSubSup>
          <m:sSubSupPr>
            <m:ctrlPr>
              <w:rPr>
                <w:rFonts w:ascii="Cambria Math" w:hAnsi="Cambria Math"/>
                <w:i/>
              </w:rPr>
            </m:ctrlPr>
          </m:sSubSupPr>
          <m:e>
            <m:r>
              <w:rPr>
                <w:rFonts w:ascii="Cambria Math" w:hAnsi="Cambria Math" w:hint="eastAsia"/>
              </w:rPr>
              <m:t>σ</m:t>
            </m:r>
          </m:e>
          <m:sub>
            <m:r>
              <w:rPr>
                <w:rFonts w:ascii="Cambria Math" w:hAnsi="Cambria Math"/>
              </w:rPr>
              <m:t>B</m:t>
            </m:r>
          </m:sub>
          <m:sup>
            <m:r>
              <w:rPr>
                <w:rFonts w:ascii="Cambria Math" w:hAnsi="Cambria Math"/>
              </w:rPr>
              <m:t>2</m:t>
            </m:r>
          </m:sup>
        </m:sSubSup>
        <m:r>
          <w:rPr>
            <w:rFonts w:ascii="Cambria Math" w:hAnsi="Cambria Math"/>
          </w:rPr>
          <m:t>&gt;0)</m:t>
        </m:r>
      </m:oMath>
      <w:r>
        <w:t xml:space="preserve"> </w:t>
      </w:r>
    </w:p>
    <w:p w14:paraId="7DF0E0D4" w14:textId="77777777" w:rsidR="00FA2FEC" w:rsidRDefault="00FA2FEC" w:rsidP="00FA2FEC">
      <w:pPr>
        <w:pStyle w:val="aa"/>
        <w:numPr>
          <w:ilvl w:val="3"/>
          <w:numId w:val="5"/>
        </w:numPr>
      </w:pPr>
      <w:r>
        <w:rPr>
          <w:rFonts w:hint="eastAsia"/>
        </w:rPr>
        <w:t>交互作用効果</w:t>
      </w:r>
    </w:p>
    <w:p w14:paraId="7C62E731" w14:textId="77777777" w:rsidR="00FA2FEC" w:rsidRDefault="009B4B21" w:rsidP="00FA2FEC">
      <w:pPr>
        <w:pStyle w:val="aa"/>
        <w:ind w:left="2120"/>
      </w:p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(ab)</m:t>
            </m:r>
          </m:e>
          <m:sub>
            <m:r>
              <w:rPr>
                <w:rFonts w:ascii="Cambria Math" w:hAnsi="Cambria Math"/>
              </w:rPr>
              <m:t>00</m:t>
            </m:r>
          </m:sub>
        </m:sSub>
        <m:r>
          <w:rPr>
            <w:rFonts w:ascii="Cambria Math" w:hAnsi="Cambria Math"/>
          </w:rPr>
          <m:t>=</m:t>
        </m:r>
        <m:sSub>
          <m:sSubPr>
            <m:ctrlPr>
              <w:rPr>
                <w:rFonts w:ascii="Cambria Math" w:hAnsi="Cambria Math"/>
                <w:i/>
              </w:rPr>
            </m:ctrlPr>
          </m:sSubPr>
          <m:e>
            <m:r>
              <w:rPr>
                <w:rFonts w:ascii="Cambria Math" w:hAnsi="Cambria Math"/>
              </w:rPr>
              <m:t>(ab)</m:t>
            </m:r>
          </m:e>
          <m:sub>
            <m:r>
              <w:rPr>
                <w:rFonts w:ascii="Cambria Math" w:hAnsi="Cambria Math"/>
              </w:rPr>
              <m:t>01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42</m:t>
            </m:r>
          </m:sub>
        </m:sSub>
      </m:oMath>
      <w:r>
        <w:t xml:space="preserve"> </w:t>
      </w:r>
    </w:p>
    <w:p w14:paraId="6E8945BA" w14:textId="7519DDE7" w:rsidR="009B4B21" w:rsidRDefault="009B4B21" w:rsidP="00FA2FEC">
      <w:pPr>
        <w:pStyle w:val="aa"/>
        <w:ind w:left="2120"/>
      </w:pP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r>
          <w:rPr>
            <w:rFonts w:ascii="Cambria Math" w:hAnsi="Cambria Math" w:hint="eastAsia"/>
          </w:rPr>
          <m:t>少なくとも１つの</m:t>
        </m:r>
        <m:sSub>
          <m:sSubPr>
            <m:ctrlPr>
              <w:rPr>
                <w:rFonts w:ascii="Cambria Math" w:hAnsi="Cambria Math"/>
                <w:i/>
              </w:rPr>
            </m:ctrlPr>
          </m:sSubPr>
          <m:e>
            <m:r>
              <w:rPr>
                <w:rFonts w:ascii="Cambria Math" w:hAnsi="Cambria Math"/>
              </w:rPr>
              <m:t>(ab)</m:t>
            </m:r>
          </m:e>
          <m:sub>
            <m:r>
              <w:rPr>
                <w:rFonts w:ascii="Cambria Math" w:hAnsi="Cambria Math"/>
              </w:rPr>
              <m:t>ij</m:t>
            </m:r>
          </m:sub>
        </m:sSub>
        <m:r>
          <w:rPr>
            <w:rFonts w:ascii="Cambria Math" w:hAnsi="Cambria Math" w:hint="eastAsia"/>
          </w:rPr>
          <m:t>が</m:t>
        </m:r>
        <m:r>
          <w:rPr>
            <w:rFonts w:ascii="Cambria Math" w:hAnsi="Cambria Math"/>
          </w:rPr>
          <m:t>0</m:t>
        </m:r>
        <m:r>
          <w:rPr>
            <w:rFonts w:ascii="Cambria Math" w:hAnsi="Cambria Math" w:hint="eastAsia"/>
          </w:rPr>
          <m:t>でない</m:t>
        </m:r>
        <m:r>
          <w:rPr>
            <w:rFonts w:ascii="Cambria Math" w:hAnsi="Cambria Math"/>
          </w:rPr>
          <m:t>(</m:t>
        </m:r>
        <m:sSubSup>
          <m:sSubSupPr>
            <m:ctrlPr>
              <w:rPr>
                <w:rFonts w:ascii="Cambria Math" w:hAnsi="Cambria Math"/>
                <w:i/>
              </w:rPr>
            </m:ctrlPr>
          </m:sSubSupPr>
          <m:e>
            <m:r>
              <w:rPr>
                <w:rFonts w:ascii="Cambria Math" w:hAnsi="Cambria Math" w:hint="eastAsia"/>
              </w:rPr>
              <m:t>σ</m:t>
            </m:r>
          </m:e>
          <m:sub>
            <m:r>
              <w:rPr>
                <w:rFonts w:ascii="Cambria Math" w:hAnsi="Cambria Math"/>
              </w:rPr>
              <m:t>AB</m:t>
            </m:r>
          </m:sub>
          <m:sup>
            <m:r>
              <w:rPr>
                <w:rFonts w:ascii="Cambria Math" w:hAnsi="Cambria Math"/>
              </w:rPr>
              <m:t>2</m:t>
            </m:r>
          </m:sup>
        </m:sSubSup>
        <m:r>
          <w:rPr>
            <w:rFonts w:ascii="Cambria Math" w:hAnsi="Cambria Math"/>
          </w:rPr>
          <m:t>&gt;0)</m:t>
        </m:r>
      </m:oMath>
      <w:r>
        <w:t xml:space="preserve"> </w:t>
      </w:r>
    </w:p>
    <w:p w14:paraId="2BF70E90" w14:textId="77777777" w:rsidR="009B4B21" w:rsidRPr="009B4B21" w:rsidRDefault="009B4B21" w:rsidP="00CD6E26">
      <w:pPr>
        <w:pStyle w:val="aa"/>
        <w:ind w:left="1600"/>
      </w:pPr>
    </w:p>
    <w:p w14:paraId="09092A9F" w14:textId="680EC834" w:rsidR="009057E3" w:rsidRDefault="009057E3" w:rsidP="004B3528">
      <w:pPr>
        <w:pStyle w:val="aa"/>
        <w:numPr>
          <w:ilvl w:val="2"/>
          <w:numId w:val="5"/>
        </w:numPr>
      </w:pPr>
      <w:r>
        <w:rPr>
          <w:rFonts w:hint="eastAsia"/>
        </w:rPr>
        <w:t>二元表</w:t>
      </w:r>
    </w:p>
    <w:p w14:paraId="3CC29B1E" w14:textId="4A10E699" w:rsidR="001844FF" w:rsidRDefault="001844FF" w:rsidP="001844FF">
      <w:pPr>
        <w:pStyle w:val="aa"/>
        <w:ind w:left="1600"/>
      </w:pPr>
      <w:r>
        <w:rPr>
          <w:rFonts w:hint="eastAsia"/>
        </w:rPr>
        <w:t>以下に二元表を示す。</w:t>
      </w:r>
    </w:p>
    <w:p w14:paraId="03B5AB05" w14:textId="77777777" w:rsidR="001844FF" w:rsidRDefault="001844FF" w:rsidP="001844FF">
      <w:pPr>
        <w:pStyle w:val="aa"/>
        <w:ind w:left="1600"/>
      </w:pPr>
    </w:p>
    <w:p w14:paraId="07D5B2F6" w14:textId="51A63757" w:rsidR="001844FF" w:rsidRPr="00404A26" w:rsidRDefault="001844FF" w:rsidP="001844FF">
      <w:pPr>
        <w:pStyle w:val="aa"/>
        <w:ind w:left="1600"/>
        <w:jc w:val="center"/>
        <w:rPr>
          <w:rFonts w:hint="eastAsia"/>
          <w:b/>
          <w:bCs/>
        </w:rPr>
      </w:pPr>
      <w:r w:rsidRPr="00404A26">
        <w:rPr>
          <w:rFonts w:hint="eastAsia"/>
          <w:b/>
          <w:bCs/>
        </w:rPr>
        <w:t>表</w:t>
      </w:r>
      <w:r w:rsidR="001C4695">
        <w:rPr>
          <w:b/>
          <w:bCs/>
        </w:rPr>
        <w:t>11</w:t>
      </w:r>
      <w:r w:rsidRPr="00404A26">
        <w:rPr>
          <w:b/>
          <w:bCs/>
        </w:rPr>
        <w:t xml:space="preserve">. </w:t>
      </w:r>
      <w:r w:rsidRPr="00404A26">
        <w:rPr>
          <w:rFonts w:hint="eastAsia"/>
          <w:b/>
          <w:bCs/>
        </w:rPr>
        <w:t>二元表</w:t>
      </w:r>
    </w:p>
    <w:p w14:paraId="0BC9BA9A" w14:textId="58EE449D" w:rsidR="001844FF" w:rsidRDefault="001844FF" w:rsidP="001844FF">
      <w:pPr>
        <w:pStyle w:val="aa"/>
        <w:ind w:left="1600"/>
        <w:jc w:val="center"/>
      </w:pPr>
      <w:r>
        <w:rPr>
          <w:noProof/>
        </w:rPr>
        <w:drawing>
          <wp:inline distT="0" distB="0" distL="0" distR="0" wp14:anchorId="47CB334B" wp14:editId="342B1C17">
            <wp:extent cx="4320000" cy="2715240"/>
            <wp:effectExtent l="0" t="0" r="0" b="3175"/>
            <wp:docPr id="7215794" name="図 17"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94" name="図 17" descr="テーブル&#10;&#10;AI 生成コンテンツは誤りを含む可能性があります。"/>
                    <pic:cNvPicPr/>
                  </pic:nvPicPr>
                  <pic:blipFill>
                    <a:blip r:embed="rId28">
                      <a:extLst>
                        <a:ext uri="{28A0092B-C50C-407E-A947-70E740481C1C}">
                          <a14:useLocalDpi xmlns:a14="http://schemas.microsoft.com/office/drawing/2010/main" val="0"/>
                        </a:ext>
                      </a:extLst>
                    </a:blip>
                    <a:stretch>
                      <a:fillRect/>
                    </a:stretch>
                  </pic:blipFill>
                  <pic:spPr>
                    <a:xfrm>
                      <a:off x="0" y="0"/>
                      <a:ext cx="4320000" cy="2715240"/>
                    </a:xfrm>
                    <a:prstGeom prst="rect">
                      <a:avLst/>
                    </a:prstGeom>
                  </pic:spPr>
                </pic:pic>
              </a:graphicData>
            </a:graphic>
          </wp:inline>
        </w:drawing>
      </w:r>
    </w:p>
    <w:p w14:paraId="3E947C4D" w14:textId="77777777" w:rsidR="001844FF" w:rsidRDefault="001844FF" w:rsidP="001844FF">
      <w:pPr>
        <w:pStyle w:val="aa"/>
        <w:ind w:left="1600"/>
      </w:pPr>
    </w:p>
    <w:p w14:paraId="0692D0E2" w14:textId="77777777" w:rsidR="005C085C" w:rsidRDefault="005C085C" w:rsidP="001844FF">
      <w:pPr>
        <w:pStyle w:val="aa"/>
        <w:ind w:left="1600"/>
      </w:pPr>
    </w:p>
    <w:p w14:paraId="1F0797DB" w14:textId="77777777" w:rsidR="005C085C" w:rsidRDefault="005C085C" w:rsidP="001844FF">
      <w:pPr>
        <w:pStyle w:val="aa"/>
        <w:ind w:left="1600"/>
      </w:pPr>
    </w:p>
    <w:p w14:paraId="61271881" w14:textId="77777777" w:rsidR="005C085C" w:rsidRDefault="005C085C" w:rsidP="001844FF">
      <w:pPr>
        <w:pStyle w:val="aa"/>
        <w:ind w:left="1600"/>
      </w:pPr>
    </w:p>
    <w:p w14:paraId="49A05E52" w14:textId="77777777" w:rsidR="005C085C" w:rsidRDefault="005C085C" w:rsidP="001844FF">
      <w:pPr>
        <w:pStyle w:val="aa"/>
        <w:ind w:left="1600"/>
      </w:pPr>
    </w:p>
    <w:p w14:paraId="029DB020" w14:textId="77777777" w:rsidR="005C085C" w:rsidRDefault="005C085C" w:rsidP="001844FF">
      <w:pPr>
        <w:pStyle w:val="aa"/>
        <w:ind w:left="1600"/>
      </w:pPr>
    </w:p>
    <w:p w14:paraId="5069FC9D" w14:textId="77777777" w:rsidR="005C085C" w:rsidRDefault="005C085C" w:rsidP="001844FF">
      <w:pPr>
        <w:pStyle w:val="aa"/>
        <w:ind w:left="1600"/>
      </w:pPr>
    </w:p>
    <w:p w14:paraId="439D6269" w14:textId="77777777" w:rsidR="005C085C" w:rsidRDefault="005C085C" w:rsidP="001844FF">
      <w:pPr>
        <w:pStyle w:val="aa"/>
        <w:ind w:left="1600"/>
      </w:pPr>
    </w:p>
    <w:p w14:paraId="57C35DE3" w14:textId="0A39DCE7" w:rsidR="009057E3" w:rsidRDefault="009057E3" w:rsidP="004B3528">
      <w:pPr>
        <w:pStyle w:val="aa"/>
        <w:numPr>
          <w:ilvl w:val="2"/>
          <w:numId w:val="5"/>
        </w:numPr>
      </w:pPr>
      <w:r>
        <w:rPr>
          <w:rFonts w:hint="eastAsia"/>
        </w:rPr>
        <w:lastRenderedPageBreak/>
        <w:t>分散分析表</w:t>
      </w:r>
    </w:p>
    <w:p w14:paraId="66BEBCC6" w14:textId="277FD60B" w:rsidR="00CC68DD" w:rsidRDefault="00CC68DD" w:rsidP="00CC68DD">
      <w:pPr>
        <w:pStyle w:val="aa"/>
        <w:ind w:left="1600"/>
      </w:pPr>
      <w:r>
        <w:rPr>
          <w:rFonts w:hint="eastAsia"/>
        </w:rPr>
        <w:t>以下に分散分析表を示す。</w:t>
      </w:r>
    </w:p>
    <w:p w14:paraId="22A58391" w14:textId="77777777" w:rsidR="00CC68DD" w:rsidRDefault="00CC68DD" w:rsidP="00CC68DD">
      <w:pPr>
        <w:pStyle w:val="aa"/>
        <w:ind w:left="1600"/>
      </w:pPr>
    </w:p>
    <w:p w14:paraId="4ED3023B" w14:textId="3EC12B24" w:rsidR="00CC68DD" w:rsidRPr="004C318F" w:rsidRDefault="00CC68DD" w:rsidP="00CC68DD">
      <w:pPr>
        <w:pStyle w:val="aa"/>
        <w:ind w:left="1600"/>
        <w:jc w:val="center"/>
        <w:rPr>
          <w:b/>
          <w:bCs/>
        </w:rPr>
      </w:pPr>
      <w:r w:rsidRPr="004C318F">
        <w:rPr>
          <w:rFonts w:hint="eastAsia"/>
          <w:b/>
          <w:bCs/>
        </w:rPr>
        <w:t>表</w:t>
      </w:r>
      <w:r w:rsidR="001C4695">
        <w:rPr>
          <w:b/>
          <w:bCs/>
        </w:rPr>
        <w:t>12</w:t>
      </w:r>
      <w:r w:rsidRPr="004C318F">
        <w:rPr>
          <w:b/>
          <w:bCs/>
        </w:rPr>
        <w:t xml:space="preserve">. </w:t>
      </w:r>
      <w:r w:rsidRPr="004C318F">
        <w:rPr>
          <w:rFonts w:hint="eastAsia"/>
          <w:b/>
          <w:bCs/>
        </w:rPr>
        <w:t>分散分析表</w:t>
      </w:r>
      <w:r w:rsidRPr="004C318F">
        <w:rPr>
          <w:b/>
          <w:bCs/>
        </w:rPr>
        <w:t>1</w:t>
      </w:r>
    </w:p>
    <w:p w14:paraId="36D56C5B" w14:textId="402D9200" w:rsidR="00CC68DD" w:rsidRDefault="00BC23A6" w:rsidP="00CC68DD">
      <w:pPr>
        <w:pStyle w:val="aa"/>
        <w:ind w:left="1600"/>
        <w:jc w:val="center"/>
        <w:rPr>
          <w:rFonts w:hint="eastAsia"/>
        </w:rPr>
      </w:pPr>
      <w:r>
        <w:rPr>
          <w:rFonts w:hint="eastAsia"/>
          <w:noProof/>
        </w:rPr>
        <w:drawing>
          <wp:inline distT="0" distB="0" distL="0" distR="0" wp14:anchorId="2F46E32A" wp14:editId="55432073">
            <wp:extent cx="4320000" cy="1204459"/>
            <wp:effectExtent l="0" t="0" r="0" b="2540"/>
            <wp:docPr id="1631419232" name="図 20" descr="文字が書かれている&#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19232" name="図 20" descr="文字が書かれている&#10;&#10;AI 生成コンテンツは誤りを含む可能性があります。"/>
                    <pic:cNvPicPr/>
                  </pic:nvPicPr>
                  <pic:blipFill>
                    <a:blip r:embed="rId29">
                      <a:extLst>
                        <a:ext uri="{28A0092B-C50C-407E-A947-70E740481C1C}">
                          <a14:useLocalDpi xmlns:a14="http://schemas.microsoft.com/office/drawing/2010/main" val="0"/>
                        </a:ext>
                      </a:extLst>
                    </a:blip>
                    <a:stretch>
                      <a:fillRect/>
                    </a:stretch>
                  </pic:blipFill>
                  <pic:spPr>
                    <a:xfrm>
                      <a:off x="0" y="0"/>
                      <a:ext cx="4320000" cy="1204459"/>
                    </a:xfrm>
                    <a:prstGeom prst="rect">
                      <a:avLst/>
                    </a:prstGeom>
                  </pic:spPr>
                </pic:pic>
              </a:graphicData>
            </a:graphic>
          </wp:inline>
        </w:drawing>
      </w:r>
    </w:p>
    <w:p w14:paraId="06F30BA9" w14:textId="3D771913" w:rsidR="00C24879" w:rsidRDefault="00C24879" w:rsidP="00CC68DD">
      <w:pPr>
        <w:pStyle w:val="aa"/>
        <w:ind w:left="1600"/>
        <w:jc w:val="center"/>
        <w:rPr>
          <w:rFonts w:hint="eastAsia"/>
        </w:rPr>
      </w:pPr>
    </w:p>
    <w:p w14:paraId="597A960B" w14:textId="77777777" w:rsidR="00130898" w:rsidRDefault="00B646D3" w:rsidP="00B646D3">
      <w:pPr>
        <w:pStyle w:val="aa"/>
        <w:ind w:left="1600"/>
      </w:pPr>
      <w:r>
        <w:rPr>
          <w:rFonts w:hint="eastAsia"/>
        </w:rPr>
        <w:t>上記分散分析結果についてプーリング（誤差項への統合）の要否を検討する。</w:t>
      </w:r>
    </w:p>
    <w:p w14:paraId="36BA400A" w14:textId="5027962B" w:rsidR="00B646D3" w:rsidRDefault="00B646D3" w:rsidP="00130898">
      <w:pPr>
        <w:pStyle w:val="aa"/>
        <w:ind w:left="1600" w:firstLineChars="50" w:firstLine="110"/>
      </w:pPr>
      <w:r>
        <w:rPr>
          <w:rFonts w:hint="eastAsia"/>
        </w:rPr>
        <w:t>要因</w:t>
      </w:r>
      <w:r>
        <w:t xml:space="preserve"> A の F 値は 5.</w:t>
      </w:r>
      <w:r w:rsidR="00BC23A6">
        <w:t>6</w:t>
      </w:r>
      <w:r>
        <w:t xml:space="preserve"> であり，臨界値 </w:t>
      </w:r>
      <w:r w:rsidRPr="004B7CC1">
        <w:t>F.INV.RT</w:t>
      </w:r>
      <w:r w:rsidR="00A1581B">
        <w:t xml:space="preserve"> </w:t>
      </w:r>
      <w:r w:rsidRPr="004B7CC1">
        <w:t>(0.05</w:t>
      </w:r>
      <w:r>
        <w:t>,</w:t>
      </w:r>
      <w:r w:rsidR="00775209">
        <w:t xml:space="preserve"> </w:t>
      </w:r>
      <w:r>
        <w:t>3</w:t>
      </w:r>
      <w:r w:rsidRPr="004B7CC1">
        <w:t>,</w:t>
      </w:r>
      <w:r>
        <w:t>73</w:t>
      </w:r>
      <w:r w:rsidRPr="004B7CC1">
        <w:t>)</w:t>
      </w:r>
      <w:r w:rsidR="00A1581B">
        <w:t xml:space="preserve"> </w:t>
      </w:r>
      <w:r>
        <w:t>=2.73 を上回るため帰無仮説（「要因 A に平均差はない」）を棄却し，アクセサリ種別は印象評価値に有意な影響を及ぼすと判断できる。</w:t>
      </w:r>
    </w:p>
    <w:p w14:paraId="22379FC5" w14:textId="0615A27C" w:rsidR="00B646D3" w:rsidRDefault="00B646D3" w:rsidP="00130898">
      <w:pPr>
        <w:pStyle w:val="aa"/>
        <w:ind w:left="1600" w:firstLineChars="50" w:firstLine="110"/>
      </w:pPr>
      <w:r>
        <w:rPr>
          <w:rFonts w:hint="eastAsia"/>
        </w:rPr>
        <w:t>要因</w:t>
      </w:r>
      <w:r>
        <w:t xml:space="preserve"> B の F 値は 1.9 であり，臨界値 </w:t>
      </w:r>
      <w:r w:rsidR="008F3C9B" w:rsidRPr="00BB2452">
        <w:t>F.INV.RT(0.05</w:t>
      </w:r>
      <w:r w:rsidR="008F3C9B">
        <w:t>,1</w:t>
      </w:r>
      <w:r w:rsidR="008F3C9B" w:rsidRPr="00BB2452">
        <w:t>,</w:t>
      </w:r>
      <w:r w:rsidR="008F3C9B">
        <w:t>73</w:t>
      </w:r>
      <w:r w:rsidR="008F3C9B" w:rsidRPr="00BB2452">
        <w:t>)</w:t>
      </w:r>
      <w:r>
        <w:t>=3.97 を下回るため帰無仮説を棄却できない。したがって性別の主効果は有意であるとはいえない。</w:t>
      </w:r>
    </w:p>
    <w:p w14:paraId="0F79848A" w14:textId="622B339B" w:rsidR="00EE073E" w:rsidRDefault="00B646D3" w:rsidP="00EE073E">
      <w:pPr>
        <w:pStyle w:val="aa"/>
        <w:ind w:left="1600" w:firstLineChars="50" w:firstLine="110"/>
      </w:pPr>
      <w:r>
        <w:rPr>
          <w:rFonts w:hint="eastAsia"/>
        </w:rPr>
        <w:t>交互作用</w:t>
      </w:r>
      <w:r>
        <w:t xml:space="preserve"> A×B の F 値は </w:t>
      </w:r>
      <w:r w:rsidR="003F1012">
        <w:t>0.8</w:t>
      </w:r>
      <w:r>
        <w:t xml:space="preserve"> であり，臨界値 </w:t>
      </w:r>
      <w:r w:rsidR="009B4C26" w:rsidRPr="00BB2452">
        <w:t>F.INV.RT(0.05,</w:t>
      </w:r>
      <w:r w:rsidR="00645E2F">
        <w:t xml:space="preserve"> </w:t>
      </w:r>
      <w:r w:rsidR="009B4C26">
        <w:t>2,73</w:t>
      </w:r>
      <w:r w:rsidR="009B4C26" w:rsidRPr="00BB2452">
        <w:t>)</w:t>
      </w:r>
      <w:r w:rsidR="00A1581B">
        <w:t xml:space="preserve"> </w:t>
      </w:r>
      <w:r>
        <w:t>=</w:t>
      </w:r>
      <w:r w:rsidR="003F1012">
        <w:t>2.73</w:t>
      </w:r>
      <w:r>
        <w:t xml:space="preserve"> を下回るため交互作用の帰無仮説も棄却できない。したがって有意水準 5% ではアクセサリ種別と性別との交互作用は確認されない。</w:t>
      </w:r>
    </w:p>
    <w:p w14:paraId="6FE27C54" w14:textId="72B05089" w:rsidR="001E3853" w:rsidRDefault="00B646D3" w:rsidP="001E3853">
      <w:pPr>
        <w:pStyle w:val="aa"/>
        <w:ind w:left="1600" w:firstLineChars="50" w:firstLine="110"/>
      </w:pPr>
      <w:r>
        <w:rPr>
          <w:rFonts w:hint="eastAsia"/>
        </w:rPr>
        <w:t>以上より，プーリングを検討する場合には，非有意であった</w:t>
      </w:r>
      <w:r>
        <w:t xml:space="preserve"> B と A×B を</w:t>
      </w:r>
      <w:r w:rsidR="009F7969">
        <w:rPr>
          <w:rFonts w:hint="eastAsia"/>
        </w:rPr>
        <w:t>要因</w:t>
      </w:r>
      <w:r w:rsidR="00EE073E">
        <w:t>A</w:t>
      </w:r>
      <w:r w:rsidR="00EE073E">
        <w:rPr>
          <w:rFonts w:hint="eastAsia"/>
        </w:rPr>
        <w:t>の主</w:t>
      </w:r>
      <w:r>
        <w:t>効果の保持方針（理論的妥当性・交互作用の探索目的）と</w:t>
      </w:r>
      <w:r w:rsidR="00EE073E">
        <w:rPr>
          <w:rFonts w:hint="eastAsia"/>
        </w:rPr>
        <w:t>第一種の過誤</w:t>
      </w:r>
      <w:r>
        <w:t>のトレードオフを踏まえて判断する必要がある。</w:t>
      </w:r>
      <w:r w:rsidR="00727F57" w:rsidRPr="00727F57">
        <w:rPr>
          <w:rFonts w:hint="eastAsia"/>
        </w:rPr>
        <w:t>研究仮説は主としてアクセサリ種別の平均差に焦点を当てており</w:t>
      </w:r>
      <w:r w:rsidR="00727F57">
        <w:rPr>
          <w:rFonts w:hint="eastAsia"/>
        </w:rPr>
        <w:t>、</w:t>
      </w:r>
      <w:r w:rsidR="00727F57" w:rsidRPr="00727F57">
        <w:rPr>
          <w:rFonts w:hint="eastAsia"/>
        </w:rPr>
        <w:t>性別主効果と交互作用について事前の特異的仮説を置いていないため</w:t>
      </w:r>
      <w:r w:rsidR="00727F57">
        <w:rPr>
          <w:rFonts w:hint="eastAsia"/>
        </w:rPr>
        <w:t>、</w:t>
      </w:r>
      <w:r w:rsidR="00727F57" w:rsidRPr="00727F57">
        <w:rPr>
          <w:rFonts w:hint="eastAsia"/>
        </w:rPr>
        <w:t>モデル単純化と第Ⅰ種過誤率管理の観点から</w:t>
      </w:r>
      <w:r w:rsidR="00727F57" w:rsidRPr="00727F57">
        <w:t xml:space="preserve"> B および A×B を誤差項側にプーリングした簡略モデル（A のみ）を再推定する</w:t>
      </w:r>
      <w:r w:rsidR="00727F57">
        <w:rPr>
          <w:rFonts w:hint="eastAsia"/>
        </w:rPr>
        <w:t>こととした</w:t>
      </w:r>
      <w:r w:rsidR="00727F57" w:rsidRPr="00727F57">
        <w:rPr>
          <w:rFonts w:hint="eastAsia"/>
        </w:rPr>
        <w:t>。</w:t>
      </w:r>
      <w:r w:rsidR="00727F57">
        <w:rPr>
          <w:rFonts w:hint="eastAsia"/>
        </w:rPr>
        <w:t>再推定したモデルの分散分析表を以下に示す。</w:t>
      </w:r>
    </w:p>
    <w:p w14:paraId="0F10E88A" w14:textId="77777777" w:rsidR="00727F57" w:rsidRDefault="00727F57" w:rsidP="001E3853">
      <w:pPr>
        <w:pStyle w:val="aa"/>
        <w:ind w:left="1600" w:firstLineChars="50" w:firstLine="110"/>
      </w:pPr>
    </w:p>
    <w:p w14:paraId="175CB6B5" w14:textId="77777777" w:rsidR="005C085C" w:rsidRDefault="005C085C" w:rsidP="001E3853">
      <w:pPr>
        <w:pStyle w:val="aa"/>
        <w:ind w:left="1600" w:firstLineChars="50" w:firstLine="110"/>
      </w:pPr>
    </w:p>
    <w:p w14:paraId="7624F4CF" w14:textId="77777777" w:rsidR="005C085C" w:rsidRDefault="005C085C" w:rsidP="001E3853">
      <w:pPr>
        <w:pStyle w:val="aa"/>
        <w:ind w:left="1600" w:firstLineChars="50" w:firstLine="110"/>
      </w:pPr>
    </w:p>
    <w:p w14:paraId="19812BDC" w14:textId="77777777" w:rsidR="005C085C" w:rsidRDefault="005C085C" w:rsidP="001E3853">
      <w:pPr>
        <w:pStyle w:val="aa"/>
        <w:ind w:left="1600" w:firstLineChars="50" w:firstLine="110"/>
      </w:pPr>
    </w:p>
    <w:p w14:paraId="39A6BA96" w14:textId="77777777" w:rsidR="005C085C" w:rsidRDefault="005C085C" w:rsidP="001E3853">
      <w:pPr>
        <w:pStyle w:val="aa"/>
        <w:ind w:left="1600" w:firstLineChars="50" w:firstLine="110"/>
      </w:pPr>
    </w:p>
    <w:p w14:paraId="4334CEE9" w14:textId="60109C13" w:rsidR="00727F57" w:rsidRPr="00727F57" w:rsidRDefault="00727F57" w:rsidP="00727F57">
      <w:pPr>
        <w:pStyle w:val="aa"/>
        <w:ind w:left="1600" w:firstLineChars="50" w:firstLine="112"/>
        <w:jc w:val="center"/>
        <w:rPr>
          <w:b/>
          <w:bCs/>
        </w:rPr>
      </w:pPr>
      <w:r w:rsidRPr="00727F57">
        <w:rPr>
          <w:rFonts w:hint="eastAsia"/>
          <w:b/>
          <w:bCs/>
        </w:rPr>
        <w:lastRenderedPageBreak/>
        <w:t>表</w:t>
      </w:r>
      <w:r w:rsidR="001C4695">
        <w:rPr>
          <w:b/>
          <w:bCs/>
        </w:rPr>
        <w:t>13</w:t>
      </w:r>
      <w:r w:rsidRPr="00727F57">
        <w:rPr>
          <w:b/>
          <w:bCs/>
        </w:rPr>
        <w:t xml:space="preserve">. </w:t>
      </w:r>
      <w:r w:rsidRPr="00727F57">
        <w:rPr>
          <w:rFonts w:hint="eastAsia"/>
          <w:b/>
          <w:bCs/>
        </w:rPr>
        <w:t>分散分析表</w:t>
      </w:r>
      <w:r w:rsidRPr="00727F57">
        <w:rPr>
          <w:b/>
          <w:bCs/>
        </w:rPr>
        <w:t>2</w:t>
      </w:r>
      <w:r>
        <w:rPr>
          <w:b/>
          <w:bCs/>
        </w:rPr>
        <w:t>(</w:t>
      </w:r>
      <w:r>
        <w:rPr>
          <w:rFonts w:hint="eastAsia"/>
          <w:b/>
          <w:bCs/>
        </w:rPr>
        <w:t>プーリング後</w:t>
      </w:r>
      <w:r>
        <w:rPr>
          <w:b/>
          <w:bCs/>
        </w:rPr>
        <w:t>)</w:t>
      </w:r>
    </w:p>
    <w:p w14:paraId="524416D3" w14:textId="68C3E9A8" w:rsidR="00727F57" w:rsidRDefault="003F1012" w:rsidP="003F1012">
      <w:pPr>
        <w:pStyle w:val="aa"/>
        <w:ind w:left="1600" w:firstLineChars="50" w:firstLine="110"/>
        <w:rPr>
          <w:rFonts w:hint="eastAsia"/>
        </w:rPr>
      </w:pPr>
      <w:r>
        <w:rPr>
          <w:rFonts w:hint="eastAsia"/>
          <w:noProof/>
        </w:rPr>
        <w:drawing>
          <wp:inline distT="0" distB="0" distL="0" distR="0" wp14:anchorId="1F116698" wp14:editId="5A679AA9">
            <wp:extent cx="4320000" cy="823970"/>
            <wp:effectExtent l="0" t="0" r="0" b="1905"/>
            <wp:docPr id="1100196187" name="図 22"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96187" name="図 22" descr="テーブル&#10;&#10;AI 生成コンテンツは誤りを含む可能性があります。"/>
                    <pic:cNvPicPr/>
                  </pic:nvPicPr>
                  <pic:blipFill>
                    <a:blip r:embed="rId30">
                      <a:extLst>
                        <a:ext uri="{28A0092B-C50C-407E-A947-70E740481C1C}">
                          <a14:useLocalDpi xmlns:a14="http://schemas.microsoft.com/office/drawing/2010/main" val="0"/>
                        </a:ext>
                      </a:extLst>
                    </a:blip>
                    <a:stretch>
                      <a:fillRect/>
                    </a:stretch>
                  </pic:blipFill>
                  <pic:spPr>
                    <a:xfrm>
                      <a:off x="0" y="0"/>
                      <a:ext cx="4320000" cy="823970"/>
                    </a:xfrm>
                    <a:prstGeom prst="rect">
                      <a:avLst/>
                    </a:prstGeom>
                  </pic:spPr>
                </pic:pic>
              </a:graphicData>
            </a:graphic>
          </wp:inline>
        </w:drawing>
      </w:r>
    </w:p>
    <w:p w14:paraId="5BF9EA60" w14:textId="77777777" w:rsidR="009629B7" w:rsidRDefault="009629B7" w:rsidP="001E3853">
      <w:pPr>
        <w:pStyle w:val="aa"/>
        <w:ind w:left="1600" w:firstLineChars="50" w:firstLine="110"/>
      </w:pPr>
    </w:p>
    <w:p w14:paraId="14ED6D65" w14:textId="0223A25B" w:rsidR="00F32D4D" w:rsidRDefault="003F1012" w:rsidP="001E3853">
      <w:pPr>
        <w:pStyle w:val="aa"/>
        <w:ind w:left="1600" w:firstLineChars="50" w:firstLine="110"/>
      </w:pPr>
      <w:r>
        <w:rPr>
          <w:rFonts w:hint="eastAsia"/>
        </w:rPr>
        <w:t>上記の分散分析表を見ると、要因</w:t>
      </w:r>
      <w:r>
        <w:t>A</w:t>
      </w:r>
      <w:r>
        <w:rPr>
          <w:rFonts w:hint="eastAsia"/>
        </w:rPr>
        <w:t>の</w:t>
      </w:r>
      <w:r>
        <w:t>F</w:t>
      </w:r>
      <w:r>
        <w:rPr>
          <w:rFonts w:hint="eastAsia"/>
        </w:rPr>
        <w:t>値が</w:t>
      </w:r>
      <w:r>
        <w:t>5.6</w:t>
      </w:r>
      <w:r>
        <w:rPr>
          <w:rFonts w:hint="eastAsia"/>
        </w:rPr>
        <w:t>となっており、</w:t>
      </w:r>
      <w:r w:rsidRPr="004B7CC1">
        <w:t>F.INV.RT</w:t>
      </w:r>
      <w:r>
        <w:t xml:space="preserve"> </w:t>
      </w:r>
      <w:r w:rsidRPr="004B7CC1">
        <w:t>(0.05</w:t>
      </w:r>
      <w:r>
        <w:t>, 3</w:t>
      </w:r>
      <w:r w:rsidRPr="004B7CC1">
        <w:t>,</w:t>
      </w:r>
      <w:r>
        <w:t>76</w:t>
      </w:r>
      <w:r w:rsidRPr="004B7CC1">
        <w:t>)</w:t>
      </w:r>
      <w:r>
        <w:t xml:space="preserve"> =2.72</w:t>
      </w:r>
      <w:r>
        <w:rPr>
          <w:rFonts w:hint="eastAsia"/>
        </w:rPr>
        <w:t>を上回るため、</w:t>
      </w:r>
      <w:r>
        <w:t>帰無仮説（「要因 A に平均差はない」）を棄却し，アクセサリ種別は印象評価値に有意な影響を及ぼすと判断できる。</w:t>
      </w:r>
      <w:r>
        <w:rPr>
          <w:rFonts w:hint="eastAsia"/>
        </w:rPr>
        <w:t>よって、本モデルを採用することとした。</w:t>
      </w:r>
    </w:p>
    <w:p w14:paraId="0DE69AE9" w14:textId="77777777" w:rsidR="002E261C" w:rsidRPr="003F1012" w:rsidRDefault="002E261C" w:rsidP="001E3853">
      <w:pPr>
        <w:pStyle w:val="aa"/>
        <w:ind w:left="1600" w:firstLineChars="50" w:firstLine="110"/>
        <w:rPr>
          <w:rFonts w:hint="eastAsia"/>
        </w:rPr>
      </w:pPr>
    </w:p>
    <w:p w14:paraId="62E46C1B" w14:textId="1FDBB994" w:rsidR="009057E3" w:rsidRDefault="005C448B" w:rsidP="004B3528">
      <w:pPr>
        <w:pStyle w:val="aa"/>
        <w:numPr>
          <w:ilvl w:val="2"/>
          <w:numId w:val="5"/>
        </w:numPr>
      </w:pPr>
      <w:r>
        <w:rPr>
          <w:rFonts w:hint="eastAsia"/>
        </w:rPr>
        <w:t>最終的なモデル式</w:t>
      </w:r>
    </w:p>
    <w:p w14:paraId="6A490BC4" w14:textId="42720D64" w:rsidR="005C448B" w:rsidRDefault="005C448B" w:rsidP="005C448B">
      <w:pPr>
        <w:pStyle w:val="aa"/>
        <w:ind w:left="1600"/>
      </w:pPr>
      <w:r>
        <w:rPr>
          <w:rFonts w:hint="eastAsia"/>
        </w:rPr>
        <w:t>分散分析によって求められたモデル式を以下に示す。</w:t>
      </w:r>
    </w:p>
    <w:p w14:paraId="2547B6C1" w14:textId="77777777" w:rsidR="005C448B" w:rsidRDefault="005C448B" w:rsidP="005C448B">
      <w:pPr>
        <w:pStyle w:val="aa"/>
        <w:ind w:left="1600"/>
        <w:rPr>
          <w:rFonts w:hint="eastAsia"/>
        </w:rPr>
      </w:pPr>
    </w:p>
    <w:p w14:paraId="4B3AE214" w14:textId="4D1AB3F1" w:rsidR="005C448B" w:rsidRPr="004B3528" w:rsidRDefault="005C448B" w:rsidP="005C448B">
      <w:pPr>
        <w:pStyle w:val="aa"/>
        <w:ind w:left="1600"/>
        <w:rPr>
          <w:i/>
        </w:rPr>
      </w:pPr>
      <m:oMathPara>
        <m:oMath>
          <m:sSub>
            <m:sSubPr>
              <m:ctrlPr>
                <w:rPr>
                  <w:rFonts w:ascii="Cambria Math" w:hAnsi="Cambria Math"/>
                  <w:i/>
                </w:rPr>
              </m:ctrlPr>
            </m:sSubPr>
            <m:e>
              <m:r>
                <w:rPr>
                  <w:rFonts w:ascii="Cambria Math" w:hAnsi="Cambria Math"/>
                </w:rPr>
                <m:t>x</m:t>
              </m:r>
            </m:e>
            <m:sub>
              <m:r>
                <w:rPr>
                  <w:rFonts w:ascii="Cambria Math" w:hAnsi="Cambria Math"/>
                </w:rPr>
                <m:t>ijk</m:t>
              </m:r>
            </m:sub>
          </m:sSub>
          <m:r>
            <w:rPr>
              <w:rFonts w:ascii="Cambria Math" w:hAnsi="Cambria Math"/>
            </w:rPr>
            <m:t xml:space="preserve">= </m:t>
          </m:r>
          <m:r>
            <w:rPr>
              <w:rFonts w:ascii="Cambria Math" w:hAnsi="Cambria Math" w:hint="eastAsia"/>
            </w:rPr>
            <m:t>μ</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hint="eastAsia"/>
                </w:rPr>
                <m:t>ε</m:t>
              </m:r>
            </m:e>
            <m:sub>
              <m:r>
                <w:rPr>
                  <w:rFonts w:ascii="Cambria Math" w:hAnsi="Cambria Math"/>
                </w:rPr>
                <m:t>ijk</m:t>
              </m:r>
            </m:sub>
          </m:sSub>
        </m:oMath>
      </m:oMathPara>
    </w:p>
    <w:p w14:paraId="3760E7D1" w14:textId="77777777" w:rsidR="005C448B" w:rsidRDefault="005C448B" w:rsidP="005C448B">
      <w:pPr>
        <w:pStyle w:val="aa"/>
        <w:ind w:left="1600"/>
        <w:rPr>
          <w:rFonts w:hint="eastAsia"/>
        </w:rPr>
      </w:pPr>
    </w:p>
    <w:p w14:paraId="6A83D8DC" w14:textId="77347397" w:rsidR="004B3528" w:rsidRDefault="00F866BC" w:rsidP="00F866BC">
      <w:pPr>
        <w:pStyle w:val="aa"/>
        <w:numPr>
          <w:ilvl w:val="2"/>
          <w:numId w:val="5"/>
        </w:numPr>
      </w:pPr>
      <w:r>
        <w:rPr>
          <w:rFonts w:hint="eastAsia"/>
        </w:rPr>
        <w:t>点推定</w:t>
      </w:r>
    </w:p>
    <w:p w14:paraId="56A76297" w14:textId="7018E603" w:rsidR="00F866BC" w:rsidRDefault="00F866BC" w:rsidP="00F866BC">
      <w:pPr>
        <w:pStyle w:val="aa"/>
        <w:ind w:left="1600"/>
      </w:pPr>
      <w:r>
        <w:rPr>
          <w:rFonts w:hint="eastAsia"/>
        </w:rPr>
        <w:t>以下に要因</w:t>
      </w:r>
      <w:r>
        <w:t>A</w:t>
      </w:r>
      <w:r>
        <w:rPr>
          <w:rFonts w:hint="eastAsia"/>
        </w:rPr>
        <w:t>の</w:t>
      </w:r>
      <w:r>
        <w:t>4</w:t>
      </w:r>
      <w:r>
        <w:rPr>
          <w:rFonts w:hint="eastAsia"/>
        </w:rPr>
        <w:t>水準における点推定結果を示す。</w:t>
      </w:r>
    </w:p>
    <w:p w14:paraId="6B08E734" w14:textId="77777777" w:rsidR="00F866BC" w:rsidRDefault="00F866BC" w:rsidP="00F866BC">
      <w:pPr>
        <w:pStyle w:val="aa"/>
        <w:ind w:left="1600"/>
      </w:pPr>
    </w:p>
    <w:p w14:paraId="539D9DD1" w14:textId="1D8BD68A" w:rsidR="00455E87" w:rsidRDefault="00F866BC" w:rsidP="00F866BC">
      <w:pPr>
        <w:pStyle w:val="aa"/>
        <w:ind w:left="1600"/>
        <w:jc w:val="center"/>
        <w:rPr>
          <w:b/>
          <w:bCs/>
        </w:rPr>
      </w:pPr>
      <w:r w:rsidRPr="00455E87">
        <w:rPr>
          <w:rFonts w:hint="eastAsia"/>
          <w:b/>
          <w:bCs/>
        </w:rPr>
        <w:t>表</w:t>
      </w:r>
      <w:r w:rsidR="001C4695">
        <w:rPr>
          <w:b/>
          <w:bCs/>
        </w:rPr>
        <w:t>14</w:t>
      </w:r>
      <w:r w:rsidRPr="00455E87">
        <w:rPr>
          <w:b/>
          <w:bCs/>
        </w:rPr>
        <w:t>.</w:t>
      </w:r>
      <w:r w:rsidR="00455E87" w:rsidRPr="00455E87">
        <w:rPr>
          <w:b/>
          <w:bCs/>
        </w:rPr>
        <w:t xml:space="preserve"> </w:t>
      </w:r>
      <w:r w:rsidR="00455E87" w:rsidRPr="00455E87">
        <w:rPr>
          <w:rFonts w:hint="eastAsia"/>
          <w:b/>
          <w:bCs/>
        </w:rPr>
        <w:t>点推定結果</w:t>
      </w:r>
    </w:p>
    <w:p w14:paraId="62381EB1" w14:textId="4F90FCBE" w:rsidR="008537DF" w:rsidRPr="00455E87" w:rsidRDefault="008537DF" w:rsidP="00F866BC">
      <w:pPr>
        <w:pStyle w:val="aa"/>
        <w:ind w:left="1600"/>
        <w:jc w:val="center"/>
        <w:rPr>
          <w:b/>
          <w:bCs/>
        </w:rPr>
      </w:pPr>
      <w:r>
        <w:rPr>
          <w:b/>
          <w:bCs/>
          <w:noProof/>
        </w:rPr>
        <w:drawing>
          <wp:inline distT="0" distB="0" distL="0" distR="0" wp14:anchorId="083CD979" wp14:editId="7AA24732">
            <wp:extent cx="3239640" cy="1876203"/>
            <wp:effectExtent l="0" t="0" r="0" b="3810"/>
            <wp:docPr id="2138636294" name="図 39"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36294" name="図 39" descr="テーブル&#10;&#10;AI 生成コンテンツは誤りを含む可能性がありま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9640" cy="1876203"/>
                    </a:xfrm>
                    <a:prstGeom prst="rect">
                      <a:avLst/>
                    </a:prstGeom>
                  </pic:spPr>
                </pic:pic>
              </a:graphicData>
            </a:graphic>
          </wp:inline>
        </w:drawing>
      </w:r>
    </w:p>
    <w:p w14:paraId="7B4BBF47" w14:textId="06D1CC6A" w:rsidR="00F866BC" w:rsidRDefault="00F866BC" w:rsidP="00F866BC">
      <w:pPr>
        <w:pStyle w:val="aa"/>
        <w:ind w:left="1600"/>
        <w:jc w:val="center"/>
      </w:pPr>
      <w:r>
        <w:t xml:space="preserve"> </w:t>
      </w:r>
    </w:p>
    <w:p w14:paraId="7D8066EA" w14:textId="0A812147" w:rsidR="009A1216" w:rsidRDefault="00A757ED" w:rsidP="00C848BA">
      <w:pPr>
        <w:pStyle w:val="aa"/>
        <w:numPr>
          <w:ilvl w:val="1"/>
          <w:numId w:val="5"/>
        </w:numPr>
      </w:pPr>
      <w:r w:rsidRPr="00A757ED">
        <w:t>アクセサリの着用頻度による違いが視線集中箇所（AOI）に与える影響</w:t>
      </w:r>
    </w:p>
    <w:p w14:paraId="6E8981D4" w14:textId="19A306B6" w:rsidR="00EC02AD" w:rsidRDefault="00EC02AD" w:rsidP="00EC02AD">
      <w:pPr>
        <w:pStyle w:val="aa"/>
        <w:numPr>
          <w:ilvl w:val="2"/>
          <w:numId w:val="5"/>
        </w:numPr>
      </w:pPr>
      <w:r>
        <w:rPr>
          <w:rFonts w:hint="eastAsia"/>
        </w:rPr>
        <w:t>アクセサリの着用頻度での実験協力者分類</w:t>
      </w:r>
    </w:p>
    <w:p w14:paraId="4B359672" w14:textId="43A7B04D" w:rsidR="00D91135" w:rsidRDefault="00D91135" w:rsidP="00D91135">
      <w:pPr>
        <w:pStyle w:val="aa"/>
        <w:ind w:left="1600"/>
      </w:pPr>
      <w:r>
        <w:rPr>
          <w:rFonts w:hint="eastAsia"/>
        </w:rPr>
        <w:t>まず、</w:t>
      </w:r>
      <w:r>
        <w:t>Google Form</w:t>
      </w:r>
      <w:r>
        <w:rPr>
          <w:rFonts w:hint="eastAsia"/>
        </w:rPr>
        <w:t>の事前アンケートをもとにアクセサリ着用頻度での分類を行う。</w:t>
      </w:r>
      <w:r w:rsidR="00DF72A1">
        <w:rPr>
          <w:rFonts w:hint="eastAsia"/>
        </w:rPr>
        <w:t>アクセサリ着用頻度は、表</w:t>
      </w:r>
      <w:r w:rsidR="00DF72A1">
        <w:t xml:space="preserve">1, </w:t>
      </w:r>
      <w:r w:rsidR="00DF72A1">
        <w:rPr>
          <w:rFonts w:hint="eastAsia"/>
        </w:rPr>
        <w:t>図</w:t>
      </w:r>
      <w:r w:rsidR="00DF72A1">
        <w:t>3</w:t>
      </w:r>
      <w:r w:rsidR="00DF72A1">
        <w:rPr>
          <w:rFonts w:hint="eastAsia"/>
        </w:rPr>
        <w:t>のとおりである。このデータから二標本に分割し、分散分析を行えるようにする。二標本分割は、以下のように定義した。</w:t>
      </w:r>
    </w:p>
    <w:p w14:paraId="0A93C094" w14:textId="28A737AB" w:rsidR="00A81C1F" w:rsidRPr="00F759BB" w:rsidRDefault="00DF72A1" w:rsidP="00DF72A1">
      <w:pPr>
        <w:pStyle w:val="aa"/>
        <w:ind w:left="1600"/>
        <w:jc w:val="center"/>
        <w:rPr>
          <w:rFonts w:hint="eastAsia"/>
          <w:b/>
          <w:bCs/>
        </w:rPr>
      </w:pPr>
      <w:r w:rsidRPr="00F759BB">
        <w:rPr>
          <w:rFonts w:hint="eastAsia"/>
          <w:b/>
          <w:bCs/>
        </w:rPr>
        <w:lastRenderedPageBreak/>
        <w:t>表</w:t>
      </w:r>
      <w:r w:rsidR="001C4695">
        <w:rPr>
          <w:b/>
          <w:bCs/>
        </w:rPr>
        <w:t>15</w:t>
      </w:r>
      <w:r w:rsidRPr="00F759BB">
        <w:rPr>
          <w:b/>
          <w:bCs/>
        </w:rPr>
        <w:t xml:space="preserve">. </w:t>
      </w:r>
      <w:r w:rsidR="00A81C1F" w:rsidRPr="00F759BB">
        <w:rPr>
          <w:rFonts w:hint="eastAsia"/>
          <w:b/>
          <w:bCs/>
        </w:rPr>
        <w:t>分類基準</w:t>
      </w:r>
    </w:p>
    <w:p w14:paraId="5490F118" w14:textId="182E6401" w:rsidR="00E86AB9" w:rsidRDefault="00A81C1F" w:rsidP="00E86AB9">
      <w:pPr>
        <w:pStyle w:val="aa"/>
        <w:ind w:left="1600"/>
        <w:jc w:val="center"/>
      </w:pPr>
      <w:r>
        <w:rPr>
          <w:noProof/>
        </w:rPr>
        <w:drawing>
          <wp:inline distT="0" distB="0" distL="0" distR="0" wp14:anchorId="2EFC48C6" wp14:editId="606D15D6">
            <wp:extent cx="3600000" cy="1480386"/>
            <wp:effectExtent l="0" t="0" r="0" b="5715"/>
            <wp:docPr id="1908344155" name="図 24"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44155" name="図 24" descr="テーブル&#10;&#10;AI 生成コンテンツは誤りを含む可能性がありま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1480386"/>
                    </a:xfrm>
                    <a:prstGeom prst="rect">
                      <a:avLst/>
                    </a:prstGeom>
                  </pic:spPr>
                </pic:pic>
              </a:graphicData>
            </a:graphic>
          </wp:inline>
        </w:drawing>
      </w:r>
    </w:p>
    <w:p w14:paraId="33845248" w14:textId="77777777" w:rsidR="00E86AB9" w:rsidRDefault="00E86AB9" w:rsidP="00E86AB9">
      <w:pPr>
        <w:pStyle w:val="aa"/>
        <w:ind w:left="1600"/>
      </w:pPr>
    </w:p>
    <w:p w14:paraId="44B794D6" w14:textId="2D28CB6D" w:rsidR="00E86AB9" w:rsidRDefault="007F7CA3" w:rsidP="00E86AB9">
      <w:pPr>
        <w:pStyle w:val="aa"/>
        <w:ind w:left="1600"/>
      </w:pPr>
      <w:r>
        <w:rPr>
          <w:rFonts w:hint="eastAsia"/>
        </w:rPr>
        <w:t>それぞれについて</w:t>
      </w:r>
      <w:r w:rsidR="000377F2">
        <w:rPr>
          <w:rFonts w:hint="eastAsia"/>
        </w:rPr>
        <w:t>各</w:t>
      </w:r>
      <w:r w:rsidR="000377F2">
        <w:t>AOI</w:t>
      </w:r>
      <w:r w:rsidR="000377F2">
        <w:rPr>
          <w:rFonts w:hint="eastAsia"/>
        </w:rPr>
        <w:t>の注視時間に差があるかを一元配置分散分析実験で評価することとした。</w:t>
      </w:r>
    </w:p>
    <w:p w14:paraId="26706332" w14:textId="77777777" w:rsidR="00365864" w:rsidRPr="00DF72A1" w:rsidRDefault="00365864" w:rsidP="00E86AB9">
      <w:pPr>
        <w:pStyle w:val="aa"/>
        <w:ind w:left="1600"/>
      </w:pPr>
    </w:p>
    <w:p w14:paraId="619BFAE4" w14:textId="57D2B998" w:rsidR="00EC02AD" w:rsidRDefault="00365864" w:rsidP="00EC02AD">
      <w:pPr>
        <w:pStyle w:val="aa"/>
        <w:numPr>
          <w:ilvl w:val="2"/>
          <w:numId w:val="5"/>
        </w:numPr>
      </w:pPr>
      <w:r>
        <w:rPr>
          <w:rFonts w:hint="eastAsia"/>
        </w:rPr>
        <w:t>アクセサリ着用高頻度群における</w:t>
      </w:r>
      <w:r>
        <w:t>AOI</w:t>
      </w:r>
      <w:r>
        <w:rPr>
          <w:rFonts w:hint="eastAsia"/>
        </w:rPr>
        <w:t>データ一元配置分散分析</w:t>
      </w:r>
    </w:p>
    <w:p w14:paraId="6034F6F2" w14:textId="78572205" w:rsidR="00760A49" w:rsidRDefault="00760A49" w:rsidP="00760A49">
      <w:pPr>
        <w:pStyle w:val="aa"/>
        <w:ind w:left="1600"/>
      </w:pPr>
      <w:r>
        <w:t>(a)</w:t>
      </w:r>
      <w:r>
        <w:rPr>
          <w:rFonts w:hint="eastAsia"/>
        </w:rPr>
        <w:t>の分類をもとに、高頻度群における、AOI</w:t>
      </w:r>
      <w:r>
        <w:t>(</w:t>
      </w:r>
      <w:r>
        <w:rPr>
          <w:rFonts w:hint="eastAsia"/>
        </w:rPr>
        <w:t>合計注視時間</w:t>
      </w:r>
      <w:r>
        <w:t>)</w:t>
      </w:r>
      <w:r>
        <w:rPr>
          <w:rFonts w:hint="eastAsia"/>
        </w:rPr>
        <w:t>について差があるか、一元配置分散分析を用いて評価した。</w:t>
      </w:r>
      <w:r w:rsidR="00B72479">
        <w:rPr>
          <w:rFonts w:hint="eastAsia"/>
        </w:rPr>
        <w:t>写真ごとに一元配置分散分析を行うため、共通するモデル式を以下に示す。</w:t>
      </w:r>
    </w:p>
    <w:p w14:paraId="27A2C87B" w14:textId="77777777" w:rsidR="00B72479" w:rsidRDefault="00B72479" w:rsidP="00760A49">
      <w:pPr>
        <w:pStyle w:val="aa"/>
        <w:ind w:left="1600"/>
      </w:pPr>
    </w:p>
    <w:p w14:paraId="35018775" w14:textId="5FC02E42" w:rsidR="00B72479" w:rsidRPr="00B72479" w:rsidRDefault="00B72479" w:rsidP="00760A49">
      <w:pPr>
        <w:pStyle w:val="aa"/>
        <w:ind w:left="1600"/>
        <w:rPr>
          <w:i/>
        </w:rPr>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m:t>
          </m:r>
          <m:r>
            <w:rPr>
              <w:rFonts w:ascii="Cambria Math" w:hAnsi="Cambria Math" w:hint="eastAsia"/>
            </w:rPr>
            <m:t>μ</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rPr>
                <m:t>ij</m:t>
              </m:r>
            </m:sub>
          </m:sSub>
        </m:oMath>
      </m:oMathPara>
    </w:p>
    <w:p w14:paraId="425E230F" w14:textId="77777777" w:rsidR="00B72479" w:rsidRDefault="00B72479" w:rsidP="00760A49">
      <w:pPr>
        <w:pStyle w:val="aa"/>
        <w:ind w:left="1600"/>
      </w:pPr>
    </w:p>
    <w:p w14:paraId="7A7C9A18" w14:textId="59C3DFE0" w:rsidR="00F64F48" w:rsidRDefault="00F64F48" w:rsidP="00F64F48">
      <w:pPr>
        <w:pStyle w:val="aa"/>
        <w:ind w:left="1600"/>
      </w:pPr>
      <w:r>
        <w:rPr>
          <w:rFonts w:hint="eastAsia"/>
        </w:rPr>
        <w:t>ただし、</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E35702">
        <w:rPr>
          <w:rFonts w:hint="eastAsia"/>
        </w:rPr>
        <w:t>は</w:t>
      </w:r>
      <w:r w:rsidR="00E35702">
        <w:t>AOI</w:t>
      </w:r>
      <w:r w:rsidR="00E35702">
        <w:rPr>
          <w:rFonts w:hint="eastAsia"/>
        </w:rPr>
        <w:t>を意味</w:t>
      </w:r>
      <w:r w:rsidR="003438D7">
        <w:rPr>
          <w:rFonts w:hint="eastAsia"/>
        </w:rPr>
        <w:t>し、</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3438D7">
        <w:rPr>
          <w:rFonts w:hint="eastAsia"/>
        </w:rPr>
        <w:t>を実験協力者</w:t>
      </w:r>
      <w:proofErr w:type="gramStart"/>
      <w:r w:rsidR="003438D7">
        <w:t>j</w:t>
      </w:r>
      <w:proofErr w:type="gramEnd"/>
      <w:r w:rsidR="003438D7">
        <w:rPr>
          <w:rFonts w:hint="eastAsia"/>
        </w:rPr>
        <w:t>による</w:t>
      </w:r>
      <w:proofErr w:type="spellStart"/>
      <w:r w:rsidR="003438D7">
        <w:t>AOI_i</w:t>
      </w:r>
      <w:proofErr w:type="spellEnd"/>
      <w:r w:rsidR="003438D7">
        <w:rPr>
          <w:rFonts w:hint="eastAsia"/>
        </w:rPr>
        <w:t>の注視時間を意味する</w:t>
      </w:r>
      <w:r w:rsidR="00E35702">
        <w:rPr>
          <w:rFonts w:hint="eastAsia"/>
        </w:rPr>
        <w:t>。</w:t>
      </w:r>
      <w:r w:rsidR="00FD530C">
        <w:rPr>
          <w:rFonts w:hint="eastAsia"/>
        </w:rPr>
        <w:t>そして、本解析では</w:t>
      </w:r>
      <w:r w:rsidR="003D4D2A">
        <w:rPr>
          <w:rFonts w:hint="eastAsia"/>
        </w:rPr>
        <w:t>顔のパーツによって</w:t>
      </w:r>
      <w:r w:rsidR="00FD530C">
        <w:rPr>
          <w:rFonts w:hint="eastAsia"/>
        </w:rPr>
        <w:t>A</w:t>
      </w:r>
      <w:r w:rsidR="00FD530C">
        <w:t>OI</w:t>
      </w:r>
      <w:r w:rsidR="00FD530C">
        <w:rPr>
          <w:rFonts w:hint="eastAsia"/>
        </w:rPr>
        <w:t>注視時間に差があると言いたい。特に、高頻度群では</w:t>
      </w:r>
      <w:r w:rsidR="003D4D2A">
        <w:rPr>
          <w:rFonts w:hint="eastAsia"/>
        </w:rPr>
        <w:t>アクセサリそのものに対して好印象を持っており</w:t>
      </w:r>
      <w:r w:rsidR="00FD530C">
        <w:rPr>
          <w:rFonts w:hint="eastAsia"/>
        </w:rPr>
        <w:t>注視時間が</w:t>
      </w:r>
      <w:r w:rsidR="003D4D2A">
        <w:rPr>
          <w:rFonts w:hint="eastAsia"/>
        </w:rPr>
        <w:t>顔や髪型に比べて</w:t>
      </w:r>
      <w:r w:rsidR="00FD530C">
        <w:rPr>
          <w:rFonts w:hint="eastAsia"/>
        </w:rPr>
        <w:t>有意に長くなると推測立てた。</w:t>
      </w:r>
      <w:r w:rsidR="007C71A7">
        <w:rPr>
          <w:rFonts w:hint="eastAsia"/>
        </w:rPr>
        <w:t>その</w:t>
      </w:r>
      <w:r w:rsidR="003E7BAF">
        <w:rPr>
          <w:rFonts w:hint="eastAsia"/>
        </w:rPr>
        <w:t>ため</w:t>
      </w:r>
      <w:r w:rsidR="007C71A7">
        <w:rPr>
          <w:rFonts w:hint="eastAsia"/>
        </w:rPr>
        <w:t>、</w:t>
      </w:r>
      <w:r w:rsidR="003E7BAF">
        <w:rPr>
          <w:rFonts w:hint="eastAsia"/>
        </w:rPr>
        <w:t>当該推測を対立仮説とする</w:t>
      </w:r>
      <w:r w:rsidR="007C71A7">
        <w:rPr>
          <w:rFonts w:hint="eastAsia"/>
        </w:rPr>
        <w:t>以下の仮説を示すこととした。</w:t>
      </w:r>
    </w:p>
    <w:p w14:paraId="73CC281B" w14:textId="77777777" w:rsidR="007C71A7" w:rsidRDefault="007C71A7" w:rsidP="00F64F48">
      <w:pPr>
        <w:pStyle w:val="aa"/>
        <w:ind w:left="1600"/>
      </w:pPr>
    </w:p>
    <w:p w14:paraId="770657FA" w14:textId="1C6FA581" w:rsidR="007C71A7" w:rsidRDefault="007C71A7" w:rsidP="007C71A7">
      <w:pPr>
        <w:pStyle w:val="aa"/>
        <w:numPr>
          <w:ilvl w:val="3"/>
          <w:numId w:val="5"/>
        </w:numPr>
      </w:pPr>
      <w:r>
        <w:rPr>
          <w:rFonts w:hint="eastAsia"/>
        </w:rPr>
        <w:t>AOI</w:t>
      </w:r>
      <w:r w:rsidR="003E6898">
        <w:rPr>
          <w:rFonts w:hint="eastAsia"/>
        </w:rPr>
        <w:t>部位</w:t>
      </w:r>
      <w:r w:rsidR="006D2704">
        <w:t>(</w:t>
      </w:r>
      <w:r w:rsidR="006D2704">
        <w:rPr>
          <w:rFonts w:hint="eastAsia"/>
        </w:rPr>
        <w:t>パーツ</w:t>
      </w:r>
      <w:r w:rsidR="006D2704">
        <w:t>)</w:t>
      </w:r>
      <w:r>
        <w:rPr>
          <w:rFonts w:hint="eastAsia"/>
        </w:rPr>
        <w:t>主効果</w:t>
      </w:r>
    </w:p>
    <w:p w14:paraId="4969F673" w14:textId="254999EF" w:rsidR="007C71A7" w:rsidRDefault="007C71A7" w:rsidP="007C71A7">
      <w:pPr>
        <w:pStyle w:val="aa"/>
        <w:ind w:left="2120"/>
      </w:p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oMath>
      <w:r>
        <w:t xml:space="preserve"> </w:t>
      </w:r>
    </w:p>
    <w:p w14:paraId="01207186" w14:textId="77777777" w:rsidR="007C71A7" w:rsidRDefault="007C71A7" w:rsidP="007C71A7">
      <w:pPr>
        <w:pStyle w:val="aa"/>
        <w:ind w:left="2120"/>
      </w:pP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r>
          <w:rPr>
            <w:rFonts w:ascii="Cambria Math" w:hAnsi="Cambria Math" w:hint="eastAsia"/>
          </w:rPr>
          <m:t>少なくとも１つの</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が</m:t>
        </m:r>
        <m:r>
          <w:rPr>
            <w:rFonts w:ascii="Cambria Math" w:hAnsi="Cambria Math"/>
          </w:rPr>
          <m:t>0</m:t>
        </m:r>
        <m:r>
          <w:rPr>
            <w:rFonts w:ascii="Cambria Math" w:hAnsi="Cambria Math" w:hint="eastAsia"/>
          </w:rPr>
          <m:t>でない</m:t>
        </m:r>
        <m:r>
          <w:rPr>
            <w:rFonts w:ascii="Cambria Math" w:hAnsi="Cambria Math"/>
          </w:rPr>
          <m:t>(</m:t>
        </m:r>
        <m:sSubSup>
          <m:sSubSupPr>
            <m:ctrlPr>
              <w:rPr>
                <w:rFonts w:ascii="Cambria Math" w:hAnsi="Cambria Math"/>
                <w:i/>
              </w:rPr>
            </m:ctrlPr>
          </m:sSubSupPr>
          <m:e>
            <m:r>
              <w:rPr>
                <w:rFonts w:ascii="Cambria Math" w:hAnsi="Cambria Math" w:hint="eastAsia"/>
              </w:rPr>
              <m:t>σ</m:t>
            </m:r>
          </m:e>
          <m:sub>
            <m:r>
              <w:rPr>
                <w:rFonts w:ascii="Cambria Math" w:hAnsi="Cambria Math"/>
              </w:rPr>
              <m:t>A</m:t>
            </m:r>
          </m:sub>
          <m:sup>
            <m:r>
              <w:rPr>
                <w:rFonts w:ascii="Cambria Math" w:hAnsi="Cambria Math"/>
              </w:rPr>
              <m:t>2</m:t>
            </m:r>
          </m:sup>
        </m:sSubSup>
        <m:r>
          <w:rPr>
            <w:rFonts w:ascii="Cambria Math" w:hAnsi="Cambria Math"/>
          </w:rPr>
          <m:t>&gt;0)</m:t>
        </m:r>
      </m:oMath>
      <w:r>
        <w:t xml:space="preserve"> </w:t>
      </w:r>
    </w:p>
    <w:p w14:paraId="252F1E3F" w14:textId="77777777" w:rsidR="007C71A7" w:rsidRPr="007C71A7" w:rsidRDefault="007C71A7" w:rsidP="00F64F48">
      <w:pPr>
        <w:pStyle w:val="aa"/>
        <w:ind w:left="1600"/>
      </w:pPr>
    </w:p>
    <w:p w14:paraId="1CE99230" w14:textId="1A2C165D" w:rsidR="007C71A7" w:rsidRDefault="00FD530C" w:rsidP="00F64F48">
      <w:pPr>
        <w:pStyle w:val="aa"/>
        <w:ind w:left="1600"/>
        <w:rPr>
          <w:iCs/>
        </w:rPr>
      </w:pPr>
      <w:r w:rsidRPr="00FD530C">
        <w:rPr>
          <w:rFonts w:hint="eastAsia"/>
          <w:iCs/>
        </w:rPr>
        <w:t>ただし、</w:t>
      </w:r>
      <w:proofErr w:type="gramStart"/>
      <w:r>
        <w:rPr>
          <w:iCs/>
        </w:rPr>
        <w:t>p</w:t>
      </w:r>
      <w:proofErr w:type="gramEnd"/>
      <w:r>
        <w:rPr>
          <w:rFonts w:hint="eastAsia"/>
          <w:iCs/>
        </w:rPr>
        <w:t>を</w:t>
      </w:r>
      <w:r>
        <w:rPr>
          <w:iCs/>
        </w:rPr>
        <w:t>AOI</w:t>
      </w:r>
      <w:r>
        <w:rPr>
          <w:rFonts w:hint="eastAsia"/>
          <w:iCs/>
        </w:rPr>
        <w:t>設定数とし、写真によって異なるものとする。</w:t>
      </w:r>
      <w:r w:rsidR="001C4695">
        <w:rPr>
          <w:rFonts w:hint="eastAsia"/>
          <w:iCs/>
        </w:rPr>
        <w:t>次に、各着用条件に応じて分散分析表を作成した。分散分析は、回数が多いため</w:t>
      </w:r>
      <w:r w:rsidR="001C4695">
        <w:rPr>
          <w:iCs/>
        </w:rPr>
        <w:t>Python ANOVA</w:t>
      </w:r>
      <w:r w:rsidR="001C4695">
        <w:rPr>
          <w:rFonts w:hint="eastAsia"/>
          <w:iCs/>
        </w:rPr>
        <w:t>による解析を行った。</w:t>
      </w:r>
    </w:p>
    <w:p w14:paraId="6E5DB024" w14:textId="23B13F75" w:rsidR="001C4695" w:rsidRDefault="001C4695" w:rsidP="001C4695">
      <w:pPr>
        <w:pStyle w:val="aa"/>
        <w:numPr>
          <w:ilvl w:val="0"/>
          <w:numId w:val="6"/>
        </w:numPr>
        <w:rPr>
          <w:iCs/>
        </w:rPr>
      </w:pPr>
      <w:r>
        <w:rPr>
          <w:rFonts w:hint="eastAsia"/>
          <w:iCs/>
        </w:rPr>
        <w:t>イヤリング</w:t>
      </w:r>
      <w:r>
        <w:rPr>
          <w:iCs/>
        </w:rPr>
        <w:t>_</w:t>
      </w:r>
      <w:r>
        <w:rPr>
          <w:rFonts w:hint="eastAsia"/>
          <w:iCs/>
        </w:rPr>
        <w:t>男における分散分析表</w:t>
      </w:r>
    </w:p>
    <w:p w14:paraId="28AB2812" w14:textId="1121390B" w:rsidR="001C4695" w:rsidRDefault="001C4695" w:rsidP="001C4695">
      <w:pPr>
        <w:pStyle w:val="aa"/>
        <w:ind w:left="2120"/>
        <w:rPr>
          <w:iCs/>
        </w:rPr>
      </w:pPr>
      <w:r>
        <w:rPr>
          <w:rFonts w:hint="eastAsia"/>
          <w:iCs/>
        </w:rPr>
        <w:t>以下に、イヤリングを着用している男性についての写真に設定した</w:t>
      </w:r>
      <w:r>
        <w:rPr>
          <w:iCs/>
        </w:rPr>
        <w:t>AOI</w:t>
      </w:r>
      <w:r>
        <w:rPr>
          <w:rFonts w:hint="eastAsia"/>
          <w:iCs/>
        </w:rPr>
        <w:t>の合計注視時間についての分散分析表を示す。</w:t>
      </w:r>
    </w:p>
    <w:p w14:paraId="5FA33210" w14:textId="407561DD" w:rsidR="001C4695" w:rsidRPr="001C4695" w:rsidRDefault="001C4695" w:rsidP="001C4695">
      <w:pPr>
        <w:pStyle w:val="aa"/>
        <w:ind w:left="2120"/>
        <w:jc w:val="center"/>
        <w:rPr>
          <w:b/>
          <w:bCs/>
          <w:iCs/>
        </w:rPr>
      </w:pPr>
      <w:r w:rsidRPr="001C4695">
        <w:rPr>
          <w:rFonts w:hint="eastAsia"/>
          <w:b/>
          <w:bCs/>
          <w:iCs/>
        </w:rPr>
        <w:lastRenderedPageBreak/>
        <w:t>表</w:t>
      </w:r>
      <w:r w:rsidRPr="001C4695">
        <w:rPr>
          <w:b/>
          <w:bCs/>
          <w:iCs/>
        </w:rPr>
        <w:t xml:space="preserve">16. </w:t>
      </w:r>
      <w:r w:rsidRPr="001C4695">
        <w:rPr>
          <w:rFonts w:hint="eastAsia"/>
          <w:b/>
          <w:bCs/>
          <w:iCs/>
        </w:rPr>
        <w:t>分散分析表</w:t>
      </w:r>
    </w:p>
    <w:p w14:paraId="708627DD" w14:textId="7C388C72" w:rsidR="001C4695" w:rsidRDefault="007A2630" w:rsidP="001C4695">
      <w:pPr>
        <w:pStyle w:val="aa"/>
        <w:ind w:left="2120"/>
        <w:jc w:val="center"/>
        <w:rPr>
          <w:iCs/>
        </w:rPr>
      </w:pPr>
      <w:r>
        <w:rPr>
          <w:iCs/>
          <w:noProof/>
        </w:rPr>
        <w:drawing>
          <wp:inline distT="0" distB="0" distL="0" distR="0" wp14:anchorId="2070DCA4" wp14:editId="30BC9613">
            <wp:extent cx="3600000" cy="705268"/>
            <wp:effectExtent l="0" t="0" r="0" b="6350"/>
            <wp:docPr id="1916873212" name="図 2"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73212" name="図 2" descr="テーブル&#10;&#10;AI 生成コンテンツは誤りを含む可能性がありま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705268"/>
                    </a:xfrm>
                    <a:prstGeom prst="rect">
                      <a:avLst/>
                    </a:prstGeom>
                  </pic:spPr>
                </pic:pic>
              </a:graphicData>
            </a:graphic>
          </wp:inline>
        </w:drawing>
      </w:r>
    </w:p>
    <w:p w14:paraId="13D36B00" w14:textId="66C9B58E" w:rsidR="007A2630" w:rsidRDefault="007A2630" w:rsidP="001C4695">
      <w:pPr>
        <w:pStyle w:val="aa"/>
        <w:ind w:left="2120"/>
        <w:jc w:val="center"/>
        <w:rPr>
          <w:rFonts w:hint="eastAsia"/>
          <w:iCs/>
        </w:rPr>
      </w:pPr>
    </w:p>
    <w:p w14:paraId="17B0B3D4" w14:textId="27EC6A90" w:rsidR="001C4695" w:rsidRDefault="002C0002" w:rsidP="001C4695">
      <w:pPr>
        <w:pStyle w:val="aa"/>
        <w:ind w:left="2120"/>
        <w:rPr>
          <w:iCs/>
        </w:rPr>
      </w:pPr>
      <w:r>
        <w:rPr>
          <w:rFonts w:hint="eastAsia"/>
          <w:iCs/>
        </w:rPr>
        <w:t>上記を見ると、</w:t>
      </w:r>
      <w:r>
        <w:rPr>
          <w:iCs/>
        </w:rPr>
        <w:t>group(</w:t>
      </w:r>
      <w:r>
        <w:rPr>
          <w:rFonts w:hint="eastAsia"/>
          <w:iCs/>
        </w:rPr>
        <w:t>各</w:t>
      </w:r>
      <w:r>
        <w:rPr>
          <w:iCs/>
        </w:rPr>
        <w:t>AOI</w:t>
      </w:r>
      <w:r>
        <w:rPr>
          <w:rFonts w:hint="eastAsia"/>
          <w:iCs/>
        </w:rPr>
        <w:t>での合計注視時間</w:t>
      </w:r>
      <w:r>
        <w:rPr>
          <w:iCs/>
        </w:rPr>
        <w:t>)</w:t>
      </w:r>
      <w:r>
        <w:rPr>
          <w:rFonts w:hint="eastAsia"/>
          <w:iCs/>
        </w:rPr>
        <w:t>の</w:t>
      </w:r>
      <w:r>
        <w:rPr>
          <w:iCs/>
        </w:rPr>
        <w:t>P</w:t>
      </w:r>
      <w:r>
        <w:rPr>
          <w:rFonts w:hint="eastAsia"/>
          <w:iCs/>
        </w:rPr>
        <w:t>値が非常に小さい値となっている。よって、帰無仮説を棄却し対立仮説を採択する。つまり、各</w:t>
      </w:r>
      <w:r>
        <w:rPr>
          <w:iCs/>
        </w:rPr>
        <w:t>AOI</w:t>
      </w:r>
      <w:r>
        <w:rPr>
          <w:rFonts w:hint="eastAsia"/>
          <w:iCs/>
        </w:rPr>
        <w:t>で合計注視時間に差があると統計的に評価できる。</w:t>
      </w:r>
      <w:r w:rsidR="007B1FD4">
        <w:rPr>
          <w:rFonts w:hint="eastAsia"/>
          <w:iCs/>
        </w:rPr>
        <w:t>そのうえで、どの</w:t>
      </w:r>
      <w:r w:rsidR="007B1FD4">
        <w:rPr>
          <w:iCs/>
        </w:rPr>
        <w:t>AOI</w:t>
      </w:r>
      <w:r w:rsidR="007B1FD4">
        <w:rPr>
          <w:rFonts w:hint="eastAsia"/>
          <w:iCs/>
        </w:rPr>
        <w:t>同士に差があるのか、</w:t>
      </w:r>
      <w:proofErr w:type="gramStart"/>
      <w:r w:rsidR="007B1FD4">
        <w:rPr>
          <w:iCs/>
        </w:rPr>
        <w:t>t</w:t>
      </w:r>
      <w:proofErr w:type="gramEnd"/>
      <w:r w:rsidR="007B1FD4">
        <w:rPr>
          <w:rFonts w:hint="eastAsia"/>
          <w:iCs/>
        </w:rPr>
        <w:t>検定の多重比較を行うこととした。</w:t>
      </w:r>
    </w:p>
    <w:p w14:paraId="057759EB" w14:textId="77777777" w:rsidR="00062D6C" w:rsidRDefault="00062D6C" w:rsidP="001C4695">
      <w:pPr>
        <w:pStyle w:val="aa"/>
        <w:ind w:left="2120"/>
        <w:rPr>
          <w:iCs/>
        </w:rPr>
      </w:pPr>
    </w:p>
    <w:p w14:paraId="299F1903" w14:textId="06C9FF38" w:rsidR="00062D6C" w:rsidRPr="00062D6C" w:rsidRDefault="00062D6C" w:rsidP="00062D6C">
      <w:pPr>
        <w:pStyle w:val="aa"/>
        <w:ind w:left="2120"/>
        <w:jc w:val="center"/>
        <w:rPr>
          <w:rFonts w:hint="eastAsia"/>
          <w:b/>
          <w:bCs/>
          <w:iCs/>
        </w:rPr>
      </w:pPr>
      <w:r w:rsidRPr="00062D6C">
        <w:rPr>
          <w:rFonts w:hint="eastAsia"/>
          <w:b/>
          <w:bCs/>
          <w:iCs/>
        </w:rPr>
        <w:t>表</w:t>
      </w:r>
      <w:r w:rsidRPr="00062D6C">
        <w:rPr>
          <w:b/>
          <w:bCs/>
          <w:iCs/>
        </w:rPr>
        <w:t xml:space="preserve">17. </w:t>
      </w:r>
      <w:r w:rsidRPr="00062D6C">
        <w:rPr>
          <w:rFonts w:hint="eastAsia"/>
          <w:b/>
          <w:bCs/>
          <w:iCs/>
        </w:rPr>
        <w:t>多重比較結果</w:t>
      </w:r>
    </w:p>
    <w:p w14:paraId="672B5475" w14:textId="6E31FEFE" w:rsidR="00062D6C" w:rsidRDefault="00062D6C" w:rsidP="00062D6C">
      <w:pPr>
        <w:pStyle w:val="aa"/>
        <w:ind w:left="2120"/>
        <w:jc w:val="center"/>
        <w:rPr>
          <w:rFonts w:hint="eastAsia"/>
          <w:iCs/>
        </w:rPr>
      </w:pPr>
      <w:r>
        <w:rPr>
          <w:rFonts w:hint="eastAsia"/>
          <w:iCs/>
          <w:noProof/>
        </w:rPr>
        <w:drawing>
          <wp:inline distT="0" distB="0" distL="0" distR="0" wp14:anchorId="0F10409A" wp14:editId="59FB5316">
            <wp:extent cx="3600000" cy="1241204"/>
            <wp:effectExtent l="0" t="0" r="0" b="3810"/>
            <wp:docPr id="887104243" name="図 3"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4243" name="図 3" descr="テーブル&#10;&#10;AI 生成コンテンツは誤りを含む可能性がありま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1241204"/>
                    </a:xfrm>
                    <a:prstGeom prst="rect">
                      <a:avLst/>
                    </a:prstGeom>
                  </pic:spPr>
                </pic:pic>
              </a:graphicData>
            </a:graphic>
          </wp:inline>
        </w:drawing>
      </w:r>
    </w:p>
    <w:p w14:paraId="26503AC0" w14:textId="77777777" w:rsidR="00062D6C" w:rsidRDefault="00062D6C" w:rsidP="001C4695">
      <w:pPr>
        <w:pStyle w:val="aa"/>
        <w:ind w:left="2120"/>
        <w:rPr>
          <w:iCs/>
        </w:rPr>
      </w:pPr>
    </w:p>
    <w:p w14:paraId="47899994" w14:textId="535D018A" w:rsidR="00062D6C" w:rsidRDefault="00062D6C" w:rsidP="001C4695">
      <w:pPr>
        <w:pStyle w:val="aa"/>
        <w:ind w:left="2120"/>
        <w:rPr>
          <w:iCs/>
        </w:rPr>
      </w:pPr>
      <w:r>
        <w:rPr>
          <w:rFonts w:hint="eastAsia"/>
          <w:iCs/>
        </w:rPr>
        <w:t>上記の表を見ると、男</w:t>
      </w:r>
      <w:r>
        <w:rPr>
          <w:iCs/>
        </w:rPr>
        <w:t>L(</w:t>
      </w:r>
      <w:r>
        <w:rPr>
          <w:rFonts w:hint="eastAsia"/>
          <w:iCs/>
        </w:rPr>
        <w:t>左耳の</w:t>
      </w:r>
      <w:r w:rsidR="00150E89">
        <w:rPr>
          <w:rFonts w:hint="eastAsia"/>
          <w:iCs/>
        </w:rPr>
        <w:t>イヤリング</w:t>
      </w:r>
      <w:r>
        <w:rPr>
          <w:iCs/>
        </w:rPr>
        <w:t>AOI)</w:t>
      </w:r>
      <w:r>
        <w:rPr>
          <w:rFonts w:hint="eastAsia"/>
          <w:iCs/>
        </w:rPr>
        <w:t>と男</w:t>
      </w:r>
      <w:r>
        <w:rPr>
          <w:iCs/>
        </w:rPr>
        <w:t>R(</w:t>
      </w:r>
      <w:r>
        <w:rPr>
          <w:rFonts w:hint="eastAsia"/>
          <w:iCs/>
        </w:rPr>
        <w:t>右耳の</w:t>
      </w:r>
      <w:r w:rsidR="00150E89">
        <w:rPr>
          <w:rFonts w:hint="eastAsia"/>
          <w:iCs/>
        </w:rPr>
        <w:t>イヤリング</w:t>
      </w:r>
      <w:r>
        <w:rPr>
          <w:iCs/>
        </w:rPr>
        <w:t>AOI)</w:t>
      </w:r>
      <w:r>
        <w:rPr>
          <w:rFonts w:hint="eastAsia"/>
          <w:iCs/>
        </w:rPr>
        <w:t>ついてと、顔と髪についての比較で</w:t>
      </w:r>
      <w:proofErr w:type="gramStart"/>
      <w:r>
        <w:rPr>
          <w:iCs/>
        </w:rPr>
        <w:t>p</w:t>
      </w:r>
      <w:proofErr w:type="gramEnd"/>
      <w:r>
        <w:rPr>
          <w:rFonts w:hint="eastAsia"/>
          <w:iCs/>
        </w:rPr>
        <w:t>値が</w:t>
      </w:r>
      <w:r>
        <w:rPr>
          <w:iCs/>
        </w:rPr>
        <w:t>0.05</w:t>
      </w:r>
      <w:r>
        <w:rPr>
          <w:rFonts w:hint="eastAsia"/>
          <w:iCs/>
        </w:rPr>
        <w:t>を上回っていることより、</w:t>
      </w:r>
      <w:r w:rsidR="00150E89">
        <w:rPr>
          <w:iCs/>
        </w:rPr>
        <w:t>reject(</w:t>
      </w:r>
      <w:r w:rsidR="00150E89">
        <w:rPr>
          <w:rFonts w:hint="eastAsia"/>
          <w:iCs/>
        </w:rPr>
        <w:t>有意と評価できるか</w:t>
      </w:r>
      <w:r w:rsidR="00150E89">
        <w:rPr>
          <w:iCs/>
        </w:rPr>
        <w:t>)</w:t>
      </w:r>
      <w:r w:rsidR="00150E89">
        <w:rPr>
          <w:rFonts w:hint="eastAsia"/>
          <w:iCs/>
        </w:rPr>
        <w:t>が</w:t>
      </w:r>
      <w:r w:rsidR="00150E89">
        <w:rPr>
          <w:iCs/>
        </w:rPr>
        <w:t>False</w:t>
      </w:r>
      <w:r w:rsidR="00150E89">
        <w:rPr>
          <w:rFonts w:hint="eastAsia"/>
          <w:iCs/>
        </w:rPr>
        <w:t>となっている。つまり、それらについて、帰無仮説を棄却できない。一方で、アクセサリ部分とアクセサリデない部分について</w:t>
      </w:r>
      <w:proofErr w:type="gramStart"/>
      <w:r w:rsidR="00150E89">
        <w:rPr>
          <w:iCs/>
        </w:rPr>
        <w:t>p</w:t>
      </w:r>
      <w:proofErr w:type="gramEnd"/>
      <w:r w:rsidR="00150E89">
        <w:rPr>
          <w:rFonts w:hint="eastAsia"/>
          <w:iCs/>
        </w:rPr>
        <w:t>値が下回っており、アクセサリに対する注視時間に有意な差があると評価した。そして、</w:t>
      </w:r>
      <w:proofErr w:type="spellStart"/>
      <w:r w:rsidR="00150E89">
        <w:rPr>
          <w:iCs/>
        </w:rPr>
        <w:t>meandiff</w:t>
      </w:r>
      <w:proofErr w:type="spellEnd"/>
      <w:r w:rsidR="00150E89">
        <w:rPr>
          <w:rFonts w:hint="eastAsia"/>
          <w:iCs/>
        </w:rPr>
        <w:t>に注目すると</w:t>
      </w:r>
      <w:r w:rsidR="00150E89">
        <w:rPr>
          <w:iCs/>
        </w:rPr>
        <w:t>reject=True</w:t>
      </w:r>
      <w:r w:rsidR="00150E89">
        <w:rPr>
          <w:rFonts w:hint="eastAsia"/>
          <w:iCs/>
        </w:rPr>
        <w:t>について、すべて正の値であると言える。つまり、</w:t>
      </w:r>
      <w:r w:rsidR="00150E89">
        <w:rPr>
          <w:iCs/>
        </w:rPr>
        <w:t>group1</w:t>
      </w:r>
      <w:r w:rsidR="00150E89">
        <w:rPr>
          <w:rFonts w:hint="eastAsia"/>
          <w:iCs/>
        </w:rPr>
        <w:t>のほうが長時間注視しているといえる。</w:t>
      </w:r>
    </w:p>
    <w:p w14:paraId="78917982" w14:textId="77777777" w:rsidR="002046B8" w:rsidRDefault="002046B8" w:rsidP="001C4695">
      <w:pPr>
        <w:pStyle w:val="aa"/>
        <w:ind w:left="2120"/>
        <w:rPr>
          <w:iCs/>
        </w:rPr>
      </w:pPr>
    </w:p>
    <w:p w14:paraId="17DFC957" w14:textId="5C9EF6DE" w:rsidR="008E35B6" w:rsidRDefault="008E35B6" w:rsidP="008E35B6">
      <w:pPr>
        <w:pStyle w:val="aa"/>
        <w:numPr>
          <w:ilvl w:val="0"/>
          <w:numId w:val="6"/>
        </w:numPr>
        <w:rPr>
          <w:iCs/>
        </w:rPr>
      </w:pPr>
      <w:r>
        <w:rPr>
          <w:rFonts w:hint="eastAsia"/>
          <w:iCs/>
        </w:rPr>
        <w:t>イヤリング</w:t>
      </w:r>
      <w:r>
        <w:rPr>
          <w:iCs/>
        </w:rPr>
        <w:t>_</w:t>
      </w:r>
      <w:r>
        <w:rPr>
          <w:rFonts w:hint="eastAsia"/>
          <w:iCs/>
        </w:rPr>
        <w:t>女</w:t>
      </w:r>
      <w:r>
        <w:rPr>
          <w:rFonts w:hint="eastAsia"/>
          <w:iCs/>
        </w:rPr>
        <w:t>における分散分析表</w:t>
      </w:r>
    </w:p>
    <w:p w14:paraId="7F3BD09D" w14:textId="6D4DB34A" w:rsidR="008E35B6" w:rsidRDefault="008E35B6" w:rsidP="008E35B6">
      <w:pPr>
        <w:pStyle w:val="aa"/>
        <w:ind w:left="2120"/>
        <w:rPr>
          <w:iCs/>
        </w:rPr>
      </w:pPr>
      <w:r>
        <w:rPr>
          <w:rFonts w:hint="eastAsia"/>
          <w:iCs/>
        </w:rPr>
        <w:t>以下に、イヤリングを着用している</w:t>
      </w:r>
      <w:r>
        <w:rPr>
          <w:rFonts w:hint="eastAsia"/>
          <w:iCs/>
        </w:rPr>
        <w:t>女性</w:t>
      </w:r>
      <w:r>
        <w:rPr>
          <w:rFonts w:hint="eastAsia"/>
          <w:iCs/>
        </w:rPr>
        <w:t>についての写真に設定した</w:t>
      </w:r>
      <w:r>
        <w:rPr>
          <w:iCs/>
        </w:rPr>
        <w:t>AOI</w:t>
      </w:r>
      <w:r>
        <w:rPr>
          <w:rFonts w:hint="eastAsia"/>
          <w:iCs/>
        </w:rPr>
        <w:t>の合計注視時間についての分散分析表を示す。</w:t>
      </w:r>
    </w:p>
    <w:p w14:paraId="34BF1836" w14:textId="77777777" w:rsidR="008E35B6" w:rsidRDefault="008E35B6" w:rsidP="008E35B6">
      <w:pPr>
        <w:pStyle w:val="aa"/>
        <w:ind w:left="2120"/>
        <w:rPr>
          <w:iCs/>
        </w:rPr>
      </w:pPr>
    </w:p>
    <w:p w14:paraId="37814195" w14:textId="77777777" w:rsidR="008537DF" w:rsidRDefault="008537DF" w:rsidP="008E35B6">
      <w:pPr>
        <w:pStyle w:val="aa"/>
        <w:ind w:left="2120"/>
        <w:rPr>
          <w:iCs/>
        </w:rPr>
      </w:pPr>
    </w:p>
    <w:p w14:paraId="2E575254" w14:textId="77777777" w:rsidR="008537DF" w:rsidRDefault="008537DF" w:rsidP="008E35B6">
      <w:pPr>
        <w:pStyle w:val="aa"/>
        <w:ind w:left="2120"/>
        <w:rPr>
          <w:iCs/>
        </w:rPr>
      </w:pPr>
    </w:p>
    <w:p w14:paraId="2210AF27" w14:textId="46069A1F" w:rsidR="008E35B6" w:rsidRDefault="008E35B6" w:rsidP="008E35B6">
      <w:pPr>
        <w:pStyle w:val="aa"/>
        <w:ind w:left="2120"/>
        <w:jc w:val="center"/>
        <w:rPr>
          <w:b/>
          <w:bCs/>
          <w:iCs/>
        </w:rPr>
      </w:pPr>
      <w:r w:rsidRPr="001C4695">
        <w:rPr>
          <w:rFonts w:hint="eastAsia"/>
          <w:b/>
          <w:bCs/>
          <w:iCs/>
        </w:rPr>
        <w:lastRenderedPageBreak/>
        <w:t>表</w:t>
      </w:r>
      <w:r w:rsidRPr="001C4695">
        <w:rPr>
          <w:b/>
          <w:bCs/>
          <w:iCs/>
        </w:rPr>
        <w:t>1</w:t>
      </w:r>
      <w:r w:rsidR="00FF3CD1">
        <w:rPr>
          <w:b/>
          <w:bCs/>
          <w:iCs/>
        </w:rPr>
        <w:t>8</w:t>
      </w:r>
      <w:r w:rsidRPr="001C4695">
        <w:rPr>
          <w:b/>
          <w:bCs/>
          <w:iCs/>
        </w:rPr>
        <w:t xml:space="preserve">. </w:t>
      </w:r>
      <w:r w:rsidRPr="001C4695">
        <w:rPr>
          <w:rFonts w:hint="eastAsia"/>
          <w:b/>
          <w:bCs/>
          <w:iCs/>
        </w:rPr>
        <w:t>分散分析表</w:t>
      </w:r>
    </w:p>
    <w:p w14:paraId="317D5853" w14:textId="175820AD" w:rsidR="008F0292" w:rsidRPr="001C4695" w:rsidRDefault="008F0292" w:rsidP="008E35B6">
      <w:pPr>
        <w:pStyle w:val="aa"/>
        <w:ind w:left="2120"/>
        <w:jc w:val="center"/>
        <w:rPr>
          <w:b/>
          <w:bCs/>
          <w:iCs/>
        </w:rPr>
      </w:pPr>
      <w:r>
        <w:rPr>
          <w:b/>
          <w:bCs/>
          <w:iCs/>
          <w:noProof/>
        </w:rPr>
        <w:drawing>
          <wp:inline distT="0" distB="0" distL="0" distR="0" wp14:anchorId="2AEA4C63" wp14:editId="2980F9F6">
            <wp:extent cx="3600000" cy="583349"/>
            <wp:effectExtent l="0" t="0" r="0" b="1270"/>
            <wp:docPr id="828274913" name="図 4"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4913" name="図 4" descr="テーブル&#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583349"/>
                    </a:xfrm>
                    <a:prstGeom prst="rect">
                      <a:avLst/>
                    </a:prstGeom>
                  </pic:spPr>
                </pic:pic>
              </a:graphicData>
            </a:graphic>
          </wp:inline>
        </w:drawing>
      </w:r>
    </w:p>
    <w:p w14:paraId="751C3558" w14:textId="78AB2855" w:rsidR="008E35B6" w:rsidRDefault="008E35B6" w:rsidP="008E35B6">
      <w:pPr>
        <w:pStyle w:val="aa"/>
        <w:ind w:left="2120"/>
        <w:jc w:val="center"/>
        <w:rPr>
          <w:iCs/>
        </w:rPr>
      </w:pPr>
    </w:p>
    <w:p w14:paraId="26FAC25F" w14:textId="05EF69E4" w:rsidR="008E35B6" w:rsidRDefault="008E35B6" w:rsidP="008E35B6">
      <w:pPr>
        <w:pStyle w:val="aa"/>
        <w:ind w:left="2120"/>
        <w:rPr>
          <w:iCs/>
        </w:rPr>
      </w:pPr>
      <w:r>
        <w:rPr>
          <w:rFonts w:hint="eastAsia"/>
          <w:iCs/>
        </w:rPr>
        <w:t>上記を見ると、</w:t>
      </w:r>
      <w:r>
        <w:rPr>
          <w:iCs/>
        </w:rPr>
        <w:t>group(</w:t>
      </w:r>
      <w:r>
        <w:rPr>
          <w:rFonts w:hint="eastAsia"/>
          <w:iCs/>
        </w:rPr>
        <w:t>各</w:t>
      </w:r>
      <w:r>
        <w:rPr>
          <w:iCs/>
        </w:rPr>
        <w:t>AOI</w:t>
      </w:r>
      <w:r>
        <w:rPr>
          <w:rFonts w:hint="eastAsia"/>
          <w:iCs/>
        </w:rPr>
        <w:t>での合計注視時間</w:t>
      </w:r>
      <w:r>
        <w:rPr>
          <w:iCs/>
        </w:rPr>
        <w:t>)</w:t>
      </w:r>
      <w:r>
        <w:rPr>
          <w:rFonts w:hint="eastAsia"/>
          <w:iCs/>
        </w:rPr>
        <w:t>の</w:t>
      </w:r>
      <w:r>
        <w:rPr>
          <w:iCs/>
        </w:rPr>
        <w:t>P</w:t>
      </w:r>
      <w:r>
        <w:rPr>
          <w:rFonts w:hint="eastAsia"/>
          <w:iCs/>
        </w:rPr>
        <w:t>値が</w:t>
      </w:r>
      <w:r w:rsidR="008F0292">
        <w:rPr>
          <w:rFonts w:hint="eastAsia"/>
          <w:iCs/>
        </w:rPr>
        <w:t>有意水準</w:t>
      </w:r>
      <w:r w:rsidR="008F0292">
        <w:rPr>
          <w:iCs/>
        </w:rPr>
        <w:t>0.05</w:t>
      </w:r>
      <w:r w:rsidR="008F0292">
        <w:rPr>
          <w:rFonts w:hint="eastAsia"/>
          <w:iCs/>
        </w:rPr>
        <w:t>と比べて</w:t>
      </w:r>
      <w:r>
        <w:rPr>
          <w:rFonts w:hint="eastAsia"/>
          <w:iCs/>
        </w:rPr>
        <w:t>非常に小さい値となっている。よって、帰無仮説を棄却し対立仮説を採択する。つまり、各</w:t>
      </w:r>
      <w:r>
        <w:rPr>
          <w:iCs/>
        </w:rPr>
        <w:t>AOI</w:t>
      </w:r>
      <w:r>
        <w:rPr>
          <w:rFonts w:hint="eastAsia"/>
          <w:iCs/>
        </w:rPr>
        <w:t>で合計注視時間に差があると統計的に評価できる。そのうえで、どの</w:t>
      </w:r>
      <w:r>
        <w:rPr>
          <w:iCs/>
        </w:rPr>
        <w:t>AOI</w:t>
      </w:r>
      <w:r>
        <w:rPr>
          <w:rFonts w:hint="eastAsia"/>
          <w:iCs/>
        </w:rPr>
        <w:t>同士に差があるのか、</w:t>
      </w:r>
      <w:proofErr w:type="gramStart"/>
      <w:r>
        <w:rPr>
          <w:iCs/>
        </w:rPr>
        <w:t>t</w:t>
      </w:r>
      <w:proofErr w:type="gramEnd"/>
      <w:r>
        <w:rPr>
          <w:rFonts w:hint="eastAsia"/>
          <w:iCs/>
        </w:rPr>
        <w:t>検定の多重比較を行うこととした。</w:t>
      </w:r>
    </w:p>
    <w:p w14:paraId="7CFF8A21" w14:textId="77777777" w:rsidR="008E35B6" w:rsidRDefault="008E35B6" w:rsidP="008E35B6">
      <w:pPr>
        <w:pStyle w:val="aa"/>
        <w:ind w:left="2120"/>
        <w:rPr>
          <w:iCs/>
        </w:rPr>
      </w:pPr>
    </w:p>
    <w:p w14:paraId="61C666BC" w14:textId="77777777" w:rsidR="000D35B7" w:rsidRDefault="008E35B6" w:rsidP="008E35B6">
      <w:pPr>
        <w:pStyle w:val="aa"/>
        <w:ind w:left="2120"/>
        <w:jc w:val="center"/>
        <w:rPr>
          <w:b/>
          <w:bCs/>
          <w:iCs/>
        </w:rPr>
      </w:pPr>
      <w:r w:rsidRPr="00062D6C">
        <w:rPr>
          <w:rFonts w:hint="eastAsia"/>
          <w:b/>
          <w:bCs/>
          <w:iCs/>
        </w:rPr>
        <w:t>表</w:t>
      </w:r>
      <w:r w:rsidRPr="00062D6C">
        <w:rPr>
          <w:b/>
          <w:bCs/>
          <w:iCs/>
        </w:rPr>
        <w:t>1</w:t>
      </w:r>
      <w:r w:rsidR="008F0292">
        <w:rPr>
          <w:b/>
          <w:bCs/>
          <w:iCs/>
        </w:rPr>
        <w:t>9</w:t>
      </w:r>
      <w:r w:rsidRPr="00062D6C">
        <w:rPr>
          <w:b/>
          <w:bCs/>
          <w:iCs/>
        </w:rPr>
        <w:t xml:space="preserve">. </w:t>
      </w:r>
      <w:r w:rsidRPr="00062D6C">
        <w:rPr>
          <w:rFonts w:hint="eastAsia"/>
          <w:b/>
          <w:bCs/>
          <w:iCs/>
        </w:rPr>
        <w:t>多重比較結果</w:t>
      </w:r>
    </w:p>
    <w:p w14:paraId="72630919" w14:textId="24D385F2" w:rsidR="008E35B6" w:rsidRPr="00062D6C" w:rsidRDefault="000D35B7" w:rsidP="008E35B6">
      <w:pPr>
        <w:pStyle w:val="aa"/>
        <w:ind w:left="2120"/>
        <w:jc w:val="center"/>
        <w:rPr>
          <w:rFonts w:hint="eastAsia"/>
          <w:b/>
          <w:bCs/>
          <w:iCs/>
        </w:rPr>
      </w:pPr>
      <w:r>
        <w:rPr>
          <w:rFonts w:hint="eastAsia"/>
          <w:b/>
          <w:bCs/>
          <w:iCs/>
          <w:noProof/>
        </w:rPr>
        <w:drawing>
          <wp:inline distT="0" distB="0" distL="0" distR="0" wp14:anchorId="051ABB46" wp14:editId="6100F2CA">
            <wp:extent cx="3600000" cy="1234854"/>
            <wp:effectExtent l="0" t="0" r="0" b="0"/>
            <wp:docPr id="1234802161" name="図 5"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02161" name="図 5" descr="テーブル&#10;&#10;AI 生成コンテンツは誤りを含む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1234854"/>
                    </a:xfrm>
                    <a:prstGeom prst="rect">
                      <a:avLst/>
                    </a:prstGeom>
                  </pic:spPr>
                </pic:pic>
              </a:graphicData>
            </a:graphic>
          </wp:inline>
        </w:drawing>
      </w:r>
    </w:p>
    <w:p w14:paraId="10643C7A" w14:textId="77777777" w:rsidR="008E35B6" w:rsidRDefault="008E35B6" w:rsidP="008E35B6">
      <w:pPr>
        <w:pStyle w:val="aa"/>
        <w:ind w:left="2120"/>
        <w:rPr>
          <w:iCs/>
        </w:rPr>
      </w:pPr>
    </w:p>
    <w:p w14:paraId="7070D44E" w14:textId="28569331" w:rsidR="008E35B6" w:rsidRDefault="008E35B6" w:rsidP="008E35B6">
      <w:pPr>
        <w:pStyle w:val="aa"/>
        <w:ind w:left="2120"/>
        <w:rPr>
          <w:iCs/>
        </w:rPr>
      </w:pPr>
      <w:r>
        <w:rPr>
          <w:rFonts w:hint="eastAsia"/>
          <w:iCs/>
        </w:rPr>
        <w:t>上記の表を見ると、</w:t>
      </w:r>
      <w:r w:rsidR="000D35B7">
        <w:rPr>
          <w:rFonts w:hint="eastAsia"/>
          <w:iCs/>
        </w:rPr>
        <w:t>女</w:t>
      </w:r>
      <w:r>
        <w:rPr>
          <w:iCs/>
        </w:rPr>
        <w:t>L(</w:t>
      </w:r>
      <w:r>
        <w:rPr>
          <w:rFonts w:hint="eastAsia"/>
          <w:iCs/>
        </w:rPr>
        <w:t>左耳のイヤリング</w:t>
      </w:r>
      <w:r>
        <w:rPr>
          <w:iCs/>
        </w:rPr>
        <w:t>AOI)</w:t>
      </w:r>
      <w:r>
        <w:rPr>
          <w:rFonts w:hint="eastAsia"/>
          <w:iCs/>
        </w:rPr>
        <w:t>と</w:t>
      </w:r>
      <w:r w:rsidR="000D35B7">
        <w:rPr>
          <w:rFonts w:hint="eastAsia"/>
          <w:iCs/>
        </w:rPr>
        <w:t>女</w:t>
      </w:r>
      <w:r>
        <w:rPr>
          <w:iCs/>
        </w:rPr>
        <w:t>R(</w:t>
      </w:r>
      <w:r>
        <w:rPr>
          <w:rFonts w:hint="eastAsia"/>
          <w:iCs/>
        </w:rPr>
        <w:t>右耳のイヤリング</w:t>
      </w:r>
      <w:r>
        <w:rPr>
          <w:iCs/>
        </w:rPr>
        <w:t>AOI)</w:t>
      </w:r>
      <w:r>
        <w:rPr>
          <w:rFonts w:hint="eastAsia"/>
          <w:iCs/>
        </w:rPr>
        <w:t>ついてと、</w:t>
      </w:r>
      <w:r w:rsidR="000D35B7">
        <w:rPr>
          <w:rFonts w:hint="eastAsia"/>
          <w:iCs/>
        </w:rPr>
        <w:t>女</w:t>
      </w:r>
      <w:r w:rsidR="000D35B7">
        <w:rPr>
          <w:iCs/>
        </w:rPr>
        <w:t>L(</w:t>
      </w:r>
      <w:r w:rsidR="000D35B7">
        <w:rPr>
          <w:rFonts w:hint="eastAsia"/>
          <w:iCs/>
        </w:rPr>
        <w:t>左耳のイヤリング</w:t>
      </w:r>
      <w:r w:rsidR="000D35B7">
        <w:rPr>
          <w:iCs/>
        </w:rPr>
        <w:t>AOI)</w:t>
      </w:r>
      <w:r>
        <w:rPr>
          <w:rFonts w:hint="eastAsia"/>
          <w:iCs/>
        </w:rPr>
        <w:t>と髪</w:t>
      </w:r>
      <w:r w:rsidR="000D35B7">
        <w:rPr>
          <w:rFonts w:hint="eastAsia"/>
          <w:iCs/>
        </w:rPr>
        <w:t>と</w:t>
      </w:r>
      <w:r w:rsidR="000D35B7">
        <w:rPr>
          <w:rFonts w:hint="eastAsia"/>
          <w:iCs/>
        </w:rPr>
        <w:t>女</w:t>
      </w:r>
      <w:r w:rsidR="000D35B7">
        <w:rPr>
          <w:iCs/>
        </w:rPr>
        <w:t>R</w:t>
      </w:r>
      <w:r w:rsidR="000D35B7">
        <w:rPr>
          <w:iCs/>
        </w:rPr>
        <w:t>(</w:t>
      </w:r>
      <w:r w:rsidR="000D35B7">
        <w:rPr>
          <w:rFonts w:hint="eastAsia"/>
          <w:iCs/>
        </w:rPr>
        <w:t>右耳</w:t>
      </w:r>
      <w:r w:rsidR="000D35B7">
        <w:rPr>
          <w:rFonts w:hint="eastAsia"/>
          <w:iCs/>
        </w:rPr>
        <w:t>のイヤリング</w:t>
      </w:r>
      <w:r w:rsidR="000D35B7">
        <w:rPr>
          <w:iCs/>
        </w:rPr>
        <w:t>AOI)</w:t>
      </w:r>
      <w:r w:rsidR="000D35B7">
        <w:rPr>
          <w:rFonts w:hint="eastAsia"/>
          <w:iCs/>
        </w:rPr>
        <w:t>と髪</w:t>
      </w:r>
      <w:r>
        <w:rPr>
          <w:rFonts w:hint="eastAsia"/>
          <w:iCs/>
        </w:rPr>
        <w:t>についての比較で</w:t>
      </w:r>
      <w:proofErr w:type="gramStart"/>
      <w:r>
        <w:rPr>
          <w:iCs/>
        </w:rPr>
        <w:t>p</w:t>
      </w:r>
      <w:proofErr w:type="gramEnd"/>
      <w:r>
        <w:rPr>
          <w:rFonts w:hint="eastAsia"/>
          <w:iCs/>
        </w:rPr>
        <w:t>値が</w:t>
      </w:r>
      <w:r>
        <w:rPr>
          <w:iCs/>
        </w:rPr>
        <w:t>0.05</w:t>
      </w:r>
      <w:r>
        <w:rPr>
          <w:rFonts w:hint="eastAsia"/>
          <w:iCs/>
        </w:rPr>
        <w:t>を上回っていることより、</w:t>
      </w:r>
      <w:r>
        <w:rPr>
          <w:iCs/>
        </w:rPr>
        <w:t>reject(</w:t>
      </w:r>
      <w:r>
        <w:rPr>
          <w:rFonts w:hint="eastAsia"/>
          <w:iCs/>
        </w:rPr>
        <w:t>有意と評価できるか</w:t>
      </w:r>
      <w:r>
        <w:rPr>
          <w:iCs/>
        </w:rPr>
        <w:t>)</w:t>
      </w:r>
      <w:r>
        <w:rPr>
          <w:rFonts w:hint="eastAsia"/>
          <w:iCs/>
        </w:rPr>
        <w:t>が</w:t>
      </w:r>
      <w:r>
        <w:rPr>
          <w:iCs/>
        </w:rPr>
        <w:t>False</w:t>
      </w:r>
      <w:r>
        <w:rPr>
          <w:rFonts w:hint="eastAsia"/>
          <w:iCs/>
        </w:rPr>
        <w:t>となっている。つまり、それらについて、帰無仮説を棄却できない。一方で、</w:t>
      </w:r>
      <w:r w:rsidR="005851AE">
        <w:rPr>
          <w:rFonts w:hint="eastAsia"/>
          <w:iCs/>
        </w:rPr>
        <w:t>顔とアクセサリ間、顔と髪型間での比較において</w:t>
      </w:r>
      <w:proofErr w:type="gramStart"/>
      <w:r>
        <w:rPr>
          <w:rFonts w:hint="eastAsia"/>
          <w:iCs/>
        </w:rPr>
        <w:t>p</w:t>
      </w:r>
      <w:proofErr w:type="gramEnd"/>
      <w:r>
        <w:rPr>
          <w:rFonts w:hint="eastAsia"/>
          <w:iCs/>
        </w:rPr>
        <w:t>値が下回っており、</w:t>
      </w:r>
      <w:r w:rsidR="005851AE">
        <w:rPr>
          <w:rFonts w:hint="eastAsia"/>
          <w:iCs/>
        </w:rPr>
        <w:t>アクセサリを見ている時間と顔を見ている時間に</w:t>
      </w:r>
      <w:r>
        <w:rPr>
          <w:rFonts w:hint="eastAsia"/>
          <w:iCs/>
        </w:rPr>
        <w:t>有意な差があると評価した。そして、</w:t>
      </w:r>
      <w:proofErr w:type="spellStart"/>
      <w:r>
        <w:rPr>
          <w:iCs/>
        </w:rPr>
        <w:t>meandiff</w:t>
      </w:r>
      <w:proofErr w:type="spellEnd"/>
      <w:r>
        <w:rPr>
          <w:rFonts w:hint="eastAsia"/>
          <w:iCs/>
        </w:rPr>
        <w:t>に注目すると</w:t>
      </w:r>
      <w:r>
        <w:rPr>
          <w:iCs/>
        </w:rPr>
        <w:t>reject=True</w:t>
      </w:r>
      <w:r>
        <w:rPr>
          <w:rFonts w:hint="eastAsia"/>
          <w:iCs/>
        </w:rPr>
        <w:t>について、</w:t>
      </w:r>
      <w:r w:rsidR="005851AE">
        <w:rPr>
          <w:rFonts w:hint="eastAsia"/>
          <w:iCs/>
        </w:rPr>
        <w:t>両方とも</w:t>
      </w:r>
      <w:r>
        <w:rPr>
          <w:rFonts w:hint="eastAsia"/>
          <w:iCs/>
        </w:rPr>
        <w:t>正の値であると言える。つまり、</w:t>
      </w:r>
      <w:r>
        <w:rPr>
          <w:iCs/>
        </w:rPr>
        <w:t>group1</w:t>
      </w:r>
      <w:r>
        <w:rPr>
          <w:rFonts w:hint="eastAsia"/>
          <w:iCs/>
        </w:rPr>
        <w:t>のほうが長時間注視しているといえ</w:t>
      </w:r>
      <w:r w:rsidR="005851AE">
        <w:rPr>
          <w:rFonts w:hint="eastAsia"/>
          <w:iCs/>
        </w:rPr>
        <w:t>、アクセサリを顔よりも長く注視していると評価できる</w:t>
      </w:r>
      <w:r>
        <w:rPr>
          <w:rFonts w:hint="eastAsia"/>
          <w:iCs/>
        </w:rPr>
        <w:t>。</w:t>
      </w:r>
    </w:p>
    <w:p w14:paraId="334424EF" w14:textId="77777777" w:rsidR="008C1D64" w:rsidRDefault="008C1D64" w:rsidP="008E35B6">
      <w:pPr>
        <w:pStyle w:val="aa"/>
        <w:ind w:left="2120"/>
        <w:rPr>
          <w:iCs/>
        </w:rPr>
      </w:pPr>
    </w:p>
    <w:p w14:paraId="42790213" w14:textId="77777777" w:rsidR="008537DF" w:rsidRDefault="008537DF" w:rsidP="008E35B6">
      <w:pPr>
        <w:pStyle w:val="aa"/>
        <w:ind w:left="2120"/>
        <w:rPr>
          <w:iCs/>
        </w:rPr>
      </w:pPr>
    </w:p>
    <w:p w14:paraId="4A77BEAD" w14:textId="77777777" w:rsidR="008537DF" w:rsidRDefault="008537DF" w:rsidP="008E35B6">
      <w:pPr>
        <w:pStyle w:val="aa"/>
        <w:ind w:left="2120"/>
        <w:rPr>
          <w:iCs/>
        </w:rPr>
      </w:pPr>
    </w:p>
    <w:p w14:paraId="5CCE37E2" w14:textId="77777777" w:rsidR="008537DF" w:rsidRDefault="008537DF" w:rsidP="008E35B6">
      <w:pPr>
        <w:pStyle w:val="aa"/>
        <w:ind w:left="2120"/>
        <w:rPr>
          <w:iCs/>
        </w:rPr>
      </w:pPr>
    </w:p>
    <w:p w14:paraId="0F815D1B" w14:textId="77777777" w:rsidR="008537DF" w:rsidRDefault="008537DF" w:rsidP="008E35B6">
      <w:pPr>
        <w:pStyle w:val="aa"/>
        <w:ind w:left="2120"/>
        <w:rPr>
          <w:iCs/>
        </w:rPr>
      </w:pPr>
    </w:p>
    <w:p w14:paraId="1D0AF520" w14:textId="77777777" w:rsidR="008C1D64" w:rsidRPr="008C1D64" w:rsidRDefault="008C1D64" w:rsidP="008E35B6">
      <w:pPr>
        <w:pStyle w:val="aa"/>
        <w:ind w:left="2120"/>
        <w:rPr>
          <w:rFonts w:hint="eastAsia"/>
          <w:iCs/>
        </w:rPr>
      </w:pPr>
    </w:p>
    <w:p w14:paraId="5CB28828" w14:textId="27442B08" w:rsidR="008C1D64" w:rsidRDefault="008C1D64" w:rsidP="008C1D64">
      <w:pPr>
        <w:pStyle w:val="aa"/>
        <w:numPr>
          <w:ilvl w:val="0"/>
          <w:numId w:val="6"/>
        </w:numPr>
        <w:rPr>
          <w:iCs/>
        </w:rPr>
      </w:pPr>
      <w:r>
        <w:rPr>
          <w:rFonts w:hint="eastAsia"/>
          <w:iCs/>
        </w:rPr>
        <w:lastRenderedPageBreak/>
        <w:t>ネックレス</w:t>
      </w:r>
      <w:r>
        <w:rPr>
          <w:iCs/>
        </w:rPr>
        <w:t>_</w:t>
      </w:r>
      <w:r>
        <w:rPr>
          <w:rFonts w:hint="eastAsia"/>
          <w:iCs/>
        </w:rPr>
        <w:t>男</w:t>
      </w:r>
      <w:r>
        <w:rPr>
          <w:rFonts w:hint="eastAsia"/>
          <w:iCs/>
        </w:rPr>
        <w:t>における分散分析表</w:t>
      </w:r>
    </w:p>
    <w:p w14:paraId="481E574C" w14:textId="08BDB73C" w:rsidR="008C1D64" w:rsidRDefault="008C1D64" w:rsidP="008C1D64">
      <w:pPr>
        <w:pStyle w:val="aa"/>
        <w:ind w:left="2120"/>
        <w:rPr>
          <w:iCs/>
        </w:rPr>
      </w:pPr>
      <w:r>
        <w:rPr>
          <w:rFonts w:hint="eastAsia"/>
          <w:iCs/>
        </w:rPr>
        <w:t>以下に、</w:t>
      </w:r>
      <w:r>
        <w:rPr>
          <w:rFonts w:hint="eastAsia"/>
          <w:iCs/>
        </w:rPr>
        <w:t>ネックレス</w:t>
      </w:r>
      <w:r>
        <w:rPr>
          <w:rFonts w:hint="eastAsia"/>
          <w:iCs/>
        </w:rPr>
        <w:t>を着用している</w:t>
      </w:r>
      <w:r>
        <w:rPr>
          <w:rFonts w:hint="eastAsia"/>
          <w:iCs/>
        </w:rPr>
        <w:t>男性</w:t>
      </w:r>
      <w:r>
        <w:rPr>
          <w:rFonts w:hint="eastAsia"/>
          <w:iCs/>
        </w:rPr>
        <w:t>についての写真に設定した</w:t>
      </w:r>
      <w:r>
        <w:rPr>
          <w:iCs/>
        </w:rPr>
        <w:t>AOI</w:t>
      </w:r>
      <w:r>
        <w:rPr>
          <w:rFonts w:hint="eastAsia"/>
          <w:iCs/>
        </w:rPr>
        <w:t>の合計注視時間についての分散分析表を示す。</w:t>
      </w:r>
    </w:p>
    <w:p w14:paraId="4F07E69C" w14:textId="77777777" w:rsidR="008C1D64" w:rsidRDefault="008C1D64" w:rsidP="008C1D64">
      <w:pPr>
        <w:pStyle w:val="aa"/>
        <w:ind w:left="2120"/>
        <w:rPr>
          <w:iCs/>
        </w:rPr>
      </w:pPr>
    </w:p>
    <w:p w14:paraId="4BE2FBAF" w14:textId="77777777" w:rsidR="00B45A1E" w:rsidRDefault="008C1D64" w:rsidP="008C1D64">
      <w:pPr>
        <w:pStyle w:val="aa"/>
        <w:ind w:left="2120"/>
        <w:jc w:val="center"/>
        <w:rPr>
          <w:b/>
          <w:bCs/>
          <w:iCs/>
        </w:rPr>
      </w:pPr>
      <w:r w:rsidRPr="001C4695">
        <w:rPr>
          <w:rFonts w:hint="eastAsia"/>
          <w:b/>
          <w:bCs/>
          <w:iCs/>
        </w:rPr>
        <w:t>表</w:t>
      </w:r>
      <w:r w:rsidR="000E527E">
        <w:rPr>
          <w:b/>
          <w:bCs/>
          <w:iCs/>
        </w:rPr>
        <w:t>20</w:t>
      </w:r>
      <w:r w:rsidRPr="001C4695">
        <w:rPr>
          <w:b/>
          <w:bCs/>
          <w:iCs/>
        </w:rPr>
        <w:t xml:space="preserve">. </w:t>
      </w:r>
      <w:r w:rsidRPr="001C4695">
        <w:rPr>
          <w:rFonts w:hint="eastAsia"/>
          <w:b/>
          <w:bCs/>
          <w:iCs/>
        </w:rPr>
        <w:t>分散分析表</w:t>
      </w:r>
    </w:p>
    <w:p w14:paraId="7D26CD01" w14:textId="7539F7C3" w:rsidR="008C1D64" w:rsidRDefault="00B45A1E" w:rsidP="008C1D64">
      <w:pPr>
        <w:pStyle w:val="aa"/>
        <w:ind w:left="2120"/>
        <w:jc w:val="center"/>
        <w:rPr>
          <w:b/>
          <w:bCs/>
          <w:iCs/>
        </w:rPr>
      </w:pPr>
      <w:r>
        <w:rPr>
          <w:b/>
          <w:bCs/>
          <w:iCs/>
          <w:noProof/>
        </w:rPr>
        <w:drawing>
          <wp:inline distT="0" distB="0" distL="0" distR="0" wp14:anchorId="44A8CC72" wp14:editId="2C498E5B">
            <wp:extent cx="3600000" cy="572342"/>
            <wp:effectExtent l="0" t="0" r="0" b="0"/>
            <wp:docPr id="1071993804" name="図 6"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3804" name="図 6" descr="テーブル&#10;&#10;AI 生成コンテンツは誤りを含む可能性がありま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572342"/>
                    </a:xfrm>
                    <a:prstGeom prst="rect">
                      <a:avLst/>
                    </a:prstGeom>
                  </pic:spPr>
                </pic:pic>
              </a:graphicData>
            </a:graphic>
          </wp:inline>
        </w:drawing>
      </w:r>
    </w:p>
    <w:p w14:paraId="3C8E842B" w14:textId="77777777" w:rsidR="008C1D64" w:rsidRDefault="008C1D64" w:rsidP="008C1D64">
      <w:pPr>
        <w:pStyle w:val="aa"/>
        <w:ind w:left="2120"/>
        <w:jc w:val="center"/>
        <w:rPr>
          <w:iCs/>
        </w:rPr>
      </w:pPr>
    </w:p>
    <w:p w14:paraId="42714A53" w14:textId="77777777" w:rsidR="008C1D64" w:rsidRDefault="008C1D64" w:rsidP="008C1D64">
      <w:pPr>
        <w:pStyle w:val="aa"/>
        <w:ind w:left="2120"/>
        <w:rPr>
          <w:iCs/>
        </w:rPr>
      </w:pPr>
      <w:r>
        <w:rPr>
          <w:rFonts w:hint="eastAsia"/>
          <w:iCs/>
        </w:rPr>
        <w:t>上記を見ると、</w:t>
      </w:r>
      <w:r>
        <w:rPr>
          <w:iCs/>
        </w:rPr>
        <w:t>group(</w:t>
      </w:r>
      <w:r>
        <w:rPr>
          <w:rFonts w:hint="eastAsia"/>
          <w:iCs/>
        </w:rPr>
        <w:t>各</w:t>
      </w:r>
      <w:r>
        <w:rPr>
          <w:iCs/>
        </w:rPr>
        <w:t>AOI</w:t>
      </w:r>
      <w:r>
        <w:rPr>
          <w:rFonts w:hint="eastAsia"/>
          <w:iCs/>
        </w:rPr>
        <w:t>での合計注視時間</w:t>
      </w:r>
      <w:r>
        <w:rPr>
          <w:iCs/>
        </w:rPr>
        <w:t>)</w:t>
      </w:r>
      <w:r>
        <w:rPr>
          <w:rFonts w:hint="eastAsia"/>
          <w:iCs/>
        </w:rPr>
        <w:t>の</w:t>
      </w:r>
      <w:r>
        <w:rPr>
          <w:iCs/>
        </w:rPr>
        <w:t>P</w:t>
      </w:r>
      <w:r>
        <w:rPr>
          <w:rFonts w:hint="eastAsia"/>
          <w:iCs/>
        </w:rPr>
        <w:t>値が有意水準</w:t>
      </w:r>
      <w:r>
        <w:rPr>
          <w:iCs/>
        </w:rPr>
        <w:t>0.05</w:t>
      </w:r>
      <w:r>
        <w:rPr>
          <w:rFonts w:hint="eastAsia"/>
          <w:iCs/>
        </w:rPr>
        <w:t>と比べて非常に小さい値となっている。よって、帰無仮説を棄却し対立仮説を採択する。つまり、各</w:t>
      </w:r>
      <w:r>
        <w:rPr>
          <w:iCs/>
        </w:rPr>
        <w:t>AOI</w:t>
      </w:r>
      <w:r>
        <w:rPr>
          <w:rFonts w:hint="eastAsia"/>
          <w:iCs/>
        </w:rPr>
        <w:t>で合計注視時間に差があると統計的に評価できる。そのうえで、どの</w:t>
      </w:r>
      <w:r>
        <w:rPr>
          <w:iCs/>
        </w:rPr>
        <w:t>AOI</w:t>
      </w:r>
      <w:r>
        <w:rPr>
          <w:rFonts w:hint="eastAsia"/>
          <w:iCs/>
        </w:rPr>
        <w:t>同士に差があるのか、</w:t>
      </w:r>
      <w:proofErr w:type="gramStart"/>
      <w:r>
        <w:rPr>
          <w:iCs/>
        </w:rPr>
        <w:t>t</w:t>
      </w:r>
      <w:proofErr w:type="gramEnd"/>
      <w:r>
        <w:rPr>
          <w:rFonts w:hint="eastAsia"/>
          <w:iCs/>
        </w:rPr>
        <w:t>検定の多重比較を行うこととした。</w:t>
      </w:r>
    </w:p>
    <w:p w14:paraId="0F3D30CA" w14:textId="77777777" w:rsidR="008C1D64" w:rsidRDefault="008C1D64" w:rsidP="008C1D64">
      <w:pPr>
        <w:pStyle w:val="aa"/>
        <w:ind w:left="2120"/>
        <w:rPr>
          <w:iCs/>
        </w:rPr>
      </w:pPr>
    </w:p>
    <w:p w14:paraId="1AF496D5" w14:textId="281C5269" w:rsidR="00B45A1E" w:rsidRDefault="008C1D64" w:rsidP="008C1D64">
      <w:pPr>
        <w:pStyle w:val="aa"/>
        <w:ind w:left="2120"/>
        <w:jc w:val="center"/>
        <w:rPr>
          <w:b/>
          <w:bCs/>
          <w:iCs/>
        </w:rPr>
      </w:pPr>
      <w:r w:rsidRPr="00062D6C">
        <w:rPr>
          <w:rFonts w:hint="eastAsia"/>
          <w:b/>
          <w:bCs/>
          <w:iCs/>
        </w:rPr>
        <w:t>表</w:t>
      </w:r>
      <w:r w:rsidR="006D2BDB">
        <w:rPr>
          <w:b/>
          <w:bCs/>
          <w:iCs/>
        </w:rPr>
        <w:t>21</w:t>
      </w:r>
      <w:r w:rsidRPr="00062D6C">
        <w:rPr>
          <w:b/>
          <w:bCs/>
          <w:iCs/>
        </w:rPr>
        <w:t xml:space="preserve">. </w:t>
      </w:r>
      <w:r w:rsidRPr="00062D6C">
        <w:rPr>
          <w:rFonts w:hint="eastAsia"/>
          <w:b/>
          <w:bCs/>
          <w:iCs/>
        </w:rPr>
        <w:t>多重比較結果</w:t>
      </w:r>
    </w:p>
    <w:p w14:paraId="398578AB" w14:textId="5323AEC5" w:rsidR="008C1D64" w:rsidRDefault="00B45A1E" w:rsidP="008C1D64">
      <w:pPr>
        <w:pStyle w:val="aa"/>
        <w:ind w:left="2120"/>
        <w:jc w:val="center"/>
        <w:rPr>
          <w:b/>
          <w:bCs/>
          <w:iCs/>
        </w:rPr>
      </w:pPr>
      <w:r>
        <w:rPr>
          <w:b/>
          <w:bCs/>
          <w:iCs/>
          <w:noProof/>
        </w:rPr>
        <w:drawing>
          <wp:inline distT="0" distB="0" distL="0" distR="0" wp14:anchorId="7FB467CA" wp14:editId="1D4CF46C">
            <wp:extent cx="3600000" cy="663358"/>
            <wp:effectExtent l="0" t="0" r="0" b="0"/>
            <wp:docPr id="313469088" name="図 7"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69088" name="図 7" descr="テーブル&#10;&#10;AI 生成コンテンツは誤りを含む可能性がありま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663358"/>
                    </a:xfrm>
                    <a:prstGeom prst="rect">
                      <a:avLst/>
                    </a:prstGeom>
                  </pic:spPr>
                </pic:pic>
              </a:graphicData>
            </a:graphic>
          </wp:inline>
        </w:drawing>
      </w:r>
    </w:p>
    <w:p w14:paraId="6A2B9489" w14:textId="77777777" w:rsidR="008C1D64" w:rsidRDefault="008C1D64" w:rsidP="008C1D64">
      <w:pPr>
        <w:pStyle w:val="aa"/>
        <w:ind w:left="2120"/>
        <w:rPr>
          <w:iCs/>
        </w:rPr>
      </w:pPr>
    </w:p>
    <w:p w14:paraId="24EE42AF" w14:textId="3D2F34B1" w:rsidR="008C1D64" w:rsidRDefault="008C1D64" w:rsidP="00B45A1E">
      <w:pPr>
        <w:pStyle w:val="aa"/>
        <w:ind w:left="2120"/>
        <w:rPr>
          <w:iCs/>
        </w:rPr>
      </w:pPr>
      <w:r>
        <w:rPr>
          <w:rFonts w:hint="eastAsia"/>
          <w:iCs/>
        </w:rPr>
        <w:t>上記の表を見ると</w:t>
      </w:r>
      <w:r w:rsidR="00B45A1E">
        <w:rPr>
          <w:rFonts w:hint="eastAsia"/>
          <w:iCs/>
        </w:rPr>
        <w:t>髪型</w:t>
      </w:r>
      <w:r w:rsidR="005B04FF">
        <w:rPr>
          <w:rFonts w:hint="eastAsia"/>
          <w:iCs/>
        </w:rPr>
        <w:t>と</w:t>
      </w:r>
      <w:r w:rsidR="00B45A1E">
        <w:rPr>
          <w:rFonts w:hint="eastAsia"/>
          <w:iCs/>
        </w:rPr>
        <w:t>の比較では、</w:t>
      </w:r>
      <w:proofErr w:type="gramStart"/>
      <w:r>
        <w:rPr>
          <w:rFonts w:hint="eastAsia"/>
          <w:iCs/>
        </w:rPr>
        <w:t>p</w:t>
      </w:r>
      <w:proofErr w:type="gramEnd"/>
      <w:r>
        <w:rPr>
          <w:rFonts w:hint="eastAsia"/>
          <w:iCs/>
        </w:rPr>
        <w:t>値が</w:t>
      </w:r>
      <w:r>
        <w:rPr>
          <w:iCs/>
        </w:rPr>
        <w:t>0.05</w:t>
      </w:r>
      <w:r>
        <w:rPr>
          <w:rFonts w:hint="eastAsia"/>
          <w:iCs/>
        </w:rPr>
        <w:t>を上回っていることより、</w:t>
      </w:r>
      <w:r>
        <w:rPr>
          <w:iCs/>
        </w:rPr>
        <w:t>reject(</w:t>
      </w:r>
      <w:r>
        <w:rPr>
          <w:rFonts w:hint="eastAsia"/>
          <w:iCs/>
        </w:rPr>
        <w:t>有意と評価できるか</w:t>
      </w:r>
      <w:r>
        <w:rPr>
          <w:iCs/>
        </w:rPr>
        <w:t>)</w:t>
      </w:r>
      <w:r>
        <w:rPr>
          <w:rFonts w:hint="eastAsia"/>
          <w:iCs/>
        </w:rPr>
        <w:t>が</w:t>
      </w:r>
      <w:r>
        <w:rPr>
          <w:iCs/>
        </w:rPr>
        <w:t>False</w:t>
      </w:r>
      <w:r>
        <w:rPr>
          <w:rFonts w:hint="eastAsia"/>
          <w:iCs/>
        </w:rPr>
        <w:t>となっている。つまり、それらについて、帰無仮説を棄却できない。一方で、顔と</w:t>
      </w:r>
      <w:r w:rsidR="00B45A1E">
        <w:rPr>
          <w:rFonts w:hint="eastAsia"/>
          <w:iCs/>
        </w:rPr>
        <w:t>ネックレス</w:t>
      </w:r>
      <w:r>
        <w:rPr>
          <w:rFonts w:hint="eastAsia"/>
          <w:iCs/>
        </w:rPr>
        <w:t>間での比較において</w:t>
      </w:r>
      <w:proofErr w:type="gramStart"/>
      <w:r>
        <w:rPr>
          <w:rFonts w:hint="eastAsia"/>
          <w:iCs/>
        </w:rPr>
        <w:t>p</w:t>
      </w:r>
      <w:proofErr w:type="gramEnd"/>
      <w:r>
        <w:rPr>
          <w:rFonts w:hint="eastAsia"/>
          <w:iCs/>
        </w:rPr>
        <w:t>値が下回っており、アクセサリを見ている時間と顔を見ている時間に有意な差があると評価した。そして、</w:t>
      </w:r>
      <w:proofErr w:type="spellStart"/>
      <w:r>
        <w:rPr>
          <w:iCs/>
        </w:rPr>
        <w:t>meandiff</w:t>
      </w:r>
      <w:proofErr w:type="spellEnd"/>
      <w:r>
        <w:rPr>
          <w:rFonts w:hint="eastAsia"/>
          <w:iCs/>
        </w:rPr>
        <w:t>に注目すると</w:t>
      </w:r>
      <w:r w:rsidR="00435609">
        <w:rPr>
          <w:rFonts w:hint="eastAsia"/>
          <w:iCs/>
        </w:rPr>
        <w:t>上記にお</w:t>
      </w:r>
      <w:r>
        <w:rPr>
          <w:rFonts w:hint="eastAsia"/>
          <w:iCs/>
        </w:rPr>
        <w:t>いて、</w:t>
      </w:r>
      <w:r w:rsidR="001B3CAD">
        <w:rPr>
          <w:iCs/>
        </w:rPr>
        <w:t>0.6053</w:t>
      </w:r>
      <w:r w:rsidR="001B3CAD">
        <w:rPr>
          <w:rFonts w:hint="eastAsia"/>
          <w:iCs/>
        </w:rPr>
        <w:t>と</w:t>
      </w:r>
      <w:r>
        <w:rPr>
          <w:rFonts w:hint="eastAsia"/>
          <w:iCs/>
        </w:rPr>
        <w:t>正の値であると言える。つまり、</w:t>
      </w:r>
      <w:r>
        <w:rPr>
          <w:iCs/>
        </w:rPr>
        <w:t>group1</w:t>
      </w:r>
      <w:r>
        <w:rPr>
          <w:rFonts w:hint="eastAsia"/>
          <w:iCs/>
        </w:rPr>
        <w:t>のほうが長時間注視しているといえ、アクセサリを顔よりも長く注視していると評価できる。</w:t>
      </w:r>
    </w:p>
    <w:p w14:paraId="6BE9B17D" w14:textId="77777777" w:rsidR="001B3CAD" w:rsidRDefault="001B3CAD" w:rsidP="00B45A1E">
      <w:pPr>
        <w:pStyle w:val="aa"/>
        <w:ind w:left="2120"/>
        <w:rPr>
          <w:iCs/>
        </w:rPr>
      </w:pPr>
    </w:p>
    <w:p w14:paraId="67F0F514" w14:textId="4671AC2D" w:rsidR="00211F63" w:rsidRDefault="00211F63" w:rsidP="00211F63">
      <w:pPr>
        <w:pStyle w:val="aa"/>
        <w:numPr>
          <w:ilvl w:val="0"/>
          <w:numId w:val="6"/>
        </w:numPr>
        <w:rPr>
          <w:iCs/>
        </w:rPr>
      </w:pPr>
      <w:r>
        <w:rPr>
          <w:rFonts w:hint="eastAsia"/>
          <w:iCs/>
        </w:rPr>
        <w:t>ネックレス</w:t>
      </w:r>
      <w:r>
        <w:rPr>
          <w:iCs/>
        </w:rPr>
        <w:t>_</w:t>
      </w:r>
      <w:r>
        <w:rPr>
          <w:rFonts w:hint="eastAsia"/>
          <w:iCs/>
        </w:rPr>
        <w:t>女</w:t>
      </w:r>
      <w:r>
        <w:rPr>
          <w:rFonts w:hint="eastAsia"/>
          <w:iCs/>
        </w:rPr>
        <w:t>における分散分析表</w:t>
      </w:r>
    </w:p>
    <w:p w14:paraId="21F70172" w14:textId="462BDA3D" w:rsidR="00211F63" w:rsidRDefault="00211F63" w:rsidP="00211F63">
      <w:pPr>
        <w:pStyle w:val="aa"/>
        <w:ind w:left="2120"/>
        <w:rPr>
          <w:iCs/>
        </w:rPr>
      </w:pPr>
      <w:r>
        <w:rPr>
          <w:rFonts w:hint="eastAsia"/>
          <w:iCs/>
        </w:rPr>
        <w:t>以下に、ネックレスを着用している</w:t>
      </w:r>
      <w:r w:rsidR="00083950">
        <w:rPr>
          <w:rFonts w:hint="eastAsia"/>
          <w:iCs/>
        </w:rPr>
        <w:t>女性</w:t>
      </w:r>
      <w:r>
        <w:rPr>
          <w:rFonts w:hint="eastAsia"/>
          <w:iCs/>
        </w:rPr>
        <w:t>についての写真に設定した</w:t>
      </w:r>
      <w:r>
        <w:rPr>
          <w:iCs/>
        </w:rPr>
        <w:t>AOI</w:t>
      </w:r>
      <w:r>
        <w:rPr>
          <w:rFonts w:hint="eastAsia"/>
          <w:iCs/>
        </w:rPr>
        <w:t>の合計注視時間についての分散分析表を示す。</w:t>
      </w:r>
    </w:p>
    <w:p w14:paraId="1BFF2B96" w14:textId="77777777" w:rsidR="00211F63" w:rsidRDefault="00211F63" w:rsidP="00211F63">
      <w:pPr>
        <w:pStyle w:val="aa"/>
        <w:ind w:left="2120"/>
        <w:rPr>
          <w:iCs/>
        </w:rPr>
      </w:pPr>
    </w:p>
    <w:p w14:paraId="7EF89C38" w14:textId="77777777" w:rsidR="008537DF" w:rsidRDefault="008537DF" w:rsidP="00211F63">
      <w:pPr>
        <w:pStyle w:val="aa"/>
        <w:ind w:left="2120"/>
        <w:rPr>
          <w:iCs/>
        </w:rPr>
      </w:pPr>
    </w:p>
    <w:p w14:paraId="4156C300" w14:textId="77777777" w:rsidR="008537DF" w:rsidRDefault="008537DF" w:rsidP="00211F63">
      <w:pPr>
        <w:pStyle w:val="aa"/>
        <w:ind w:left="2120"/>
        <w:rPr>
          <w:iCs/>
        </w:rPr>
      </w:pPr>
    </w:p>
    <w:p w14:paraId="2737E3AC" w14:textId="241595A0" w:rsidR="00211F63" w:rsidRDefault="00211F63" w:rsidP="00211F63">
      <w:pPr>
        <w:pStyle w:val="aa"/>
        <w:ind w:left="2120"/>
        <w:jc w:val="center"/>
        <w:rPr>
          <w:b/>
          <w:bCs/>
          <w:iCs/>
        </w:rPr>
      </w:pPr>
      <w:r w:rsidRPr="001C4695">
        <w:rPr>
          <w:rFonts w:hint="eastAsia"/>
          <w:b/>
          <w:bCs/>
          <w:iCs/>
        </w:rPr>
        <w:lastRenderedPageBreak/>
        <w:t>表</w:t>
      </w:r>
      <w:r>
        <w:rPr>
          <w:b/>
          <w:bCs/>
          <w:iCs/>
        </w:rPr>
        <w:t>2</w:t>
      </w:r>
      <w:r w:rsidR="00667A14">
        <w:rPr>
          <w:b/>
          <w:bCs/>
          <w:iCs/>
        </w:rPr>
        <w:t>2</w:t>
      </w:r>
      <w:r w:rsidRPr="001C4695">
        <w:rPr>
          <w:b/>
          <w:bCs/>
          <w:iCs/>
        </w:rPr>
        <w:t xml:space="preserve">. </w:t>
      </w:r>
      <w:r w:rsidRPr="001C4695">
        <w:rPr>
          <w:rFonts w:hint="eastAsia"/>
          <w:b/>
          <w:bCs/>
          <w:iCs/>
        </w:rPr>
        <w:t>分散分析表</w:t>
      </w:r>
    </w:p>
    <w:p w14:paraId="08878F9A" w14:textId="3E7724E1" w:rsidR="00142BA1" w:rsidRDefault="00142BA1" w:rsidP="00211F63">
      <w:pPr>
        <w:pStyle w:val="aa"/>
        <w:ind w:left="2120"/>
        <w:jc w:val="center"/>
        <w:rPr>
          <w:b/>
          <w:bCs/>
          <w:iCs/>
        </w:rPr>
      </w:pPr>
      <w:r>
        <w:rPr>
          <w:b/>
          <w:bCs/>
          <w:iCs/>
          <w:noProof/>
        </w:rPr>
        <w:drawing>
          <wp:inline distT="0" distB="0" distL="0" distR="0" wp14:anchorId="7BCE98FC" wp14:editId="6B5B0A32">
            <wp:extent cx="3600000" cy="706961"/>
            <wp:effectExtent l="0" t="0" r="0" b="4445"/>
            <wp:docPr id="2098703238" name="図 8"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3238" name="図 8" descr="テーブル&#10;&#10;AI 生成コンテンツは誤りを含む可能性がありま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706961"/>
                    </a:xfrm>
                    <a:prstGeom prst="rect">
                      <a:avLst/>
                    </a:prstGeom>
                  </pic:spPr>
                </pic:pic>
              </a:graphicData>
            </a:graphic>
          </wp:inline>
        </w:drawing>
      </w:r>
    </w:p>
    <w:p w14:paraId="1D56E877" w14:textId="77777777" w:rsidR="00211F63" w:rsidRDefault="00211F63" w:rsidP="00211F63">
      <w:pPr>
        <w:pStyle w:val="aa"/>
        <w:ind w:left="2120"/>
        <w:jc w:val="center"/>
        <w:rPr>
          <w:iCs/>
        </w:rPr>
      </w:pPr>
    </w:p>
    <w:p w14:paraId="2A20E9E2" w14:textId="77777777" w:rsidR="00211F63" w:rsidRDefault="00211F63" w:rsidP="00211F63">
      <w:pPr>
        <w:pStyle w:val="aa"/>
        <w:ind w:left="2120"/>
        <w:rPr>
          <w:iCs/>
        </w:rPr>
      </w:pPr>
      <w:r>
        <w:rPr>
          <w:rFonts w:hint="eastAsia"/>
          <w:iCs/>
        </w:rPr>
        <w:t>上記を見ると、</w:t>
      </w:r>
      <w:r>
        <w:rPr>
          <w:iCs/>
        </w:rPr>
        <w:t>group(</w:t>
      </w:r>
      <w:r>
        <w:rPr>
          <w:rFonts w:hint="eastAsia"/>
          <w:iCs/>
        </w:rPr>
        <w:t>各</w:t>
      </w:r>
      <w:r>
        <w:rPr>
          <w:iCs/>
        </w:rPr>
        <w:t>AOI</w:t>
      </w:r>
      <w:r>
        <w:rPr>
          <w:rFonts w:hint="eastAsia"/>
          <w:iCs/>
        </w:rPr>
        <w:t>での合計注視時間</w:t>
      </w:r>
      <w:r>
        <w:rPr>
          <w:iCs/>
        </w:rPr>
        <w:t>)</w:t>
      </w:r>
      <w:r>
        <w:rPr>
          <w:rFonts w:hint="eastAsia"/>
          <w:iCs/>
        </w:rPr>
        <w:t>の</w:t>
      </w:r>
      <w:r>
        <w:rPr>
          <w:iCs/>
        </w:rPr>
        <w:t>P</w:t>
      </w:r>
      <w:r>
        <w:rPr>
          <w:rFonts w:hint="eastAsia"/>
          <w:iCs/>
        </w:rPr>
        <w:t>値が有意水準</w:t>
      </w:r>
      <w:r>
        <w:rPr>
          <w:iCs/>
        </w:rPr>
        <w:t>0.05</w:t>
      </w:r>
      <w:r>
        <w:rPr>
          <w:rFonts w:hint="eastAsia"/>
          <w:iCs/>
        </w:rPr>
        <w:t>と比べて非常に小さい値となっている。よって、帰無仮説を棄却し対立仮説を採択する。つまり、各</w:t>
      </w:r>
      <w:r>
        <w:rPr>
          <w:iCs/>
        </w:rPr>
        <w:t>AOI</w:t>
      </w:r>
      <w:r>
        <w:rPr>
          <w:rFonts w:hint="eastAsia"/>
          <w:iCs/>
        </w:rPr>
        <w:t>で合計注視時間に差があると統計的に評価できる。そのうえで、どの</w:t>
      </w:r>
      <w:r>
        <w:rPr>
          <w:iCs/>
        </w:rPr>
        <w:t>AOI</w:t>
      </w:r>
      <w:r>
        <w:rPr>
          <w:rFonts w:hint="eastAsia"/>
          <w:iCs/>
        </w:rPr>
        <w:t>同士に差があるのか、</w:t>
      </w:r>
      <w:proofErr w:type="gramStart"/>
      <w:r>
        <w:rPr>
          <w:iCs/>
        </w:rPr>
        <w:t>t</w:t>
      </w:r>
      <w:proofErr w:type="gramEnd"/>
      <w:r>
        <w:rPr>
          <w:rFonts w:hint="eastAsia"/>
          <w:iCs/>
        </w:rPr>
        <w:t>検定の多重比較を行うこととした。</w:t>
      </w:r>
    </w:p>
    <w:p w14:paraId="4BB955F9" w14:textId="77777777" w:rsidR="00211F63" w:rsidRDefault="00211F63" w:rsidP="00211F63">
      <w:pPr>
        <w:pStyle w:val="aa"/>
        <w:ind w:left="2120"/>
        <w:rPr>
          <w:iCs/>
        </w:rPr>
      </w:pPr>
    </w:p>
    <w:p w14:paraId="00AA2F7C" w14:textId="77777777" w:rsidR="00910220" w:rsidRDefault="00211F63" w:rsidP="00211F63">
      <w:pPr>
        <w:pStyle w:val="aa"/>
        <w:ind w:left="2120"/>
        <w:jc w:val="center"/>
        <w:rPr>
          <w:b/>
          <w:bCs/>
          <w:iCs/>
        </w:rPr>
      </w:pPr>
      <w:r w:rsidRPr="00062D6C">
        <w:rPr>
          <w:rFonts w:hint="eastAsia"/>
          <w:b/>
          <w:bCs/>
          <w:iCs/>
        </w:rPr>
        <w:t>表</w:t>
      </w:r>
      <w:r w:rsidR="00162553">
        <w:rPr>
          <w:b/>
          <w:bCs/>
          <w:iCs/>
        </w:rPr>
        <w:t>23</w:t>
      </w:r>
      <w:r w:rsidRPr="00062D6C">
        <w:rPr>
          <w:b/>
          <w:bCs/>
          <w:iCs/>
        </w:rPr>
        <w:t xml:space="preserve">. </w:t>
      </w:r>
      <w:r w:rsidRPr="00062D6C">
        <w:rPr>
          <w:rFonts w:hint="eastAsia"/>
          <w:b/>
          <w:bCs/>
          <w:iCs/>
        </w:rPr>
        <w:t>多重比較結果</w:t>
      </w:r>
    </w:p>
    <w:p w14:paraId="20240741" w14:textId="1190F240" w:rsidR="00211F63" w:rsidRDefault="00910220" w:rsidP="00211F63">
      <w:pPr>
        <w:pStyle w:val="aa"/>
        <w:ind w:left="2120"/>
        <w:jc w:val="center"/>
        <w:rPr>
          <w:b/>
          <w:bCs/>
          <w:iCs/>
        </w:rPr>
      </w:pPr>
      <w:r>
        <w:rPr>
          <w:b/>
          <w:bCs/>
          <w:iCs/>
          <w:noProof/>
        </w:rPr>
        <w:drawing>
          <wp:inline distT="0" distB="0" distL="0" distR="0" wp14:anchorId="68794E2C" wp14:editId="6DA40FAA">
            <wp:extent cx="3600000" cy="660818"/>
            <wp:effectExtent l="0" t="0" r="0" b="0"/>
            <wp:docPr id="1204088732" name="図 9"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8732" name="図 9" descr="テーブル&#10;&#10;AI 生成コンテンツは誤りを含む可能性がありま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660818"/>
                    </a:xfrm>
                    <a:prstGeom prst="rect">
                      <a:avLst/>
                    </a:prstGeom>
                  </pic:spPr>
                </pic:pic>
              </a:graphicData>
            </a:graphic>
          </wp:inline>
        </w:drawing>
      </w:r>
    </w:p>
    <w:p w14:paraId="55523173" w14:textId="77777777" w:rsidR="00211F63" w:rsidRDefault="00211F63" w:rsidP="00211F63">
      <w:pPr>
        <w:pStyle w:val="aa"/>
        <w:ind w:left="2120"/>
        <w:rPr>
          <w:iCs/>
        </w:rPr>
      </w:pPr>
    </w:p>
    <w:p w14:paraId="4D3FE922" w14:textId="08B993A8" w:rsidR="00211F63" w:rsidRDefault="00211F63" w:rsidP="00211F63">
      <w:pPr>
        <w:pStyle w:val="aa"/>
        <w:ind w:left="2120"/>
        <w:rPr>
          <w:iCs/>
        </w:rPr>
      </w:pPr>
      <w:r>
        <w:rPr>
          <w:rFonts w:hint="eastAsia"/>
          <w:iCs/>
        </w:rPr>
        <w:t>上記の表を見ると</w:t>
      </w:r>
      <w:r w:rsidR="00CD5095">
        <w:rPr>
          <w:rFonts w:hint="eastAsia"/>
          <w:iCs/>
        </w:rPr>
        <w:t>ネックレスと</w:t>
      </w:r>
      <w:r w:rsidR="00F72F65">
        <w:rPr>
          <w:rFonts w:hint="eastAsia"/>
          <w:iCs/>
        </w:rPr>
        <w:t>髪型の</w:t>
      </w:r>
      <w:r>
        <w:rPr>
          <w:rFonts w:hint="eastAsia"/>
          <w:iCs/>
        </w:rPr>
        <w:t>比較では、</w:t>
      </w:r>
      <w:proofErr w:type="gramStart"/>
      <w:r>
        <w:rPr>
          <w:rFonts w:hint="eastAsia"/>
          <w:iCs/>
        </w:rPr>
        <w:t>p</w:t>
      </w:r>
      <w:proofErr w:type="gramEnd"/>
      <w:r>
        <w:rPr>
          <w:rFonts w:hint="eastAsia"/>
          <w:iCs/>
        </w:rPr>
        <w:t>値が</w:t>
      </w:r>
      <w:r>
        <w:rPr>
          <w:iCs/>
        </w:rPr>
        <w:t>0.05</w:t>
      </w:r>
      <w:r>
        <w:rPr>
          <w:rFonts w:hint="eastAsia"/>
          <w:iCs/>
        </w:rPr>
        <w:t>を上回っていることより、</w:t>
      </w:r>
      <w:r>
        <w:rPr>
          <w:iCs/>
        </w:rPr>
        <w:t>reject(</w:t>
      </w:r>
      <w:r>
        <w:rPr>
          <w:rFonts w:hint="eastAsia"/>
          <w:iCs/>
        </w:rPr>
        <w:t>有意と評価できるか</w:t>
      </w:r>
      <w:r>
        <w:rPr>
          <w:iCs/>
        </w:rPr>
        <w:t>)</w:t>
      </w:r>
      <w:r>
        <w:rPr>
          <w:rFonts w:hint="eastAsia"/>
          <w:iCs/>
        </w:rPr>
        <w:t>が</w:t>
      </w:r>
      <w:r>
        <w:rPr>
          <w:iCs/>
        </w:rPr>
        <w:t>False</w:t>
      </w:r>
      <w:r>
        <w:rPr>
          <w:rFonts w:hint="eastAsia"/>
          <w:iCs/>
        </w:rPr>
        <w:t>となっている。つまり、それらについて、帰無仮説を棄却できない。一方で、顔とネックレス間での比較において</w:t>
      </w:r>
      <w:proofErr w:type="gramStart"/>
      <w:r>
        <w:rPr>
          <w:rFonts w:hint="eastAsia"/>
          <w:iCs/>
        </w:rPr>
        <w:t>p</w:t>
      </w:r>
      <w:proofErr w:type="gramEnd"/>
      <w:r>
        <w:rPr>
          <w:rFonts w:hint="eastAsia"/>
          <w:iCs/>
        </w:rPr>
        <w:t>値が下回っており、アクセサリを見ている時間と顔を見ている時間に有意な差があると評価した。そして、</w:t>
      </w:r>
      <w:proofErr w:type="spellStart"/>
      <w:r>
        <w:rPr>
          <w:iCs/>
        </w:rPr>
        <w:t>meandiff</w:t>
      </w:r>
      <w:proofErr w:type="spellEnd"/>
      <w:r>
        <w:rPr>
          <w:rFonts w:hint="eastAsia"/>
          <w:iCs/>
        </w:rPr>
        <w:t>に注目すると上記において、</w:t>
      </w:r>
      <w:r>
        <w:rPr>
          <w:iCs/>
        </w:rPr>
        <w:t>0.</w:t>
      </w:r>
      <w:r w:rsidR="009336CA">
        <w:rPr>
          <w:iCs/>
        </w:rPr>
        <w:t>5078</w:t>
      </w:r>
      <w:r>
        <w:rPr>
          <w:rFonts w:hint="eastAsia"/>
          <w:iCs/>
        </w:rPr>
        <w:t>と正の値であると言える。つまり、</w:t>
      </w:r>
      <w:r>
        <w:rPr>
          <w:iCs/>
        </w:rPr>
        <w:t>group1</w:t>
      </w:r>
      <w:r>
        <w:rPr>
          <w:rFonts w:hint="eastAsia"/>
          <w:iCs/>
        </w:rPr>
        <w:t>のほうが長時間注視しているといえ、アクセサリを顔よりも長く注視していると評価できる。</w:t>
      </w:r>
    </w:p>
    <w:p w14:paraId="764B6D3D" w14:textId="77777777" w:rsidR="001C46AD" w:rsidRDefault="001C46AD" w:rsidP="00211F63">
      <w:pPr>
        <w:pStyle w:val="aa"/>
        <w:ind w:left="2120"/>
        <w:rPr>
          <w:iCs/>
        </w:rPr>
      </w:pPr>
    </w:p>
    <w:p w14:paraId="1AE6694B" w14:textId="478E401D" w:rsidR="001C46AD" w:rsidRDefault="007A5384" w:rsidP="001C46AD">
      <w:pPr>
        <w:pStyle w:val="aa"/>
        <w:numPr>
          <w:ilvl w:val="0"/>
          <w:numId w:val="6"/>
        </w:numPr>
        <w:rPr>
          <w:iCs/>
        </w:rPr>
      </w:pPr>
      <w:r>
        <w:rPr>
          <w:rFonts w:hint="eastAsia"/>
          <w:iCs/>
        </w:rPr>
        <w:t>アクセサリ</w:t>
      </w:r>
      <w:r w:rsidR="001C46AD">
        <w:rPr>
          <w:rFonts w:hint="eastAsia"/>
          <w:iCs/>
        </w:rPr>
        <w:t>両方</w:t>
      </w:r>
      <w:r w:rsidR="001C46AD">
        <w:rPr>
          <w:iCs/>
        </w:rPr>
        <w:t>_</w:t>
      </w:r>
      <w:r w:rsidR="001C46AD">
        <w:rPr>
          <w:rFonts w:hint="eastAsia"/>
          <w:iCs/>
        </w:rPr>
        <w:t>男</w:t>
      </w:r>
      <w:r w:rsidR="001C46AD">
        <w:rPr>
          <w:rFonts w:hint="eastAsia"/>
          <w:iCs/>
        </w:rPr>
        <w:t>における分散分析表</w:t>
      </w:r>
    </w:p>
    <w:p w14:paraId="14622948" w14:textId="6F0FE3CA" w:rsidR="001C46AD" w:rsidRDefault="001C46AD" w:rsidP="001C46AD">
      <w:pPr>
        <w:pStyle w:val="aa"/>
        <w:ind w:left="2120"/>
        <w:rPr>
          <w:iCs/>
        </w:rPr>
      </w:pPr>
      <w:r>
        <w:rPr>
          <w:rFonts w:hint="eastAsia"/>
          <w:iCs/>
        </w:rPr>
        <w:t>以下に、ネックレス</w:t>
      </w:r>
      <w:r w:rsidR="00BA4B01">
        <w:rPr>
          <w:rFonts w:hint="eastAsia"/>
          <w:iCs/>
        </w:rPr>
        <w:t>と</w:t>
      </w:r>
      <w:r w:rsidR="00911EBA">
        <w:rPr>
          <w:rFonts w:hint="eastAsia"/>
          <w:iCs/>
        </w:rPr>
        <w:t>イヤリング</w:t>
      </w:r>
      <w:r w:rsidR="00BA4B01">
        <w:rPr>
          <w:rFonts w:hint="eastAsia"/>
          <w:iCs/>
        </w:rPr>
        <w:t>の両方</w:t>
      </w:r>
      <w:r>
        <w:rPr>
          <w:rFonts w:hint="eastAsia"/>
          <w:iCs/>
        </w:rPr>
        <w:t>を着用している</w:t>
      </w:r>
      <w:r w:rsidR="001D2CC7">
        <w:rPr>
          <w:rFonts w:hint="eastAsia"/>
          <w:iCs/>
        </w:rPr>
        <w:t>男性</w:t>
      </w:r>
      <w:r>
        <w:rPr>
          <w:rFonts w:hint="eastAsia"/>
          <w:iCs/>
        </w:rPr>
        <w:t>についての写真に設定した</w:t>
      </w:r>
      <w:r>
        <w:rPr>
          <w:iCs/>
        </w:rPr>
        <w:t>AOI</w:t>
      </w:r>
      <w:r>
        <w:rPr>
          <w:rFonts w:hint="eastAsia"/>
          <w:iCs/>
        </w:rPr>
        <w:t>の合計注視時間についての分散分析表を示す。</w:t>
      </w:r>
    </w:p>
    <w:p w14:paraId="14D66A21" w14:textId="77777777" w:rsidR="001C46AD" w:rsidRDefault="001C46AD" w:rsidP="001C46AD">
      <w:pPr>
        <w:pStyle w:val="aa"/>
        <w:ind w:left="2120"/>
        <w:rPr>
          <w:iCs/>
        </w:rPr>
      </w:pPr>
    </w:p>
    <w:p w14:paraId="2E916060" w14:textId="77777777" w:rsidR="008537DF" w:rsidRDefault="008537DF" w:rsidP="001C46AD">
      <w:pPr>
        <w:pStyle w:val="aa"/>
        <w:ind w:left="2120"/>
        <w:rPr>
          <w:iCs/>
        </w:rPr>
      </w:pPr>
    </w:p>
    <w:p w14:paraId="7FE8AD74" w14:textId="77777777" w:rsidR="008537DF" w:rsidRDefault="008537DF" w:rsidP="001C46AD">
      <w:pPr>
        <w:pStyle w:val="aa"/>
        <w:ind w:left="2120"/>
        <w:rPr>
          <w:iCs/>
        </w:rPr>
      </w:pPr>
    </w:p>
    <w:p w14:paraId="41E73BD2" w14:textId="77777777" w:rsidR="008537DF" w:rsidRDefault="008537DF" w:rsidP="001C46AD">
      <w:pPr>
        <w:pStyle w:val="aa"/>
        <w:ind w:left="2120"/>
        <w:rPr>
          <w:iCs/>
        </w:rPr>
      </w:pPr>
    </w:p>
    <w:p w14:paraId="06B094F8" w14:textId="77777777" w:rsidR="008537DF" w:rsidRPr="00CD2061" w:rsidRDefault="008537DF" w:rsidP="001C46AD">
      <w:pPr>
        <w:pStyle w:val="aa"/>
        <w:ind w:left="2120"/>
        <w:rPr>
          <w:iCs/>
        </w:rPr>
      </w:pPr>
    </w:p>
    <w:p w14:paraId="00B22598" w14:textId="730D565F" w:rsidR="001C46AD" w:rsidRDefault="001C46AD" w:rsidP="001C46AD">
      <w:pPr>
        <w:pStyle w:val="aa"/>
        <w:ind w:left="2120"/>
        <w:jc w:val="center"/>
        <w:rPr>
          <w:b/>
          <w:bCs/>
          <w:iCs/>
        </w:rPr>
      </w:pPr>
      <w:r w:rsidRPr="001C4695">
        <w:rPr>
          <w:rFonts w:hint="eastAsia"/>
          <w:b/>
          <w:bCs/>
          <w:iCs/>
        </w:rPr>
        <w:lastRenderedPageBreak/>
        <w:t>表</w:t>
      </w:r>
      <w:r>
        <w:rPr>
          <w:b/>
          <w:bCs/>
          <w:iCs/>
        </w:rPr>
        <w:t>2</w:t>
      </w:r>
      <w:r w:rsidR="00CD2061">
        <w:rPr>
          <w:b/>
          <w:bCs/>
          <w:iCs/>
        </w:rPr>
        <w:t>4</w:t>
      </w:r>
      <w:r w:rsidRPr="001C4695">
        <w:rPr>
          <w:b/>
          <w:bCs/>
          <w:iCs/>
        </w:rPr>
        <w:t xml:space="preserve">. </w:t>
      </w:r>
      <w:r w:rsidRPr="001C4695">
        <w:rPr>
          <w:rFonts w:hint="eastAsia"/>
          <w:b/>
          <w:bCs/>
          <w:iCs/>
        </w:rPr>
        <w:t>分散分析表</w:t>
      </w:r>
    </w:p>
    <w:p w14:paraId="28F502DA" w14:textId="23B68BD5" w:rsidR="00CD2061" w:rsidRDefault="00CD2061" w:rsidP="001C46AD">
      <w:pPr>
        <w:pStyle w:val="aa"/>
        <w:ind w:left="2120"/>
        <w:jc w:val="center"/>
        <w:rPr>
          <w:rFonts w:hint="eastAsia"/>
          <w:b/>
          <w:bCs/>
          <w:iCs/>
        </w:rPr>
      </w:pPr>
      <w:r>
        <w:rPr>
          <w:rFonts w:hint="eastAsia"/>
          <w:b/>
          <w:bCs/>
          <w:iCs/>
          <w:noProof/>
        </w:rPr>
        <w:drawing>
          <wp:inline distT="0" distB="0" distL="0" distR="0" wp14:anchorId="2D1F36F5" wp14:editId="4DCD8396">
            <wp:extent cx="3600000" cy="706115"/>
            <wp:effectExtent l="0" t="0" r="0" b="5715"/>
            <wp:docPr id="1035955804" name="図 10"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55804" name="図 10" descr="テーブル&#10;&#10;AI 生成コンテンツは誤りを含む可能性がありま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706115"/>
                    </a:xfrm>
                    <a:prstGeom prst="rect">
                      <a:avLst/>
                    </a:prstGeom>
                  </pic:spPr>
                </pic:pic>
              </a:graphicData>
            </a:graphic>
          </wp:inline>
        </w:drawing>
      </w:r>
    </w:p>
    <w:p w14:paraId="511E2F52" w14:textId="77777777" w:rsidR="001C46AD" w:rsidRDefault="001C46AD" w:rsidP="001C46AD">
      <w:pPr>
        <w:pStyle w:val="aa"/>
        <w:ind w:left="2120"/>
        <w:rPr>
          <w:iCs/>
        </w:rPr>
      </w:pPr>
      <w:r>
        <w:rPr>
          <w:rFonts w:hint="eastAsia"/>
          <w:iCs/>
        </w:rPr>
        <w:t>上記を見ると、</w:t>
      </w:r>
      <w:r>
        <w:rPr>
          <w:iCs/>
        </w:rPr>
        <w:t>group(</w:t>
      </w:r>
      <w:r>
        <w:rPr>
          <w:rFonts w:hint="eastAsia"/>
          <w:iCs/>
        </w:rPr>
        <w:t>各</w:t>
      </w:r>
      <w:r>
        <w:rPr>
          <w:iCs/>
        </w:rPr>
        <w:t>AOI</w:t>
      </w:r>
      <w:r>
        <w:rPr>
          <w:rFonts w:hint="eastAsia"/>
          <w:iCs/>
        </w:rPr>
        <w:t>での合計注視時間</w:t>
      </w:r>
      <w:r>
        <w:rPr>
          <w:iCs/>
        </w:rPr>
        <w:t>)</w:t>
      </w:r>
      <w:r>
        <w:rPr>
          <w:rFonts w:hint="eastAsia"/>
          <w:iCs/>
        </w:rPr>
        <w:t>の</w:t>
      </w:r>
      <w:r>
        <w:rPr>
          <w:iCs/>
        </w:rPr>
        <w:t>P</w:t>
      </w:r>
      <w:r>
        <w:rPr>
          <w:rFonts w:hint="eastAsia"/>
          <w:iCs/>
        </w:rPr>
        <w:t>値が有意水準</w:t>
      </w:r>
      <w:r>
        <w:rPr>
          <w:iCs/>
        </w:rPr>
        <w:t>0.05</w:t>
      </w:r>
      <w:r>
        <w:rPr>
          <w:rFonts w:hint="eastAsia"/>
          <w:iCs/>
        </w:rPr>
        <w:t>と比べて非常に小さい値となっている。よって、帰無仮説を棄却し対立仮説を採択する。つまり、各</w:t>
      </w:r>
      <w:r>
        <w:rPr>
          <w:iCs/>
        </w:rPr>
        <w:t>AOI</w:t>
      </w:r>
      <w:r>
        <w:rPr>
          <w:rFonts w:hint="eastAsia"/>
          <w:iCs/>
        </w:rPr>
        <w:t>で合計注視時間に差があると統計的に評価できる。そのうえで、どの</w:t>
      </w:r>
      <w:r>
        <w:rPr>
          <w:iCs/>
        </w:rPr>
        <w:t>AOI</w:t>
      </w:r>
      <w:r>
        <w:rPr>
          <w:rFonts w:hint="eastAsia"/>
          <w:iCs/>
        </w:rPr>
        <w:t>同士に差があるのか、</w:t>
      </w:r>
      <w:proofErr w:type="gramStart"/>
      <w:r>
        <w:rPr>
          <w:iCs/>
        </w:rPr>
        <w:t>t</w:t>
      </w:r>
      <w:proofErr w:type="gramEnd"/>
      <w:r>
        <w:rPr>
          <w:rFonts w:hint="eastAsia"/>
          <w:iCs/>
        </w:rPr>
        <w:t>検定の多重比較を行うこととした。</w:t>
      </w:r>
    </w:p>
    <w:p w14:paraId="0E0A2BD7" w14:textId="77777777" w:rsidR="001C46AD" w:rsidRDefault="001C46AD" w:rsidP="001C46AD">
      <w:pPr>
        <w:pStyle w:val="aa"/>
        <w:ind w:left="2120"/>
        <w:rPr>
          <w:iCs/>
        </w:rPr>
      </w:pPr>
    </w:p>
    <w:p w14:paraId="1E32E698" w14:textId="435624AF" w:rsidR="00C35554" w:rsidRDefault="001C46AD" w:rsidP="001C46AD">
      <w:pPr>
        <w:pStyle w:val="aa"/>
        <w:ind w:left="2120"/>
        <w:jc w:val="center"/>
        <w:rPr>
          <w:b/>
          <w:bCs/>
          <w:iCs/>
        </w:rPr>
      </w:pPr>
      <w:r w:rsidRPr="00062D6C">
        <w:rPr>
          <w:rFonts w:hint="eastAsia"/>
          <w:b/>
          <w:bCs/>
          <w:iCs/>
        </w:rPr>
        <w:t>表</w:t>
      </w:r>
      <w:r>
        <w:rPr>
          <w:b/>
          <w:bCs/>
          <w:iCs/>
        </w:rPr>
        <w:t>2</w:t>
      </w:r>
      <w:r w:rsidR="0056020A">
        <w:rPr>
          <w:b/>
          <w:bCs/>
          <w:iCs/>
        </w:rPr>
        <w:t>5</w:t>
      </w:r>
      <w:r w:rsidRPr="00062D6C">
        <w:rPr>
          <w:b/>
          <w:bCs/>
          <w:iCs/>
        </w:rPr>
        <w:t xml:space="preserve">. </w:t>
      </w:r>
      <w:r w:rsidRPr="00062D6C">
        <w:rPr>
          <w:rFonts w:hint="eastAsia"/>
          <w:b/>
          <w:bCs/>
          <w:iCs/>
        </w:rPr>
        <w:t>多重比較結果</w:t>
      </w:r>
    </w:p>
    <w:p w14:paraId="3740A2C9" w14:textId="57DB96BE" w:rsidR="001C46AD" w:rsidRDefault="00C35554" w:rsidP="001C46AD">
      <w:pPr>
        <w:pStyle w:val="aa"/>
        <w:ind w:left="2120"/>
        <w:jc w:val="center"/>
        <w:rPr>
          <w:b/>
          <w:bCs/>
          <w:iCs/>
        </w:rPr>
      </w:pPr>
      <w:r>
        <w:rPr>
          <w:b/>
          <w:bCs/>
          <w:iCs/>
          <w:noProof/>
        </w:rPr>
        <w:drawing>
          <wp:inline distT="0" distB="0" distL="0" distR="0" wp14:anchorId="72826F6F" wp14:editId="2194A7B0">
            <wp:extent cx="3600000" cy="1596802"/>
            <wp:effectExtent l="0" t="0" r="0" b="3810"/>
            <wp:docPr id="710780358" name="図 1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0358" name="図 11" descr="テーブル&#10;&#10;AI 生成コンテンツは誤りを含む可能性がありま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1596802"/>
                    </a:xfrm>
                    <a:prstGeom prst="rect">
                      <a:avLst/>
                    </a:prstGeom>
                  </pic:spPr>
                </pic:pic>
              </a:graphicData>
            </a:graphic>
          </wp:inline>
        </w:drawing>
      </w:r>
    </w:p>
    <w:p w14:paraId="61A32E8D" w14:textId="579623E0" w:rsidR="00FB5BD4" w:rsidRPr="00FB5BD4" w:rsidRDefault="00FB5BD4" w:rsidP="001C46AD">
      <w:pPr>
        <w:pStyle w:val="aa"/>
        <w:ind w:left="2120"/>
        <w:jc w:val="center"/>
        <w:rPr>
          <w:rFonts w:hint="eastAsia"/>
          <w:iCs/>
        </w:rPr>
      </w:pPr>
      <w:r w:rsidRPr="00FB5BD4">
        <w:rPr>
          <w:rFonts w:hint="eastAsia"/>
          <w:iCs/>
        </w:rPr>
        <w:t>※</w:t>
      </w:r>
      <w:r>
        <w:rPr>
          <w:iCs/>
        </w:rPr>
        <w:t xml:space="preserve">L: </w:t>
      </w:r>
      <w:r>
        <w:rPr>
          <w:rFonts w:hint="eastAsia"/>
          <w:iCs/>
        </w:rPr>
        <w:t>左耳イヤリング</w:t>
      </w:r>
      <w:r>
        <w:rPr>
          <w:iCs/>
        </w:rPr>
        <w:t>, R:</w:t>
      </w:r>
      <w:r>
        <w:rPr>
          <w:rFonts w:hint="eastAsia"/>
          <w:iCs/>
        </w:rPr>
        <w:t>右耳イヤリング</w:t>
      </w:r>
    </w:p>
    <w:p w14:paraId="4ED3F78C" w14:textId="77777777" w:rsidR="001C46AD" w:rsidRDefault="001C46AD" w:rsidP="001C46AD">
      <w:pPr>
        <w:pStyle w:val="aa"/>
        <w:ind w:left="2120"/>
        <w:rPr>
          <w:iCs/>
        </w:rPr>
      </w:pPr>
    </w:p>
    <w:p w14:paraId="34CC8A01" w14:textId="087F788D" w:rsidR="001C46AD" w:rsidRDefault="001C46AD" w:rsidP="001C46AD">
      <w:pPr>
        <w:pStyle w:val="aa"/>
        <w:ind w:left="2120"/>
        <w:rPr>
          <w:iCs/>
        </w:rPr>
      </w:pPr>
      <w:r>
        <w:rPr>
          <w:rFonts w:hint="eastAsia"/>
          <w:iCs/>
        </w:rPr>
        <w:t>上記の表を見ると</w:t>
      </w:r>
      <w:r w:rsidR="00951195">
        <w:rPr>
          <w:rFonts w:hint="eastAsia"/>
          <w:iCs/>
        </w:rPr>
        <w:t>左右耳イヤリング</w:t>
      </w:r>
      <w:r>
        <w:rPr>
          <w:rFonts w:hint="eastAsia"/>
          <w:iCs/>
        </w:rPr>
        <w:t>間</w:t>
      </w:r>
      <w:r w:rsidR="00951195">
        <w:rPr>
          <w:rFonts w:hint="eastAsia"/>
          <w:iCs/>
        </w:rPr>
        <w:t>とネックレスと顔間、顔と髪型</w:t>
      </w:r>
      <w:r>
        <w:rPr>
          <w:rFonts w:hint="eastAsia"/>
          <w:iCs/>
        </w:rPr>
        <w:t>での比較において</w:t>
      </w:r>
      <w:proofErr w:type="gramStart"/>
      <w:r>
        <w:rPr>
          <w:rFonts w:hint="eastAsia"/>
          <w:iCs/>
        </w:rPr>
        <w:t>p</w:t>
      </w:r>
      <w:proofErr w:type="gramEnd"/>
      <w:r>
        <w:rPr>
          <w:rFonts w:hint="eastAsia"/>
          <w:iCs/>
        </w:rPr>
        <w:t>値が</w:t>
      </w:r>
      <w:r w:rsidR="00951195">
        <w:rPr>
          <w:rFonts w:hint="eastAsia"/>
          <w:iCs/>
        </w:rPr>
        <w:t>有意水準</w:t>
      </w:r>
      <w:r w:rsidR="00951195">
        <w:rPr>
          <w:iCs/>
        </w:rPr>
        <w:t>5%</w:t>
      </w:r>
      <w:r w:rsidR="00951195">
        <w:rPr>
          <w:rFonts w:hint="eastAsia"/>
          <w:iCs/>
        </w:rPr>
        <w:t>を</w:t>
      </w:r>
      <w:r>
        <w:rPr>
          <w:rFonts w:hint="eastAsia"/>
          <w:iCs/>
        </w:rPr>
        <w:t>下回っており、アクセサリを見ている時間と顔を見ている時間に有意な差があると評価</w:t>
      </w:r>
      <w:r w:rsidR="008E7CED">
        <w:rPr>
          <w:rFonts w:hint="eastAsia"/>
          <w:iCs/>
        </w:rPr>
        <w:t>できる</w:t>
      </w:r>
      <w:r>
        <w:rPr>
          <w:rFonts w:hint="eastAsia"/>
          <w:iCs/>
        </w:rPr>
        <w:t>。そして、</w:t>
      </w:r>
      <w:proofErr w:type="spellStart"/>
      <w:r>
        <w:rPr>
          <w:iCs/>
        </w:rPr>
        <w:t>meandiff</w:t>
      </w:r>
      <w:proofErr w:type="spellEnd"/>
      <w:r>
        <w:rPr>
          <w:rFonts w:hint="eastAsia"/>
          <w:iCs/>
        </w:rPr>
        <w:t>に注目すると上記において、</w:t>
      </w:r>
      <w:r w:rsidR="00DD32FE">
        <w:rPr>
          <w:rFonts w:hint="eastAsia"/>
          <w:iCs/>
        </w:rPr>
        <w:t>アクセサリと顔の比較ですべて</w:t>
      </w:r>
      <w:r>
        <w:rPr>
          <w:rFonts w:hint="eastAsia"/>
          <w:iCs/>
        </w:rPr>
        <w:t>正の値であると言える。つまり、</w:t>
      </w:r>
      <w:r>
        <w:rPr>
          <w:iCs/>
        </w:rPr>
        <w:t>group1</w:t>
      </w:r>
      <w:r>
        <w:rPr>
          <w:rFonts w:hint="eastAsia"/>
          <w:iCs/>
        </w:rPr>
        <w:t>のほうが長時間注視しているといえ、アクセサリを顔よりも長く注視していると評価できる。</w:t>
      </w:r>
    </w:p>
    <w:p w14:paraId="708FDFA6" w14:textId="77777777" w:rsidR="005205F2" w:rsidRDefault="005205F2" w:rsidP="001C46AD">
      <w:pPr>
        <w:pStyle w:val="aa"/>
        <w:ind w:left="2120"/>
        <w:rPr>
          <w:rFonts w:hint="eastAsia"/>
          <w:iCs/>
        </w:rPr>
      </w:pPr>
    </w:p>
    <w:p w14:paraId="22C2F525" w14:textId="56DF5060" w:rsidR="00BC077E" w:rsidRDefault="00BC077E" w:rsidP="00BC077E">
      <w:pPr>
        <w:pStyle w:val="aa"/>
        <w:numPr>
          <w:ilvl w:val="0"/>
          <w:numId w:val="6"/>
        </w:numPr>
        <w:rPr>
          <w:iCs/>
        </w:rPr>
      </w:pPr>
      <w:r>
        <w:rPr>
          <w:rFonts w:hint="eastAsia"/>
          <w:iCs/>
        </w:rPr>
        <w:t>アクセサリ両方</w:t>
      </w:r>
      <w:r>
        <w:rPr>
          <w:iCs/>
        </w:rPr>
        <w:t>_</w:t>
      </w:r>
      <w:r w:rsidR="00B64D39">
        <w:rPr>
          <w:rFonts w:hint="eastAsia"/>
          <w:iCs/>
        </w:rPr>
        <w:t>女</w:t>
      </w:r>
      <w:r>
        <w:rPr>
          <w:rFonts w:hint="eastAsia"/>
          <w:iCs/>
        </w:rPr>
        <w:t>における分散分析表</w:t>
      </w:r>
    </w:p>
    <w:p w14:paraId="2C4352F3" w14:textId="199E5DD6" w:rsidR="00BC077E" w:rsidRDefault="00BC077E" w:rsidP="00BC077E">
      <w:pPr>
        <w:pStyle w:val="aa"/>
        <w:ind w:left="2120"/>
        <w:rPr>
          <w:rFonts w:hint="eastAsia"/>
          <w:iCs/>
        </w:rPr>
      </w:pPr>
      <w:r>
        <w:rPr>
          <w:rFonts w:hint="eastAsia"/>
          <w:iCs/>
        </w:rPr>
        <w:t>以下に、ネックレスとイヤリングの両方を着用している</w:t>
      </w:r>
      <w:r w:rsidR="00B64D39">
        <w:rPr>
          <w:rFonts w:hint="eastAsia"/>
          <w:iCs/>
        </w:rPr>
        <w:t>女性</w:t>
      </w:r>
      <w:r>
        <w:rPr>
          <w:rFonts w:hint="eastAsia"/>
          <w:iCs/>
        </w:rPr>
        <w:t>についての写真に設定した</w:t>
      </w:r>
      <w:r>
        <w:rPr>
          <w:iCs/>
        </w:rPr>
        <w:t>AOI</w:t>
      </w:r>
      <w:r>
        <w:rPr>
          <w:rFonts w:hint="eastAsia"/>
          <w:iCs/>
        </w:rPr>
        <w:t>の合計注視時間についての分散分析表を示す。</w:t>
      </w:r>
    </w:p>
    <w:p w14:paraId="2DD20B32" w14:textId="77777777" w:rsidR="00BC077E" w:rsidRDefault="00BC077E" w:rsidP="00BC077E">
      <w:pPr>
        <w:pStyle w:val="aa"/>
        <w:ind w:left="2120"/>
        <w:rPr>
          <w:iCs/>
        </w:rPr>
      </w:pPr>
    </w:p>
    <w:p w14:paraId="6C1E9968" w14:textId="77777777" w:rsidR="008537DF" w:rsidRDefault="008537DF" w:rsidP="00BC077E">
      <w:pPr>
        <w:pStyle w:val="aa"/>
        <w:ind w:left="2120"/>
        <w:rPr>
          <w:iCs/>
        </w:rPr>
      </w:pPr>
    </w:p>
    <w:p w14:paraId="54EFF43E" w14:textId="77777777" w:rsidR="008537DF" w:rsidRDefault="008537DF" w:rsidP="00BC077E">
      <w:pPr>
        <w:pStyle w:val="aa"/>
        <w:ind w:left="2120"/>
        <w:rPr>
          <w:iCs/>
        </w:rPr>
      </w:pPr>
    </w:p>
    <w:p w14:paraId="6E044B9D" w14:textId="4BCDD7B1" w:rsidR="00BC077E" w:rsidRDefault="00BC077E" w:rsidP="00BC077E">
      <w:pPr>
        <w:pStyle w:val="aa"/>
        <w:ind w:left="2120"/>
        <w:jc w:val="center"/>
        <w:rPr>
          <w:b/>
          <w:bCs/>
          <w:iCs/>
        </w:rPr>
      </w:pPr>
      <w:r w:rsidRPr="001C4695">
        <w:rPr>
          <w:rFonts w:hint="eastAsia"/>
          <w:b/>
          <w:bCs/>
          <w:iCs/>
        </w:rPr>
        <w:lastRenderedPageBreak/>
        <w:t>表</w:t>
      </w:r>
      <w:r>
        <w:rPr>
          <w:b/>
          <w:bCs/>
          <w:iCs/>
        </w:rPr>
        <w:t>2</w:t>
      </w:r>
      <w:r w:rsidR="00B61FF7">
        <w:rPr>
          <w:b/>
          <w:bCs/>
          <w:iCs/>
        </w:rPr>
        <w:t>6</w:t>
      </w:r>
      <w:r w:rsidRPr="001C4695">
        <w:rPr>
          <w:b/>
          <w:bCs/>
          <w:iCs/>
        </w:rPr>
        <w:t xml:space="preserve">. </w:t>
      </w:r>
      <w:r w:rsidRPr="001C4695">
        <w:rPr>
          <w:rFonts w:hint="eastAsia"/>
          <w:b/>
          <w:bCs/>
          <w:iCs/>
        </w:rPr>
        <w:t>分散分析表</w:t>
      </w:r>
      <w:r w:rsidR="0056020A">
        <w:rPr>
          <w:b/>
          <w:bCs/>
          <w:iCs/>
          <w:noProof/>
        </w:rPr>
        <w:drawing>
          <wp:inline distT="0" distB="0" distL="0" distR="0" wp14:anchorId="0AE0D0DA" wp14:editId="5ACA1E92">
            <wp:extent cx="3600000" cy="708231"/>
            <wp:effectExtent l="0" t="0" r="0" b="3175"/>
            <wp:docPr id="1240315231" name="図 12"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15231" name="図 12" descr="テーブル&#10;&#10;AI 生成コンテンツは誤りを含む可能性がありま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708231"/>
                    </a:xfrm>
                    <a:prstGeom prst="rect">
                      <a:avLst/>
                    </a:prstGeom>
                  </pic:spPr>
                </pic:pic>
              </a:graphicData>
            </a:graphic>
          </wp:inline>
        </w:drawing>
      </w:r>
    </w:p>
    <w:p w14:paraId="35D5A6B2" w14:textId="02468C95" w:rsidR="00BC077E" w:rsidRDefault="00BC077E" w:rsidP="00BC077E">
      <w:pPr>
        <w:pStyle w:val="aa"/>
        <w:ind w:left="2120"/>
        <w:jc w:val="center"/>
        <w:rPr>
          <w:rFonts w:hint="eastAsia"/>
          <w:b/>
          <w:bCs/>
          <w:iCs/>
        </w:rPr>
      </w:pPr>
    </w:p>
    <w:p w14:paraId="6068BA47" w14:textId="77777777" w:rsidR="00BC077E" w:rsidRDefault="00BC077E" w:rsidP="00BC077E">
      <w:pPr>
        <w:pStyle w:val="aa"/>
        <w:ind w:left="2120"/>
        <w:rPr>
          <w:iCs/>
        </w:rPr>
      </w:pPr>
      <w:r>
        <w:rPr>
          <w:rFonts w:hint="eastAsia"/>
          <w:iCs/>
        </w:rPr>
        <w:t>上記を見ると、</w:t>
      </w:r>
      <w:r>
        <w:rPr>
          <w:iCs/>
        </w:rPr>
        <w:t>group(</w:t>
      </w:r>
      <w:r>
        <w:rPr>
          <w:rFonts w:hint="eastAsia"/>
          <w:iCs/>
        </w:rPr>
        <w:t>各</w:t>
      </w:r>
      <w:r>
        <w:rPr>
          <w:iCs/>
        </w:rPr>
        <w:t>AOI</w:t>
      </w:r>
      <w:r>
        <w:rPr>
          <w:rFonts w:hint="eastAsia"/>
          <w:iCs/>
        </w:rPr>
        <w:t>での合計注視時間</w:t>
      </w:r>
      <w:r>
        <w:rPr>
          <w:iCs/>
        </w:rPr>
        <w:t>)</w:t>
      </w:r>
      <w:r>
        <w:rPr>
          <w:rFonts w:hint="eastAsia"/>
          <w:iCs/>
        </w:rPr>
        <w:t>の</w:t>
      </w:r>
      <w:r>
        <w:rPr>
          <w:iCs/>
        </w:rPr>
        <w:t>P</w:t>
      </w:r>
      <w:r>
        <w:rPr>
          <w:rFonts w:hint="eastAsia"/>
          <w:iCs/>
        </w:rPr>
        <w:t>値が有意水準</w:t>
      </w:r>
      <w:r>
        <w:rPr>
          <w:iCs/>
        </w:rPr>
        <w:t>0.05</w:t>
      </w:r>
      <w:r>
        <w:rPr>
          <w:rFonts w:hint="eastAsia"/>
          <w:iCs/>
        </w:rPr>
        <w:t>と比べて非常に小さい値となっている。よって、帰無仮説を棄却し対立仮説を採択する。つまり、各</w:t>
      </w:r>
      <w:r>
        <w:rPr>
          <w:iCs/>
        </w:rPr>
        <w:t>AOI</w:t>
      </w:r>
      <w:r>
        <w:rPr>
          <w:rFonts w:hint="eastAsia"/>
          <w:iCs/>
        </w:rPr>
        <w:t>で合計注視時間に差があると統計的に評価できる。そのうえで、どの</w:t>
      </w:r>
      <w:r>
        <w:rPr>
          <w:iCs/>
        </w:rPr>
        <w:t>AOI</w:t>
      </w:r>
      <w:r>
        <w:rPr>
          <w:rFonts w:hint="eastAsia"/>
          <w:iCs/>
        </w:rPr>
        <w:t>同士に差があるのか、</w:t>
      </w:r>
      <w:proofErr w:type="gramStart"/>
      <w:r>
        <w:rPr>
          <w:iCs/>
        </w:rPr>
        <w:t>t</w:t>
      </w:r>
      <w:proofErr w:type="gramEnd"/>
      <w:r>
        <w:rPr>
          <w:rFonts w:hint="eastAsia"/>
          <w:iCs/>
        </w:rPr>
        <w:t>検定の多重比較を行うこととした。</w:t>
      </w:r>
    </w:p>
    <w:p w14:paraId="2CBF17CD" w14:textId="77777777" w:rsidR="00BC077E" w:rsidRDefault="00BC077E" w:rsidP="00BC077E">
      <w:pPr>
        <w:pStyle w:val="aa"/>
        <w:ind w:left="2120"/>
        <w:rPr>
          <w:iCs/>
        </w:rPr>
      </w:pPr>
    </w:p>
    <w:p w14:paraId="3A00DD6D" w14:textId="72CA4E39" w:rsidR="00BC077E" w:rsidRDefault="00BC077E" w:rsidP="00BC077E">
      <w:pPr>
        <w:pStyle w:val="aa"/>
        <w:ind w:left="2120"/>
        <w:jc w:val="center"/>
        <w:rPr>
          <w:b/>
          <w:bCs/>
          <w:iCs/>
        </w:rPr>
      </w:pPr>
      <w:r w:rsidRPr="00062D6C">
        <w:rPr>
          <w:rFonts w:hint="eastAsia"/>
          <w:b/>
          <w:bCs/>
          <w:iCs/>
        </w:rPr>
        <w:t>表</w:t>
      </w:r>
      <w:r>
        <w:rPr>
          <w:b/>
          <w:bCs/>
          <w:iCs/>
        </w:rPr>
        <w:t>2</w:t>
      </w:r>
      <w:r w:rsidR="005C6A62">
        <w:rPr>
          <w:b/>
          <w:bCs/>
          <w:iCs/>
        </w:rPr>
        <w:t>7</w:t>
      </w:r>
      <w:r w:rsidRPr="00062D6C">
        <w:rPr>
          <w:b/>
          <w:bCs/>
          <w:iCs/>
        </w:rPr>
        <w:t xml:space="preserve">. </w:t>
      </w:r>
      <w:r w:rsidRPr="00062D6C">
        <w:rPr>
          <w:rFonts w:hint="eastAsia"/>
          <w:b/>
          <w:bCs/>
          <w:iCs/>
        </w:rPr>
        <w:t>多重比較結果</w:t>
      </w:r>
      <w:r w:rsidR="005C6A62">
        <w:rPr>
          <w:b/>
          <w:bCs/>
          <w:iCs/>
          <w:noProof/>
        </w:rPr>
        <w:drawing>
          <wp:inline distT="0" distB="0" distL="0" distR="0" wp14:anchorId="0E5FAD1E" wp14:editId="6FA08BC4">
            <wp:extent cx="3600000" cy="1591298"/>
            <wp:effectExtent l="0" t="0" r="0" b="0"/>
            <wp:docPr id="1161742609" name="図 13"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42609" name="図 13" descr="テーブル&#10;&#10;AI 生成コンテンツは誤りを含む可能性があります。"/>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1591298"/>
                    </a:xfrm>
                    <a:prstGeom prst="rect">
                      <a:avLst/>
                    </a:prstGeom>
                  </pic:spPr>
                </pic:pic>
              </a:graphicData>
            </a:graphic>
          </wp:inline>
        </w:drawing>
      </w:r>
    </w:p>
    <w:p w14:paraId="5C233FDD" w14:textId="396EEDAB" w:rsidR="00BC077E" w:rsidRPr="00FB5BD4" w:rsidRDefault="00BC077E" w:rsidP="00BC077E">
      <w:pPr>
        <w:pStyle w:val="aa"/>
        <w:ind w:left="2120"/>
        <w:jc w:val="center"/>
        <w:rPr>
          <w:rFonts w:hint="eastAsia"/>
          <w:iCs/>
        </w:rPr>
      </w:pPr>
      <w:r w:rsidRPr="00FB5BD4">
        <w:rPr>
          <w:rFonts w:hint="eastAsia"/>
          <w:iCs/>
        </w:rPr>
        <w:t>※</w:t>
      </w:r>
      <w:r w:rsidR="005C6A62">
        <w:rPr>
          <w:rFonts w:hint="eastAsia"/>
          <w:iCs/>
        </w:rPr>
        <w:t>女</w:t>
      </w:r>
      <w:proofErr w:type="spellStart"/>
      <w:r w:rsidR="005C6A62">
        <w:rPr>
          <w:iCs/>
        </w:rPr>
        <w:t>all</w:t>
      </w:r>
      <w:r>
        <w:rPr>
          <w:rFonts w:hint="eastAsia"/>
          <w:iCs/>
        </w:rPr>
        <w:t>L</w:t>
      </w:r>
      <w:proofErr w:type="spellEnd"/>
      <w:r>
        <w:rPr>
          <w:iCs/>
        </w:rPr>
        <w:t xml:space="preserve">: </w:t>
      </w:r>
      <w:r>
        <w:rPr>
          <w:rFonts w:hint="eastAsia"/>
          <w:iCs/>
        </w:rPr>
        <w:t>左耳イヤリング</w:t>
      </w:r>
      <w:r>
        <w:rPr>
          <w:iCs/>
        </w:rPr>
        <w:t xml:space="preserve">, </w:t>
      </w:r>
      <w:r w:rsidR="005C6A62">
        <w:rPr>
          <w:rFonts w:hint="eastAsia"/>
          <w:iCs/>
        </w:rPr>
        <w:t>女</w:t>
      </w:r>
      <w:proofErr w:type="spellStart"/>
      <w:r w:rsidR="005C6A62">
        <w:rPr>
          <w:iCs/>
        </w:rPr>
        <w:t>all</w:t>
      </w:r>
      <w:r>
        <w:rPr>
          <w:iCs/>
        </w:rPr>
        <w:t>R</w:t>
      </w:r>
      <w:proofErr w:type="spellEnd"/>
      <w:r>
        <w:rPr>
          <w:iCs/>
        </w:rPr>
        <w:t>:</w:t>
      </w:r>
      <w:r>
        <w:rPr>
          <w:rFonts w:hint="eastAsia"/>
          <w:iCs/>
        </w:rPr>
        <w:t>右耳イヤリング</w:t>
      </w:r>
    </w:p>
    <w:p w14:paraId="4F55F32D" w14:textId="77777777" w:rsidR="00BC077E" w:rsidRPr="00515009" w:rsidRDefault="00BC077E" w:rsidP="00BC077E">
      <w:pPr>
        <w:pStyle w:val="aa"/>
        <w:ind w:left="2120"/>
        <w:rPr>
          <w:iCs/>
        </w:rPr>
      </w:pPr>
    </w:p>
    <w:p w14:paraId="2F5EE2C9" w14:textId="576B38A7" w:rsidR="00BC077E" w:rsidRDefault="00BC077E" w:rsidP="00BC077E">
      <w:pPr>
        <w:pStyle w:val="aa"/>
        <w:ind w:left="2120"/>
        <w:rPr>
          <w:iCs/>
        </w:rPr>
      </w:pPr>
      <w:r>
        <w:rPr>
          <w:rFonts w:hint="eastAsia"/>
          <w:iCs/>
        </w:rPr>
        <w:t>上記の表を見ると</w:t>
      </w:r>
      <w:r w:rsidR="00515009">
        <w:rPr>
          <w:rFonts w:hint="eastAsia"/>
          <w:iCs/>
        </w:rPr>
        <w:t>顔と</w:t>
      </w:r>
      <w:r>
        <w:rPr>
          <w:rFonts w:hint="eastAsia"/>
          <w:iCs/>
        </w:rPr>
        <w:t>左右耳イヤリング</w:t>
      </w:r>
      <w:r w:rsidR="00515009">
        <w:rPr>
          <w:rFonts w:hint="eastAsia"/>
          <w:iCs/>
        </w:rPr>
        <w:t>、ネックレス、髪型</w:t>
      </w:r>
      <w:r>
        <w:rPr>
          <w:rFonts w:hint="eastAsia"/>
          <w:iCs/>
        </w:rPr>
        <w:t>間での比較において</w:t>
      </w:r>
      <w:proofErr w:type="gramStart"/>
      <w:r>
        <w:rPr>
          <w:rFonts w:hint="eastAsia"/>
          <w:iCs/>
        </w:rPr>
        <w:t>p</w:t>
      </w:r>
      <w:proofErr w:type="gramEnd"/>
      <w:r>
        <w:rPr>
          <w:rFonts w:hint="eastAsia"/>
          <w:iCs/>
        </w:rPr>
        <w:t>値が有意水準</w:t>
      </w:r>
      <w:r>
        <w:rPr>
          <w:iCs/>
        </w:rPr>
        <w:t>5%</w:t>
      </w:r>
      <w:r>
        <w:rPr>
          <w:rFonts w:hint="eastAsia"/>
          <w:iCs/>
        </w:rPr>
        <w:t>を下回っており、アクセサリを見ている時間と顔を見ている時間に有意な差があると評価できる。そして、</w:t>
      </w:r>
      <w:proofErr w:type="spellStart"/>
      <w:r>
        <w:rPr>
          <w:iCs/>
        </w:rPr>
        <w:t>meandiff</w:t>
      </w:r>
      <w:proofErr w:type="spellEnd"/>
      <w:r>
        <w:rPr>
          <w:rFonts w:hint="eastAsia"/>
          <w:iCs/>
        </w:rPr>
        <w:t>に注目すると上記において、アクセサリと顔の比較ですべて</w:t>
      </w:r>
      <w:r w:rsidR="0082624D">
        <w:rPr>
          <w:rFonts w:hint="eastAsia"/>
          <w:iCs/>
        </w:rPr>
        <w:t>負</w:t>
      </w:r>
      <w:r>
        <w:rPr>
          <w:rFonts w:hint="eastAsia"/>
          <w:iCs/>
        </w:rPr>
        <w:t>の値であると言える。</w:t>
      </w:r>
      <w:r w:rsidR="0082624D">
        <w:rPr>
          <w:rFonts w:hint="eastAsia"/>
          <w:iCs/>
        </w:rPr>
        <w:t>具体的には、顔とネックレスの比較では、</w:t>
      </w:r>
      <w:r w:rsidR="0082624D">
        <w:rPr>
          <w:iCs/>
        </w:rPr>
        <w:t>-0.7126</w:t>
      </w:r>
      <w:r w:rsidR="0082624D">
        <w:rPr>
          <w:rFonts w:hint="eastAsia"/>
          <w:iCs/>
        </w:rPr>
        <w:t>となっている。</w:t>
      </w:r>
      <w:r>
        <w:rPr>
          <w:rFonts w:hint="eastAsia"/>
          <w:iCs/>
        </w:rPr>
        <w:t>つまり、</w:t>
      </w:r>
      <w:r>
        <w:rPr>
          <w:iCs/>
        </w:rPr>
        <w:t>group</w:t>
      </w:r>
      <w:r w:rsidR="0082624D">
        <w:rPr>
          <w:iCs/>
        </w:rPr>
        <w:t>2</w:t>
      </w:r>
      <w:r>
        <w:rPr>
          <w:rFonts w:hint="eastAsia"/>
          <w:iCs/>
        </w:rPr>
        <w:t>のほうが長時間注視しているといえ、アクセサリを顔よりも長く注視していると評価できる。</w:t>
      </w:r>
    </w:p>
    <w:p w14:paraId="20926C4A" w14:textId="77777777" w:rsidR="00150E89" w:rsidRDefault="00150E89" w:rsidP="001C4695">
      <w:pPr>
        <w:pStyle w:val="aa"/>
        <w:ind w:left="2120"/>
        <w:rPr>
          <w:iCs/>
        </w:rPr>
      </w:pPr>
    </w:p>
    <w:p w14:paraId="170DC8C3" w14:textId="18551296" w:rsidR="00337C26" w:rsidRDefault="00337C26" w:rsidP="00337C26">
      <w:pPr>
        <w:pStyle w:val="aa"/>
        <w:ind w:left="1600"/>
      </w:pPr>
      <w:r>
        <w:rPr>
          <w:rFonts w:hint="eastAsia"/>
        </w:rPr>
        <w:t>上記の分析より、</w:t>
      </w:r>
      <w:r w:rsidR="00063E15">
        <w:rPr>
          <w:rFonts w:hint="eastAsia"/>
        </w:rPr>
        <w:t>高頻度でアクセサリを着用している実験協力者ではアクセサリ注視時間が顔注視時間よりも有意に長くなっていると評価できる。</w:t>
      </w:r>
    </w:p>
    <w:p w14:paraId="4DBF5835" w14:textId="77777777" w:rsidR="008330AA" w:rsidRDefault="008330AA" w:rsidP="00337C26">
      <w:pPr>
        <w:pStyle w:val="aa"/>
        <w:ind w:left="1600"/>
      </w:pPr>
    </w:p>
    <w:p w14:paraId="4F09235A" w14:textId="77777777" w:rsidR="008537DF" w:rsidRDefault="008537DF" w:rsidP="00337C26">
      <w:pPr>
        <w:pStyle w:val="aa"/>
        <w:ind w:left="1600"/>
      </w:pPr>
    </w:p>
    <w:p w14:paraId="29A94A2F" w14:textId="0DBFEDAD" w:rsidR="00365864" w:rsidRDefault="00365864" w:rsidP="00EC02AD">
      <w:pPr>
        <w:pStyle w:val="aa"/>
        <w:numPr>
          <w:ilvl w:val="2"/>
          <w:numId w:val="5"/>
        </w:numPr>
      </w:pPr>
      <w:r>
        <w:rPr>
          <w:rFonts w:hint="eastAsia"/>
        </w:rPr>
        <w:lastRenderedPageBreak/>
        <w:t>アクセサリ着用低頻度群における</w:t>
      </w:r>
      <w:r>
        <w:t>AOI</w:t>
      </w:r>
      <w:r>
        <w:rPr>
          <w:rFonts w:hint="eastAsia"/>
        </w:rPr>
        <w:t>データ一元配置分散分析</w:t>
      </w:r>
    </w:p>
    <w:p w14:paraId="745D9698" w14:textId="408847B7" w:rsidR="004366F6" w:rsidRDefault="00E16B12" w:rsidP="00B821B2">
      <w:pPr>
        <w:pStyle w:val="aa"/>
        <w:ind w:left="1600"/>
      </w:pPr>
      <w:r>
        <w:rPr>
          <w:rFonts w:hint="eastAsia"/>
        </w:rPr>
        <w:t>次に、アクセサリ着用頻度が少ない実験協力者群での、</w:t>
      </w:r>
      <w:r>
        <w:t>AOI</w:t>
      </w:r>
      <w:r>
        <w:rPr>
          <w:rFonts w:hint="eastAsia"/>
        </w:rPr>
        <w:t>注視時間比較を一元配置分散分析と</w:t>
      </w:r>
      <w:proofErr w:type="gramStart"/>
      <w:r>
        <w:t>t</w:t>
      </w:r>
      <w:proofErr w:type="gramEnd"/>
      <w:r>
        <w:rPr>
          <w:rFonts w:hint="eastAsia"/>
        </w:rPr>
        <w:t>検定を用いて評価</w:t>
      </w:r>
      <w:r w:rsidR="00B51544">
        <w:rPr>
          <w:rFonts w:hint="eastAsia"/>
        </w:rPr>
        <w:t>した</w:t>
      </w:r>
      <w:r>
        <w:rPr>
          <w:rFonts w:hint="eastAsia"/>
        </w:rPr>
        <w:t>。</w:t>
      </w:r>
      <w:r w:rsidR="00B821B2">
        <w:rPr>
          <w:rFonts w:hint="eastAsia"/>
        </w:rPr>
        <w:t>モデル式については、</w:t>
      </w:r>
      <w:r w:rsidR="00B821B2">
        <w:t>(b)</w:t>
      </w:r>
      <w:r w:rsidR="00B821B2">
        <w:rPr>
          <w:rFonts w:hint="eastAsia"/>
        </w:rPr>
        <w:t>と同様のものを使用することとした。</w:t>
      </w:r>
      <w:r w:rsidR="00B776E9">
        <w:rPr>
          <w:rFonts w:hint="eastAsia"/>
        </w:rPr>
        <w:t>ただし、仮説としては低頻度群でありアクセサリに対して印象への寄与度が低いと考えていることで、アクセサリ注視度が顔や頭部よりも短くなると予想した。</w:t>
      </w:r>
    </w:p>
    <w:p w14:paraId="3210B967" w14:textId="77777777" w:rsidR="00B776E9" w:rsidRDefault="00B776E9" w:rsidP="00B821B2">
      <w:pPr>
        <w:pStyle w:val="aa"/>
        <w:ind w:left="1600"/>
        <w:rPr>
          <w:rFonts w:hint="eastAsia"/>
        </w:rPr>
      </w:pPr>
    </w:p>
    <w:p w14:paraId="50318E37" w14:textId="5CC8331B" w:rsidR="002952F8" w:rsidRPr="00D81641" w:rsidRDefault="003B0FE6" w:rsidP="002952F8">
      <w:pPr>
        <w:pStyle w:val="aa"/>
        <w:numPr>
          <w:ilvl w:val="3"/>
          <w:numId w:val="5"/>
        </w:numPr>
      </w:pPr>
      <w:r>
        <w:rPr>
          <w:rFonts w:hint="eastAsia"/>
          <w:iCs/>
        </w:rPr>
        <w:t>イヤリング</w:t>
      </w:r>
      <w:r>
        <w:rPr>
          <w:iCs/>
        </w:rPr>
        <w:t>_</w:t>
      </w:r>
      <w:r>
        <w:rPr>
          <w:rFonts w:hint="eastAsia"/>
          <w:iCs/>
        </w:rPr>
        <w:t>男における分散分析表</w:t>
      </w:r>
    </w:p>
    <w:p w14:paraId="33FD93F8" w14:textId="79589D1E" w:rsidR="00D81641" w:rsidRDefault="00D81641" w:rsidP="00D81641">
      <w:pPr>
        <w:pStyle w:val="aa"/>
        <w:ind w:left="2120"/>
      </w:pPr>
      <w:r w:rsidRPr="00D81641">
        <w:rPr>
          <w:rFonts w:hint="eastAsia"/>
        </w:rPr>
        <w:t>以下に、イヤリングを着用している男性についての写真に設定した</w:t>
      </w:r>
      <w:r w:rsidRPr="00D81641">
        <w:t>AOIの合計注視時間についての分散分析表を示す。</w:t>
      </w:r>
    </w:p>
    <w:p w14:paraId="11A78150" w14:textId="77777777" w:rsidR="00681017" w:rsidRDefault="00681017" w:rsidP="00D81641">
      <w:pPr>
        <w:pStyle w:val="aa"/>
        <w:ind w:left="2120"/>
      </w:pPr>
    </w:p>
    <w:p w14:paraId="7B8838FC" w14:textId="77777777" w:rsidR="00B55DBD" w:rsidRPr="00501B49" w:rsidRDefault="00681017" w:rsidP="00681017">
      <w:pPr>
        <w:pStyle w:val="aa"/>
        <w:ind w:left="2120"/>
        <w:jc w:val="center"/>
        <w:rPr>
          <w:b/>
          <w:bCs/>
        </w:rPr>
      </w:pPr>
      <w:r w:rsidRPr="00501B49">
        <w:rPr>
          <w:rFonts w:hint="eastAsia"/>
          <w:b/>
          <w:bCs/>
        </w:rPr>
        <w:t>表</w:t>
      </w:r>
      <w:r w:rsidRPr="00501B49">
        <w:rPr>
          <w:b/>
          <w:bCs/>
        </w:rPr>
        <w:t xml:space="preserve">28. </w:t>
      </w:r>
      <w:r w:rsidRPr="00501B49">
        <w:rPr>
          <w:rFonts w:hint="eastAsia"/>
          <w:b/>
          <w:bCs/>
        </w:rPr>
        <w:t>分散分析表</w:t>
      </w:r>
    </w:p>
    <w:p w14:paraId="5E1B66B1" w14:textId="27CCEC0B" w:rsidR="00681017" w:rsidRDefault="00B55DBD" w:rsidP="00681017">
      <w:pPr>
        <w:pStyle w:val="aa"/>
        <w:ind w:left="2120"/>
        <w:jc w:val="center"/>
      </w:pPr>
      <w:r>
        <w:rPr>
          <w:rFonts w:hint="eastAsia"/>
          <w:noProof/>
        </w:rPr>
        <w:drawing>
          <wp:inline distT="0" distB="0" distL="0" distR="0" wp14:anchorId="2596E737" wp14:editId="41605E39">
            <wp:extent cx="3600000" cy="744214"/>
            <wp:effectExtent l="0" t="0" r="0" b="5715"/>
            <wp:docPr id="1299949466" name="図 14"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49466" name="図 14" descr="テーブル&#10;&#10;AI 生成コンテンツは誤りを含む可能性があります。"/>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744214"/>
                    </a:xfrm>
                    <a:prstGeom prst="rect">
                      <a:avLst/>
                    </a:prstGeom>
                  </pic:spPr>
                </pic:pic>
              </a:graphicData>
            </a:graphic>
          </wp:inline>
        </w:drawing>
      </w:r>
    </w:p>
    <w:p w14:paraId="2AD0D9B2" w14:textId="77777777" w:rsidR="00B55DBD" w:rsidRDefault="00B55DBD" w:rsidP="00B55DBD">
      <w:pPr>
        <w:pStyle w:val="aa"/>
        <w:ind w:left="2120"/>
      </w:pPr>
    </w:p>
    <w:p w14:paraId="07C0C161" w14:textId="7DC31DEF" w:rsidR="00B55DBD" w:rsidRDefault="00B55DBD" w:rsidP="00B55DBD">
      <w:pPr>
        <w:pStyle w:val="aa"/>
        <w:ind w:left="2120"/>
      </w:pPr>
      <w:r w:rsidRPr="00B55DBD">
        <w:rPr>
          <w:rFonts w:hint="eastAsia"/>
        </w:rPr>
        <w:t>上記を見ると、</w:t>
      </w:r>
      <w:r w:rsidRPr="00B55DBD">
        <w:t>group(各AOIでの合計注視時間)のP値が有意水準0.05と比べて非常に小さい値となっている。よって、帰無仮説を棄却し対立仮説を採択する。つまり、各AOIで合計注視時間に差があると統計的に評価できる。そのうえで、どのAOI同士に差があるのか、</w:t>
      </w:r>
      <w:proofErr w:type="gramStart"/>
      <w:r w:rsidRPr="00B55DBD">
        <w:t>t</w:t>
      </w:r>
      <w:proofErr w:type="gramEnd"/>
      <w:r w:rsidRPr="00B55DBD">
        <w:t>検定の多重比較を行うこととした。</w:t>
      </w:r>
    </w:p>
    <w:p w14:paraId="480FA18B" w14:textId="77777777" w:rsidR="00501B49" w:rsidRDefault="00501B49" w:rsidP="00B55DBD">
      <w:pPr>
        <w:pStyle w:val="aa"/>
        <w:ind w:left="2120"/>
      </w:pPr>
    </w:p>
    <w:p w14:paraId="33A29009" w14:textId="6EE54CCC" w:rsidR="00501B49" w:rsidRDefault="00501B49" w:rsidP="00501B49">
      <w:pPr>
        <w:pStyle w:val="aa"/>
        <w:ind w:left="2120"/>
        <w:jc w:val="center"/>
        <w:rPr>
          <w:b/>
          <w:bCs/>
        </w:rPr>
      </w:pPr>
      <w:r w:rsidRPr="00501B49">
        <w:rPr>
          <w:rFonts w:hint="eastAsia"/>
          <w:b/>
          <w:bCs/>
        </w:rPr>
        <w:t>表</w:t>
      </w:r>
      <w:r w:rsidRPr="00501B49">
        <w:rPr>
          <w:b/>
          <w:bCs/>
        </w:rPr>
        <w:t xml:space="preserve">29. </w:t>
      </w:r>
      <w:r w:rsidRPr="00501B49">
        <w:rPr>
          <w:rFonts w:hint="eastAsia"/>
          <w:b/>
          <w:bCs/>
        </w:rPr>
        <w:t>多重比較結果</w:t>
      </w:r>
    </w:p>
    <w:p w14:paraId="7E3F6184" w14:textId="0F00CBF7" w:rsidR="00501B49" w:rsidRDefault="00501B49" w:rsidP="00501B49">
      <w:pPr>
        <w:pStyle w:val="aa"/>
        <w:ind w:left="2120"/>
        <w:jc w:val="center"/>
        <w:rPr>
          <w:rFonts w:hint="eastAsia"/>
          <w:b/>
          <w:bCs/>
        </w:rPr>
      </w:pPr>
      <w:r>
        <w:rPr>
          <w:rFonts w:hint="eastAsia"/>
          <w:b/>
          <w:bCs/>
          <w:noProof/>
        </w:rPr>
        <w:drawing>
          <wp:inline distT="0" distB="0" distL="0" distR="0" wp14:anchorId="2C9D7E26" wp14:editId="05E7D8AE">
            <wp:extent cx="3600000" cy="1050282"/>
            <wp:effectExtent l="0" t="0" r="0" b="4445"/>
            <wp:docPr id="186129693" name="図 15"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9693" name="図 15" descr="テーブル&#10;&#10;AI 生成コンテンツは誤りを含む可能性があります。"/>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1050282"/>
                    </a:xfrm>
                    <a:prstGeom prst="rect">
                      <a:avLst/>
                    </a:prstGeom>
                  </pic:spPr>
                </pic:pic>
              </a:graphicData>
            </a:graphic>
          </wp:inline>
        </w:drawing>
      </w:r>
    </w:p>
    <w:p w14:paraId="1D285FFD" w14:textId="77777777" w:rsidR="00501B49" w:rsidRDefault="00501B49" w:rsidP="00501B49">
      <w:pPr>
        <w:pStyle w:val="aa"/>
        <w:ind w:left="2120"/>
        <w:jc w:val="center"/>
        <w:rPr>
          <w:b/>
          <w:bCs/>
        </w:rPr>
      </w:pPr>
    </w:p>
    <w:p w14:paraId="3859FE7C" w14:textId="742925A3" w:rsidR="007F57DE" w:rsidRDefault="0003255C" w:rsidP="00105853">
      <w:pPr>
        <w:pStyle w:val="aa"/>
        <w:ind w:left="2120"/>
      </w:pPr>
      <w:r w:rsidRPr="0003255C">
        <w:rPr>
          <w:rFonts w:hint="eastAsia"/>
        </w:rPr>
        <w:t>上記の表を見ると、男</w:t>
      </w:r>
      <w:r w:rsidRPr="0003255C">
        <w:t>L(左耳のイヤリングAOI)と男R(右耳のイヤリングAOI)ついての比較で</w:t>
      </w:r>
      <w:proofErr w:type="gramStart"/>
      <w:r w:rsidRPr="0003255C">
        <w:t>p</w:t>
      </w:r>
      <w:proofErr w:type="gramEnd"/>
      <w:r w:rsidRPr="0003255C">
        <w:t>値が0.05を上回っていることより、reject(有意と評価できるか)がFalseとなっている。つまり、それらについて、帰無仮説を棄却できない。一方で、</w:t>
      </w:r>
      <w:r w:rsidR="00105853">
        <w:rPr>
          <w:rFonts w:hint="eastAsia"/>
        </w:rPr>
        <w:t>それ以外</w:t>
      </w:r>
      <w:r w:rsidR="00501B49">
        <w:rPr>
          <w:rFonts w:hint="eastAsia"/>
        </w:rPr>
        <w:t>の比較において</w:t>
      </w:r>
      <w:proofErr w:type="gramStart"/>
      <w:r w:rsidR="00501B49">
        <w:t>p</w:t>
      </w:r>
      <w:proofErr w:type="gramEnd"/>
      <w:r w:rsidR="00501B49">
        <w:t>値が有意水準5%を下回っており、アクセサリを見ている時間と顔を見ている時間に有意な差があると評価で</w:t>
      </w:r>
      <w:r w:rsidR="00501B49">
        <w:lastRenderedPageBreak/>
        <w:t>きる。そして、</w:t>
      </w:r>
      <w:proofErr w:type="spellStart"/>
      <w:r w:rsidR="00501B49">
        <w:t>meandiff</w:t>
      </w:r>
      <w:proofErr w:type="spellEnd"/>
      <w:r w:rsidR="00501B49">
        <w:t>に注目すると上記において、アクセサリと顔</w:t>
      </w:r>
      <w:r w:rsidR="00D171B0">
        <w:t xml:space="preserve">, </w:t>
      </w:r>
      <w:r w:rsidR="00D171B0">
        <w:rPr>
          <w:rFonts w:hint="eastAsia"/>
        </w:rPr>
        <w:t>髪</w:t>
      </w:r>
      <w:r w:rsidR="00D171B0">
        <w:t>(</w:t>
      </w:r>
      <w:r w:rsidR="00D171B0">
        <w:rPr>
          <w:rFonts w:hint="eastAsia"/>
        </w:rPr>
        <w:t>頭部</w:t>
      </w:r>
      <w:r w:rsidR="00D171B0">
        <w:t>)</w:t>
      </w:r>
      <w:r w:rsidR="00501B49">
        <w:t>の比較ですべて</w:t>
      </w:r>
      <w:r w:rsidR="006E2619">
        <w:rPr>
          <w:rFonts w:hint="eastAsia"/>
        </w:rPr>
        <w:t>正</w:t>
      </w:r>
      <w:r w:rsidR="00501B49">
        <w:t>の値であると言える。具体的には、</w:t>
      </w:r>
      <w:r w:rsidR="00D171B0">
        <w:rPr>
          <w:rFonts w:hint="eastAsia"/>
        </w:rPr>
        <w:t>左耳イヤリング</w:t>
      </w:r>
      <w:r w:rsidR="001676C6">
        <w:rPr>
          <w:rFonts w:hint="eastAsia"/>
        </w:rPr>
        <w:t>と顔</w:t>
      </w:r>
      <w:r w:rsidR="00501B49">
        <w:t>の比較では、</w:t>
      </w:r>
      <w:r w:rsidR="001676C6">
        <w:t>0.7524</w:t>
      </w:r>
      <w:r w:rsidR="00501B49">
        <w:t>となっている。つまり、group</w:t>
      </w:r>
      <w:r w:rsidR="00505CAE">
        <w:t>1</w:t>
      </w:r>
      <w:r w:rsidR="00501B49">
        <w:t>のほうが長時間注視しているといえ、アクセサリを顔</w:t>
      </w:r>
      <w:r w:rsidR="00B60A3D">
        <w:t xml:space="preserve">, </w:t>
      </w:r>
      <w:r w:rsidR="00B60A3D">
        <w:rPr>
          <w:rFonts w:hint="eastAsia"/>
        </w:rPr>
        <w:t>髪</w:t>
      </w:r>
      <w:r w:rsidR="00501B49">
        <w:t>よりも長く注視していると評価できる。</w:t>
      </w:r>
    </w:p>
    <w:p w14:paraId="401B2ED8" w14:textId="77777777" w:rsidR="001F6E24" w:rsidRDefault="001F6E24" w:rsidP="00105853">
      <w:pPr>
        <w:pStyle w:val="aa"/>
        <w:ind w:left="2120"/>
        <w:rPr>
          <w:rFonts w:hint="eastAsia"/>
        </w:rPr>
      </w:pPr>
    </w:p>
    <w:p w14:paraId="620CA61E" w14:textId="530908B3" w:rsidR="001F6E24" w:rsidRPr="00D81641" w:rsidRDefault="001F6E24" w:rsidP="001F6E24">
      <w:pPr>
        <w:pStyle w:val="aa"/>
        <w:numPr>
          <w:ilvl w:val="3"/>
          <w:numId w:val="5"/>
        </w:numPr>
      </w:pPr>
      <w:r>
        <w:rPr>
          <w:rFonts w:hint="eastAsia"/>
          <w:iCs/>
        </w:rPr>
        <w:t>イヤリング</w:t>
      </w:r>
      <w:r>
        <w:rPr>
          <w:iCs/>
        </w:rPr>
        <w:t>_</w:t>
      </w:r>
      <w:r w:rsidR="0010406E">
        <w:rPr>
          <w:rFonts w:hint="eastAsia"/>
          <w:iCs/>
        </w:rPr>
        <w:t>女</w:t>
      </w:r>
      <w:r>
        <w:rPr>
          <w:rFonts w:hint="eastAsia"/>
          <w:iCs/>
        </w:rPr>
        <w:t>における分散分析表</w:t>
      </w:r>
    </w:p>
    <w:p w14:paraId="1A4DC6CF" w14:textId="5C31BB83" w:rsidR="001F6E24" w:rsidRDefault="001F6E24" w:rsidP="001F6E24">
      <w:pPr>
        <w:pStyle w:val="aa"/>
        <w:ind w:left="2120"/>
      </w:pPr>
      <w:r w:rsidRPr="00D81641">
        <w:rPr>
          <w:rFonts w:hint="eastAsia"/>
        </w:rPr>
        <w:t>以下に、イヤリングを着用している</w:t>
      </w:r>
      <w:r w:rsidR="00C31B01">
        <w:rPr>
          <w:rFonts w:hint="eastAsia"/>
        </w:rPr>
        <w:t>女性</w:t>
      </w:r>
      <w:r w:rsidRPr="00D81641">
        <w:rPr>
          <w:rFonts w:hint="eastAsia"/>
        </w:rPr>
        <w:t>についての写真に設定した</w:t>
      </w:r>
      <w:r w:rsidRPr="00D81641">
        <w:t>AOIの合計注視時間についての分散分析表を示す。</w:t>
      </w:r>
    </w:p>
    <w:p w14:paraId="34D0BAFB" w14:textId="77777777" w:rsidR="001F6E24" w:rsidRDefault="001F6E24" w:rsidP="001F6E24">
      <w:pPr>
        <w:pStyle w:val="aa"/>
        <w:ind w:left="2120"/>
      </w:pPr>
    </w:p>
    <w:p w14:paraId="46A20979" w14:textId="742B0F70" w:rsidR="001F6E24" w:rsidRDefault="001F6E24" w:rsidP="001F6E24">
      <w:pPr>
        <w:pStyle w:val="aa"/>
        <w:ind w:left="2120"/>
        <w:jc w:val="center"/>
        <w:rPr>
          <w:b/>
          <w:bCs/>
        </w:rPr>
      </w:pPr>
      <w:r w:rsidRPr="00501B49">
        <w:rPr>
          <w:rFonts w:hint="eastAsia"/>
          <w:b/>
          <w:bCs/>
        </w:rPr>
        <w:t>表</w:t>
      </w:r>
      <w:r w:rsidR="00976ED8">
        <w:rPr>
          <w:b/>
          <w:bCs/>
        </w:rPr>
        <w:t>30</w:t>
      </w:r>
      <w:r w:rsidRPr="00501B49">
        <w:rPr>
          <w:b/>
          <w:bCs/>
        </w:rPr>
        <w:t xml:space="preserve">. </w:t>
      </w:r>
      <w:r w:rsidRPr="00501B49">
        <w:rPr>
          <w:rFonts w:hint="eastAsia"/>
          <w:b/>
          <w:bCs/>
        </w:rPr>
        <w:t>分散分析表</w:t>
      </w:r>
    </w:p>
    <w:p w14:paraId="41C904E1" w14:textId="06F7CF2B" w:rsidR="00626B8E" w:rsidRPr="00501B49" w:rsidRDefault="00626B8E" w:rsidP="001F6E24">
      <w:pPr>
        <w:pStyle w:val="aa"/>
        <w:ind w:left="2120"/>
        <w:jc w:val="center"/>
        <w:rPr>
          <w:b/>
          <w:bCs/>
        </w:rPr>
      </w:pPr>
      <w:r>
        <w:rPr>
          <w:b/>
          <w:bCs/>
          <w:noProof/>
        </w:rPr>
        <w:drawing>
          <wp:inline distT="0" distB="0" distL="0" distR="0" wp14:anchorId="6BD350FA" wp14:editId="2BBEBE77">
            <wp:extent cx="3600000" cy="744214"/>
            <wp:effectExtent l="0" t="0" r="0" b="5715"/>
            <wp:docPr id="236071128" name="図 16"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71128" name="図 16" descr="テーブル&#10;&#10;AI 生成コンテンツは誤りを含む可能性があります。"/>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744214"/>
                    </a:xfrm>
                    <a:prstGeom prst="rect">
                      <a:avLst/>
                    </a:prstGeom>
                  </pic:spPr>
                </pic:pic>
              </a:graphicData>
            </a:graphic>
          </wp:inline>
        </w:drawing>
      </w:r>
    </w:p>
    <w:p w14:paraId="51523C13" w14:textId="795ACEDC" w:rsidR="001F6E24" w:rsidRDefault="001F6E24" w:rsidP="001F6E24">
      <w:pPr>
        <w:pStyle w:val="aa"/>
        <w:ind w:left="2120"/>
        <w:jc w:val="center"/>
      </w:pPr>
    </w:p>
    <w:p w14:paraId="1A1FF9F0" w14:textId="689D7BAC" w:rsidR="001F6E24" w:rsidRDefault="001F6E24" w:rsidP="001F6E24">
      <w:pPr>
        <w:pStyle w:val="aa"/>
        <w:ind w:left="2120"/>
      </w:pPr>
      <w:r w:rsidRPr="00B55DBD">
        <w:rPr>
          <w:rFonts w:hint="eastAsia"/>
        </w:rPr>
        <w:t>上記を見ると、</w:t>
      </w:r>
      <w:r w:rsidRPr="00B55DBD">
        <w:t>group(各AOIでの合計注視時間)のP値が有意水準</w:t>
      </w:r>
      <w:r w:rsidR="00133412">
        <w:t>0</w:t>
      </w:r>
      <w:r w:rsidR="00133412">
        <w:rPr>
          <w:rFonts w:hint="eastAsia"/>
        </w:rPr>
        <w:t>に近い</w:t>
      </w:r>
      <w:r w:rsidRPr="00B55DBD">
        <w:t>非常に小さい値となっている。よって、帰無仮説を棄却し対立仮説を採択する。つまり、各AOIで合計注視時間に差があると統計的に評価できる。そのうえで、どのAOI同士に差があるのか、</w:t>
      </w:r>
      <w:proofErr w:type="gramStart"/>
      <w:r w:rsidRPr="00B55DBD">
        <w:t>t</w:t>
      </w:r>
      <w:proofErr w:type="gramEnd"/>
      <w:r w:rsidRPr="00B55DBD">
        <w:t>検定の多重比較を行うこととした。</w:t>
      </w:r>
    </w:p>
    <w:p w14:paraId="57C422CF" w14:textId="77777777" w:rsidR="001F6E24" w:rsidRDefault="001F6E24" w:rsidP="001F6E24">
      <w:pPr>
        <w:pStyle w:val="aa"/>
        <w:ind w:left="2120"/>
      </w:pPr>
    </w:p>
    <w:p w14:paraId="1A784900" w14:textId="0927284B" w:rsidR="001F6E24" w:rsidRDefault="001F6E24" w:rsidP="001F6E24">
      <w:pPr>
        <w:pStyle w:val="aa"/>
        <w:ind w:left="2120"/>
        <w:jc w:val="center"/>
        <w:rPr>
          <w:b/>
          <w:bCs/>
        </w:rPr>
      </w:pPr>
      <w:r w:rsidRPr="00501B49">
        <w:rPr>
          <w:rFonts w:hint="eastAsia"/>
          <w:b/>
          <w:bCs/>
        </w:rPr>
        <w:t>表</w:t>
      </w:r>
      <w:r w:rsidR="00976ED8">
        <w:rPr>
          <w:b/>
          <w:bCs/>
        </w:rPr>
        <w:t>31</w:t>
      </w:r>
      <w:r w:rsidRPr="00501B49">
        <w:rPr>
          <w:b/>
          <w:bCs/>
        </w:rPr>
        <w:t xml:space="preserve">. </w:t>
      </w:r>
      <w:r w:rsidRPr="00501B49">
        <w:rPr>
          <w:rFonts w:hint="eastAsia"/>
          <w:b/>
          <w:bCs/>
        </w:rPr>
        <w:t>多重比較結果</w:t>
      </w:r>
      <w:r w:rsidR="00BF1AE2">
        <w:rPr>
          <w:b/>
          <w:bCs/>
          <w:noProof/>
        </w:rPr>
        <w:drawing>
          <wp:inline distT="0" distB="0" distL="0" distR="0" wp14:anchorId="6AE83D6B" wp14:editId="7696C2D9">
            <wp:extent cx="3600000" cy="1046896"/>
            <wp:effectExtent l="0" t="0" r="0" b="0"/>
            <wp:docPr id="788421242" name="図 17"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21242" name="図 17" descr="テーブル&#10;&#10;AI 生成コンテンツは誤りを含む可能性がありま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1046896"/>
                    </a:xfrm>
                    <a:prstGeom prst="rect">
                      <a:avLst/>
                    </a:prstGeom>
                  </pic:spPr>
                </pic:pic>
              </a:graphicData>
            </a:graphic>
          </wp:inline>
        </w:drawing>
      </w:r>
    </w:p>
    <w:p w14:paraId="6161D26F" w14:textId="77777777" w:rsidR="001F6E24" w:rsidRDefault="001F6E24" w:rsidP="001F6E24">
      <w:pPr>
        <w:pStyle w:val="aa"/>
        <w:ind w:left="2120"/>
        <w:jc w:val="center"/>
        <w:rPr>
          <w:b/>
          <w:bCs/>
        </w:rPr>
      </w:pPr>
    </w:p>
    <w:p w14:paraId="00D2E3FD" w14:textId="21BCA1A4" w:rsidR="001F6E24" w:rsidRDefault="001F6E24" w:rsidP="001F6E24">
      <w:pPr>
        <w:pStyle w:val="aa"/>
        <w:ind w:left="2120"/>
      </w:pPr>
      <w:r w:rsidRPr="0003255C">
        <w:rPr>
          <w:rFonts w:hint="eastAsia"/>
        </w:rPr>
        <w:t>上記の表を見ると、</w:t>
      </w:r>
      <w:r w:rsidR="00FA19F1">
        <w:rPr>
          <w:rFonts w:hint="eastAsia"/>
        </w:rPr>
        <w:t>女</w:t>
      </w:r>
      <w:r w:rsidRPr="0003255C">
        <w:t>L(</w:t>
      </w:r>
      <w:r w:rsidR="00D05CFE">
        <w:rPr>
          <w:rFonts w:hint="eastAsia"/>
        </w:rPr>
        <w:t>左</w:t>
      </w:r>
      <w:r w:rsidRPr="0003255C">
        <w:t>耳のイヤリングAOI)と</w:t>
      </w:r>
      <w:r w:rsidR="000D377F">
        <w:rPr>
          <w:rFonts w:hint="eastAsia"/>
        </w:rPr>
        <w:t>女</w:t>
      </w:r>
      <w:r w:rsidRPr="0003255C">
        <w:t>R(右耳のイヤリングAOI)ついて</w:t>
      </w:r>
      <w:r w:rsidR="00FA1058">
        <w:rPr>
          <w:rFonts w:hint="eastAsia"/>
        </w:rPr>
        <w:t>と、左右耳と髪型</w:t>
      </w:r>
      <w:r w:rsidRPr="0003255C">
        <w:t>の比較で</w:t>
      </w:r>
      <w:proofErr w:type="gramStart"/>
      <w:r w:rsidRPr="0003255C">
        <w:t>p</w:t>
      </w:r>
      <w:proofErr w:type="gramEnd"/>
      <w:r w:rsidRPr="0003255C">
        <w:t>値が0.05を上回っていることより、reject(有意と評価できるか)がFalseとなっている。つまり、それらについて、帰無仮説を棄却できない。一方で、</w:t>
      </w:r>
      <w:r>
        <w:rPr>
          <w:rFonts w:hint="eastAsia"/>
        </w:rPr>
        <w:t>それ以外の比較において</w:t>
      </w:r>
      <w:proofErr w:type="gramStart"/>
      <w:r>
        <w:t>p</w:t>
      </w:r>
      <w:proofErr w:type="gramEnd"/>
      <w:r>
        <w:t>値が有意水準5%を下回っており、アクセサリを見ている時間と顔を見ている時間に有意な差があると評価できる。そして、</w:t>
      </w:r>
      <w:proofErr w:type="spellStart"/>
      <w:r>
        <w:t>meandiff</w:t>
      </w:r>
      <w:proofErr w:type="spellEnd"/>
      <w:r>
        <w:t>に注目すると上記にお</w:t>
      </w:r>
      <w:r>
        <w:lastRenderedPageBreak/>
        <w:t>いて、アクセサリと顔の比較ですべて</w:t>
      </w:r>
      <w:r>
        <w:rPr>
          <w:rFonts w:hint="eastAsia"/>
        </w:rPr>
        <w:t>正</w:t>
      </w:r>
      <w:r>
        <w:t>の値であると言える。具体的には、</w:t>
      </w:r>
      <w:r>
        <w:rPr>
          <w:rFonts w:hint="eastAsia"/>
        </w:rPr>
        <w:t>左耳イヤリングと顔</w:t>
      </w:r>
      <w:r>
        <w:t>の比較では、</w:t>
      </w:r>
      <w:r w:rsidR="00C23A91">
        <w:t>0.6284</w:t>
      </w:r>
      <w:r>
        <w:t>となっている。つまり、group1のほうが長時間注視しているといえ、アクセサリを顔よりも長く注視していると評価できる。</w:t>
      </w:r>
    </w:p>
    <w:p w14:paraId="18472706" w14:textId="77777777" w:rsidR="00986ADB" w:rsidRDefault="00986ADB" w:rsidP="00105853">
      <w:pPr>
        <w:pStyle w:val="aa"/>
        <w:ind w:left="2120"/>
      </w:pPr>
    </w:p>
    <w:p w14:paraId="3B2F44D6" w14:textId="205ED808" w:rsidR="008F05DC" w:rsidRPr="00D81641" w:rsidRDefault="008F05DC" w:rsidP="008F05DC">
      <w:pPr>
        <w:pStyle w:val="aa"/>
        <w:numPr>
          <w:ilvl w:val="3"/>
          <w:numId w:val="5"/>
        </w:numPr>
      </w:pPr>
      <w:r>
        <w:rPr>
          <w:rFonts w:hint="eastAsia"/>
          <w:iCs/>
        </w:rPr>
        <w:t>ネックレス</w:t>
      </w:r>
      <w:r>
        <w:rPr>
          <w:iCs/>
        </w:rPr>
        <w:t>_</w:t>
      </w:r>
      <w:r>
        <w:rPr>
          <w:rFonts w:hint="eastAsia"/>
          <w:iCs/>
        </w:rPr>
        <w:t>男</w:t>
      </w:r>
      <w:r>
        <w:rPr>
          <w:rFonts w:hint="eastAsia"/>
          <w:iCs/>
        </w:rPr>
        <w:t>における分散分析表</w:t>
      </w:r>
    </w:p>
    <w:p w14:paraId="1F7099BD" w14:textId="490018F2" w:rsidR="008F05DC" w:rsidRDefault="008F05DC" w:rsidP="008F05DC">
      <w:pPr>
        <w:pStyle w:val="aa"/>
        <w:ind w:left="2120"/>
      </w:pPr>
      <w:r w:rsidRPr="00D81641">
        <w:rPr>
          <w:rFonts w:hint="eastAsia"/>
        </w:rPr>
        <w:t>以下に、</w:t>
      </w:r>
      <w:r w:rsidR="007A71F0">
        <w:rPr>
          <w:rFonts w:hint="eastAsia"/>
        </w:rPr>
        <w:t>ネックレス</w:t>
      </w:r>
      <w:r w:rsidRPr="00D81641">
        <w:rPr>
          <w:rFonts w:hint="eastAsia"/>
        </w:rPr>
        <w:t>を着用している</w:t>
      </w:r>
      <w:r w:rsidR="007A71F0">
        <w:rPr>
          <w:rFonts w:hint="eastAsia"/>
        </w:rPr>
        <w:t>男性</w:t>
      </w:r>
      <w:r w:rsidRPr="00D81641">
        <w:rPr>
          <w:rFonts w:hint="eastAsia"/>
        </w:rPr>
        <w:t>についての写真に設定した</w:t>
      </w:r>
      <w:r w:rsidRPr="00D81641">
        <w:t>AOIの合計注視時間についての分散分析表を示す。</w:t>
      </w:r>
    </w:p>
    <w:p w14:paraId="3DC6B2E3" w14:textId="77777777" w:rsidR="008F05DC" w:rsidRDefault="008F05DC" w:rsidP="008F05DC">
      <w:pPr>
        <w:pStyle w:val="aa"/>
        <w:ind w:left="2120"/>
      </w:pPr>
    </w:p>
    <w:p w14:paraId="0AC99665" w14:textId="77EF1635" w:rsidR="008F05DC" w:rsidRDefault="008F05DC" w:rsidP="008F05DC">
      <w:pPr>
        <w:pStyle w:val="aa"/>
        <w:ind w:left="2120"/>
        <w:jc w:val="center"/>
        <w:rPr>
          <w:b/>
          <w:bCs/>
        </w:rPr>
      </w:pPr>
      <w:r w:rsidRPr="00501B49">
        <w:rPr>
          <w:rFonts w:hint="eastAsia"/>
          <w:b/>
          <w:bCs/>
        </w:rPr>
        <w:t>表</w:t>
      </w:r>
      <w:r w:rsidR="00D92571">
        <w:rPr>
          <w:b/>
          <w:bCs/>
        </w:rPr>
        <w:t>32.</w:t>
      </w:r>
      <w:r w:rsidRPr="00501B49">
        <w:rPr>
          <w:b/>
          <w:bCs/>
        </w:rPr>
        <w:t xml:space="preserve"> </w:t>
      </w:r>
      <w:r w:rsidRPr="00501B49">
        <w:rPr>
          <w:rFonts w:hint="eastAsia"/>
          <w:b/>
          <w:bCs/>
        </w:rPr>
        <w:t>分散分析表</w:t>
      </w:r>
    </w:p>
    <w:p w14:paraId="7968DBA5" w14:textId="22D30B85" w:rsidR="00280070" w:rsidRDefault="00280070" w:rsidP="008F05DC">
      <w:pPr>
        <w:pStyle w:val="aa"/>
        <w:ind w:left="2120"/>
        <w:jc w:val="center"/>
        <w:rPr>
          <w:rFonts w:hint="eastAsia"/>
          <w:b/>
          <w:bCs/>
        </w:rPr>
      </w:pPr>
      <w:r>
        <w:rPr>
          <w:rFonts w:hint="eastAsia"/>
          <w:b/>
          <w:bCs/>
          <w:noProof/>
        </w:rPr>
        <w:drawing>
          <wp:inline distT="0" distB="0" distL="0" distR="0" wp14:anchorId="156DC463" wp14:editId="34727EA8">
            <wp:extent cx="3600000" cy="726011"/>
            <wp:effectExtent l="0" t="0" r="0" b="0"/>
            <wp:docPr id="1976570641" name="図 18"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70641" name="図 18" descr="テーブル&#10;&#10;AI 生成コンテンツは誤りを含む可能性がありま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726011"/>
                    </a:xfrm>
                    <a:prstGeom prst="rect">
                      <a:avLst/>
                    </a:prstGeom>
                  </pic:spPr>
                </pic:pic>
              </a:graphicData>
            </a:graphic>
          </wp:inline>
        </w:drawing>
      </w:r>
    </w:p>
    <w:p w14:paraId="4B99EB8F" w14:textId="77777777" w:rsidR="008F05DC" w:rsidRDefault="008F05DC" w:rsidP="008F05DC">
      <w:pPr>
        <w:pStyle w:val="aa"/>
        <w:ind w:left="2120"/>
        <w:jc w:val="center"/>
      </w:pPr>
    </w:p>
    <w:p w14:paraId="6AEEBB51" w14:textId="77777777" w:rsidR="008F05DC" w:rsidRDefault="008F05DC" w:rsidP="008F05DC">
      <w:pPr>
        <w:pStyle w:val="aa"/>
        <w:ind w:left="2120"/>
      </w:pPr>
      <w:r w:rsidRPr="00B55DBD">
        <w:rPr>
          <w:rFonts w:hint="eastAsia"/>
        </w:rPr>
        <w:t>上記を見ると、</w:t>
      </w:r>
      <w:r w:rsidRPr="00B55DBD">
        <w:t>group(各AOIでの合計注視時間)のP値が有意水準</w:t>
      </w:r>
      <w:r>
        <w:t>0</w:t>
      </w:r>
      <w:r>
        <w:rPr>
          <w:rFonts w:hint="eastAsia"/>
        </w:rPr>
        <w:t>に近い</w:t>
      </w:r>
      <w:r w:rsidRPr="00B55DBD">
        <w:t>非常に小さい値となっている。よって、帰無仮説を棄却し対立仮説を採択する。つまり、各AOIで合計注視時間に差があると統計的に評価できる。そのうえで、どのAOI同士に差があるのか、</w:t>
      </w:r>
      <w:proofErr w:type="gramStart"/>
      <w:r w:rsidRPr="00B55DBD">
        <w:t>t</w:t>
      </w:r>
      <w:proofErr w:type="gramEnd"/>
      <w:r w:rsidRPr="00B55DBD">
        <w:t>検定の多重比較を行うこととした。</w:t>
      </w:r>
    </w:p>
    <w:p w14:paraId="6395019E" w14:textId="77777777" w:rsidR="008F05DC" w:rsidRDefault="008F05DC" w:rsidP="008F05DC">
      <w:pPr>
        <w:pStyle w:val="aa"/>
        <w:ind w:left="2120"/>
      </w:pPr>
    </w:p>
    <w:p w14:paraId="6B0358F6" w14:textId="77777777" w:rsidR="00657D7D" w:rsidRDefault="008F05DC" w:rsidP="008F05DC">
      <w:pPr>
        <w:pStyle w:val="aa"/>
        <w:ind w:left="2120"/>
        <w:jc w:val="center"/>
        <w:rPr>
          <w:b/>
          <w:bCs/>
        </w:rPr>
      </w:pPr>
      <w:r w:rsidRPr="00501B49">
        <w:rPr>
          <w:rFonts w:hint="eastAsia"/>
          <w:b/>
          <w:bCs/>
        </w:rPr>
        <w:t>表</w:t>
      </w:r>
      <w:r w:rsidR="00D92571">
        <w:rPr>
          <w:b/>
          <w:bCs/>
        </w:rPr>
        <w:t>33</w:t>
      </w:r>
      <w:r w:rsidRPr="00501B49">
        <w:rPr>
          <w:b/>
          <w:bCs/>
        </w:rPr>
        <w:t xml:space="preserve">. </w:t>
      </w:r>
      <w:r w:rsidRPr="00501B49">
        <w:rPr>
          <w:rFonts w:hint="eastAsia"/>
          <w:b/>
          <w:bCs/>
        </w:rPr>
        <w:t>多重比較結果</w:t>
      </w:r>
    </w:p>
    <w:p w14:paraId="03FD2963" w14:textId="407280AB" w:rsidR="00657D7D" w:rsidRDefault="00657D7D" w:rsidP="008F05DC">
      <w:pPr>
        <w:pStyle w:val="aa"/>
        <w:ind w:left="2120"/>
        <w:jc w:val="center"/>
        <w:rPr>
          <w:b/>
          <w:bCs/>
        </w:rPr>
      </w:pPr>
      <w:r>
        <w:rPr>
          <w:b/>
          <w:bCs/>
          <w:noProof/>
        </w:rPr>
        <w:drawing>
          <wp:inline distT="0" distB="0" distL="0" distR="0" wp14:anchorId="03BEF5D8" wp14:editId="2EC27E67">
            <wp:extent cx="3600000" cy="618909"/>
            <wp:effectExtent l="0" t="0" r="0" b="3810"/>
            <wp:docPr id="532142109" name="図 19"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42109" name="図 19" descr="テーブル&#10;&#10;AI 生成コンテンツは誤りを含む可能性がありま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618909"/>
                    </a:xfrm>
                    <a:prstGeom prst="rect">
                      <a:avLst/>
                    </a:prstGeom>
                  </pic:spPr>
                </pic:pic>
              </a:graphicData>
            </a:graphic>
          </wp:inline>
        </w:drawing>
      </w:r>
    </w:p>
    <w:p w14:paraId="5750251A" w14:textId="77777777" w:rsidR="008F05DC" w:rsidRDefault="008F05DC" w:rsidP="008F05DC">
      <w:pPr>
        <w:pStyle w:val="aa"/>
        <w:ind w:left="2120"/>
        <w:jc w:val="center"/>
        <w:rPr>
          <w:b/>
          <w:bCs/>
        </w:rPr>
      </w:pPr>
    </w:p>
    <w:p w14:paraId="38AC42B8" w14:textId="33B6EA39" w:rsidR="008F05DC" w:rsidRDefault="008F05DC" w:rsidP="008F05DC">
      <w:pPr>
        <w:pStyle w:val="aa"/>
        <w:ind w:left="2120"/>
      </w:pPr>
      <w:r w:rsidRPr="0003255C">
        <w:rPr>
          <w:rFonts w:hint="eastAsia"/>
        </w:rPr>
        <w:t>上記の表を見ると、</w:t>
      </w:r>
      <w:r w:rsidR="00BF42ED">
        <w:rPr>
          <w:rFonts w:hint="eastAsia"/>
        </w:rPr>
        <w:t>髪型と顔の</w:t>
      </w:r>
      <w:r w:rsidRPr="0003255C">
        <w:t>比較で</w:t>
      </w:r>
      <w:proofErr w:type="gramStart"/>
      <w:r w:rsidRPr="0003255C">
        <w:t>p</w:t>
      </w:r>
      <w:proofErr w:type="gramEnd"/>
      <w:r w:rsidRPr="0003255C">
        <w:t>値が0.05を上回っていることより、reject(有意と評価できるか)がFalseとなっている。つまり、それらについて、帰無仮説を棄却できない。一方で、</w:t>
      </w:r>
      <w:r w:rsidR="00BF42ED">
        <w:rPr>
          <w:rFonts w:hint="eastAsia"/>
        </w:rPr>
        <w:t>ネックレスと髪型・顔</w:t>
      </w:r>
      <w:r>
        <w:rPr>
          <w:rFonts w:hint="eastAsia"/>
        </w:rPr>
        <w:t>の比較において</w:t>
      </w:r>
      <w:proofErr w:type="gramStart"/>
      <w:r>
        <w:t>p</w:t>
      </w:r>
      <w:proofErr w:type="gramEnd"/>
      <w:r>
        <w:t>値が有意水準5%を下回っており、アクセサリを見ている時間</w:t>
      </w:r>
      <w:r w:rsidR="002B2285">
        <w:rPr>
          <w:rFonts w:hint="eastAsia"/>
        </w:rPr>
        <w:t>に対して</w:t>
      </w:r>
      <w:r>
        <w:t>顔</w:t>
      </w:r>
      <w:r w:rsidR="003E5826">
        <w:rPr>
          <w:rFonts w:hint="eastAsia"/>
        </w:rPr>
        <w:t>と頭部</w:t>
      </w:r>
      <w:r>
        <w:rPr>
          <w:rFonts w:hint="eastAsia"/>
        </w:rPr>
        <w:t>を</w:t>
      </w:r>
      <w:r>
        <w:t>見ている時間に有意な差があると評価できる。そして、</w:t>
      </w:r>
      <w:proofErr w:type="spellStart"/>
      <w:r>
        <w:t>meandiff</w:t>
      </w:r>
      <w:proofErr w:type="spellEnd"/>
      <w:r>
        <w:t>に注目すると上記において、</w:t>
      </w:r>
      <w:r w:rsidR="002B2285">
        <w:rPr>
          <w:rFonts w:hint="eastAsia"/>
        </w:rPr>
        <w:t>どちらも</w:t>
      </w:r>
      <w:r>
        <w:t>すべて</w:t>
      </w:r>
      <w:r>
        <w:rPr>
          <w:rFonts w:hint="eastAsia"/>
        </w:rPr>
        <w:t>正</w:t>
      </w:r>
      <w:r>
        <w:t>の値であると言える。具体的には、</w:t>
      </w:r>
      <w:r w:rsidR="000409A4">
        <w:rPr>
          <w:rFonts w:hint="eastAsia"/>
        </w:rPr>
        <w:t>ネックレス</w:t>
      </w:r>
      <w:r>
        <w:rPr>
          <w:rFonts w:hint="eastAsia"/>
        </w:rPr>
        <w:t>と顔</w:t>
      </w:r>
      <w:r>
        <w:t>の比較では、0</w:t>
      </w:r>
      <w:r w:rsidR="000409A4">
        <w:t>.6828</w:t>
      </w:r>
      <w:r>
        <w:t>となっている。つまり、group1のほうが長時間注視しているといえ、アクセサリを顔</w:t>
      </w:r>
      <w:r w:rsidR="00DF75F6">
        <w:rPr>
          <w:rFonts w:hint="eastAsia"/>
        </w:rPr>
        <w:t>と</w:t>
      </w:r>
      <w:r w:rsidR="004F3750">
        <w:rPr>
          <w:rFonts w:hint="eastAsia"/>
        </w:rPr>
        <w:t>頭部</w:t>
      </w:r>
      <w:r>
        <w:rPr>
          <w:rFonts w:hint="eastAsia"/>
        </w:rPr>
        <w:t>よ</w:t>
      </w:r>
      <w:r>
        <w:t>りも長く注視していると評価できる。</w:t>
      </w:r>
    </w:p>
    <w:p w14:paraId="116E7FE5" w14:textId="3B002973" w:rsidR="00620D60" w:rsidRPr="00D81641" w:rsidRDefault="00620D60" w:rsidP="00620D60">
      <w:pPr>
        <w:pStyle w:val="aa"/>
        <w:numPr>
          <w:ilvl w:val="3"/>
          <w:numId w:val="5"/>
        </w:numPr>
      </w:pPr>
      <w:r>
        <w:rPr>
          <w:rFonts w:hint="eastAsia"/>
          <w:iCs/>
        </w:rPr>
        <w:lastRenderedPageBreak/>
        <w:t>ネックレス</w:t>
      </w:r>
      <w:r>
        <w:rPr>
          <w:iCs/>
        </w:rPr>
        <w:t>_</w:t>
      </w:r>
      <w:r w:rsidR="009A5B7A">
        <w:rPr>
          <w:rFonts w:hint="eastAsia"/>
          <w:iCs/>
        </w:rPr>
        <w:t>女</w:t>
      </w:r>
      <w:r>
        <w:rPr>
          <w:rFonts w:hint="eastAsia"/>
          <w:iCs/>
        </w:rPr>
        <w:t>における分散分析表</w:t>
      </w:r>
    </w:p>
    <w:p w14:paraId="572D3AB3" w14:textId="2A822C66" w:rsidR="00620D60" w:rsidRDefault="00620D60" w:rsidP="00620D60">
      <w:pPr>
        <w:pStyle w:val="aa"/>
        <w:ind w:left="2120"/>
      </w:pPr>
      <w:r w:rsidRPr="00D81641">
        <w:rPr>
          <w:rFonts w:hint="eastAsia"/>
        </w:rPr>
        <w:t>以下に、</w:t>
      </w:r>
      <w:r>
        <w:rPr>
          <w:rFonts w:hint="eastAsia"/>
        </w:rPr>
        <w:t>ネックレス</w:t>
      </w:r>
      <w:r w:rsidRPr="00D81641">
        <w:rPr>
          <w:rFonts w:hint="eastAsia"/>
        </w:rPr>
        <w:t>を着用している</w:t>
      </w:r>
      <w:r w:rsidR="00544D9D">
        <w:rPr>
          <w:rFonts w:hint="eastAsia"/>
        </w:rPr>
        <w:t>女性</w:t>
      </w:r>
      <w:r w:rsidRPr="00D81641">
        <w:rPr>
          <w:rFonts w:hint="eastAsia"/>
        </w:rPr>
        <w:t>についての写真に設定した</w:t>
      </w:r>
      <w:r w:rsidRPr="00D81641">
        <w:t>AOIの合計注視時間についての分散分析表を示す。</w:t>
      </w:r>
    </w:p>
    <w:p w14:paraId="7D31BBF1" w14:textId="77777777" w:rsidR="00620D60" w:rsidRDefault="00620D60" w:rsidP="00620D60">
      <w:pPr>
        <w:pStyle w:val="aa"/>
        <w:ind w:left="2120"/>
      </w:pPr>
    </w:p>
    <w:p w14:paraId="7804015C" w14:textId="172A39C8" w:rsidR="00620D60" w:rsidRDefault="00620D60" w:rsidP="00620D60">
      <w:pPr>
        <w:pStyle w:val="aa"/>
        <w:ind w:left="2120"/>
        <w:jc w:val="center"/>
        <w:rPr>
          <w:b/>
          <w:bCs/>
        </w:rPr>
      </w:pPr>
      <w:r w:rsidRPr="00501B49">
        <w:rPr>
          <w:rFonts w:hint="eastAsia"/>
          <w:b/>
          <w:bCs/>
        </w:rPr>
        <w:t>表</w:t>
      </w:r>
      <w:r>
        <w:rPr>
          <w:b/>
          <w:bCs/>
        </w:rPr>
        <w:t>3</w:t>
      </w:r>
      <w:r w:rsidR="009B0591">
        <w:rPr>
          <w:b/>
          <w:bCs/>
        </w:rPr>
        <w:t>4</w:t>
      </w:r>
      <w:r>
        <w:rPr>
          <w:b/>
          <w:bCs/>
        </w:rPr>
        <w:t>.</w:t>
      </w:r>
      <w:r w:rsidRPr="00501B49">
        <w:rPr>
          <w:b/>
          <w:bCs/>
        </w:rPr>
        <w:t xml:space="preserve"> </w:t>
      </w:r>
      <w:r w:rsidRPr="00501B49">
        <w:rPr>
          <w:rFonts w:hint="eastAsia"/>
          <w:b/>
          <w:bCs/>
        </w:rPr>
        <w:t>分散分析表</w:t>
      </w:r>
    </w:p>
    <w:p w14:paraId="5EE203BE" w14:textId="67608961" w:rsidR="003E3EC3" w:rsidRDefault="003E3EC3" w:rsidP="00620D60">
      <w:pPr>
        <w:pStyle w:val="aa"/>
        <w:ind w:left="2120"/>
        <w:jc w:val="center"/>
        <w:rPr>
          <w:b/>
          <w:bCs/>
        </w:rPr>
      </w:pPr>
      <w:r>
        <w:rPr>
          <w:b/>
          <w:bCs/>
          <w:noProof/>
        </w:rPr>
        <w:drawing>
          <wp:inline distT="0" distB="0" distL="0" distR="0" wp14:anchorId="7D83497E" wp14:editId="1BC98472">
            <wp:extent cx="3600000" cy="720085"/>
            <wp:effectExtent l="0" t="0" r="0" b="4445"/>
            <wp:docPr id="1760000512" name="図 20"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00512" name="図 20" descr="テーブル&#10;&#10;AI 生成コンテンツは誤りを含む可能性がありま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720085"/>
                    </a:xfrm>
                    <a:prstGeom prst="rect">
                      <a:avLst/>
                    </a:prstGeom>
                  </pic:spPr>
                </pic:pic>
              </a:graphicData>
            </a:graphic>
          </wp:inline>
        </w:drawing>
      </w:r>
    </w:p>
    <w:p w14:paraId="5DA00DF9" w14:textId="77777777" w:rsidR="00620D60" w:rsidRDefault="00620D60" w:rsidP="00620D60">
      <w:pPr>
        <w:pStyle w:val="aa"/>
        <w:ind w:left="2120"/>
        <w:jc w:val="center"/>
      </w:pPr>
    </w:p>
    <w:p w14:paraId="6044EE4F" w14:textId="77777777" w:rsidR="00620D60" w:rsidRDefault="00620D60" w:rsidP="00620D60">
      <w:pPr>
        <w:pStyle w:val="aa"/>
        <w:ind w:left="2120"/>
      </w:pPr>
      <w:r w:rsidRPr="00B55DBD">
        <w:rPr>
          <w:rFonts w:hint="eastAsia"/>
        </w:rPr>
        <w:t>上記を見ると、</w:t>
      </w:r>
      <w:r w:rsidRPr="00B55DBD">
        <w:t>group(各AOIでの合計注視時間)のP値が有意水準</w:t>
      </w:r>
      <w:r>
        <w:t>0</w:t>
      </w:r>
      <w:r>
        <w:rPr>
          <w:rFonts w:hint="eastAsia"/>
        </w:rPr>
        <w:t>に近い</w:t>
      </w:r>
      <w:r w:rsidRPr="00B55DBD">
        <w:t>非常に小さい値となっている。よって、帰無仮説を棄却し対立仮説を採択する。つまり、各AOIで合計注視時間に差があると統計的に評価できる。そのうえで、どのAOI同士に差があるのか、</w:t>
      </w:r>
      <w:proofErr w:type="gramStart"/>
      <w:r w:rsidRPr="00B55DBD">
        <w:t>t</w:t>
      </w:r>
      <w:proofErr w:type="gramEnd"/>
      <w:r w:rsidRPr="00B55DBD">
        <w:t>検定の多重比較を行うこととした。</w:t>
      </w:r>
    </w:p>
    <w:p w14:paraId="4F773945" w14:textId="77777777" w:rsidR="00620D60" w:rsidRDefault="00620D60" w:rsidP="00620D60">
      <w:pPr>
        <w:pStyle w:val="aa"/>
        <w:ind w:left="2120"/>
      </w:pPr>
    </w:p>
    <w:p w14:paraId="2BDCED7A" w14:textId="38F3EC54" w:rsidR="00620D60" w:rsidRDefault="00620D60" w:rsidP="00620D60">
      <w:pPr>
        <w:pStyle w:val="aa"/>
        <w:ind w:left="2120"/>
        <w:jc w:val="center"/>
        <w:rPr>
          <w:b/>
          <w:bCs/>
        </w:rPr>
      </w:pPr>
      <w:r w:rsidRPr="00501B49">
        <w:rPr>
          <w:rFonts w:hint="eastAsia"/>
          <w:b/>
          <w:bCs/>
        </w:rPr>
        <w:t>表</w:t>
      </w:r>
      <w:r>
        <w:rPr>
          <w:b/>
          <w:bCs/>
        </w:rPr>
        <w:t>3</w:t>
      </w:r>
      <w:r w:rsidR="003E3EC3">
        <w:rPr>
          <w:b/>
          <w:bCs/>
        </w:rPr>
        <w:t>5</w:t>
      </w:r>
      <w:r w:rsidRPr="00501B49">
        <w:rPr>
          <w:b/>
          <w:bCs/>
        </w:rPr>
        <w:t xml:space="preserve">. </w:t>
      </w:r>
      <w:r w:rsidRPr="00501B49">
        <w:rPr>
          <w:rFonts w:hint="eastAsia"/>
          <w:b/>
          <w:bCs/>
        </w:rPr>
        <w:t>多重比較結果</w:t>
      </w:r>
      <w:r w:rsidR="003E3EC3">
        <w:rPr>
          <w:b/>
          <w:bCs/>
          <w:noProof/>
        </w:rPr>
        <w:drawing>
          <wp:inline distT="0" distB="0" distL="0" distR="0" wp14:anchorId="1BA19CCF" wp14:editId="13E4EDFA">
            <wp:extent cx="3600000" cy="621025"/>
            <wp:effectExtent l="0" t="0" r="0" b="1905"/>
            <wp:docPr id="1030576315" name="図 2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6315" name="図 21" descr="テーブル&#10;&#10;AI 生成コンテンツは誤りを含む可能性がありま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621025"/>
                    </a:xfrm>
                    <a:prstGeom prst="rect">
                      <a:avLst/>
                    </a:prstGeom>
                  </pic:spPr>
                </pic:pic>
              </a:graphicData>
            </a:graphic>
          </wp:inline>
        </w:drawing>
      </w:r>
    </w:p>
    <w:p w14:paraId="6DE11EFC" w14:textId="77777777" w:rsidR="00620D60" w:rsidRDefault="00620D60" w:rsidP="00620D60">
      <w:pPr>
        <w:pStyle w:val="aa"/>
        <w:ind w:left="2120"/>
        <w:jc w:val="center"/>
        <w:rPr>
          <w:b/>
          <w:bCs/>
        </w:rPr>
      </w:pPr>
    </w:p>
    <w:p w14:paraId="706E9D9C" w14:textId="42D5D66B" w:rsidR="00620D60" w:rsidRDefault="00620D60" w:rsidP="00620D60">
      <w:pPr>
        <w:pStyle w:val="aa"/>
        <w:ind w:left="2120"/>
      </w:pPr>
      <w:r w:rsidRPr="0003255C">
        <w:rPr>
          <w:rFonts w:hint="eastAsia"/>
        </w:rPr>
        <w:t>上記の表を見ると、</w:t>
      </w:r>
      <w:r w:rsidR="003D3FC8">
        <w:rPr>
          <w:rFonts w:hint="eastAsia"/>
        </w:rPr>
        <w:t>ネックレスと</w:t>
      </w:r>
      <w:r w:rsidR="00A22D70">
        <w:rPr>
          <w:rFonts w:hint="eastAsia"/>
        </w:rPr>
        <w:t>髪型</w:t>
      </w:r>
      <w:r w:rsidR="00A22D70">
        <w:t>(</w:t>
      </w:r>
      <w:r w:rsidR="00A22D70">
        <w:rPr>
          <w:rFonts w:hint="eastAsia"/>
        </w:rPr>
        <w:t>頭部</w:t>
      </w:r>
      <w:r w:rsidR="00A22D70">
        <w:t>)</w:t>
      </w:r>
      <w:r>
        <w:rPr>
          <w:rFonts w:hint="eastAsia"/>
        </w:rPr>
        <w:t>の</w:t>
      </w:r>
      <w:r w:rsidRPr="0003255C">
        <w:t>比較で</w:t>
      </w:r>
      <w:proofErr w:type="gramStart"/>
      <w:r w:rsidRPr="0003255C">
        <w:t>p</w:t>
      </w:r>
      <w:proofErr w:type="gramEnd"/>
      <w:r w:rsidRPr="0003255C">
        <w:t>値が</w:t>
      </w:r>
      <w:r w:rsidR="000672F1">
        <w:t>0.0943</w:t>
      </w:r>
      <w:r w:rsidR="000672F1">
        <w:rPr>
          <w:rFonts w:hint="eastAsia"/>
        </w:rPr>
        <w:t>であり</w:t>
      </w:r>
      <w:r w:rsidRPr="0003255C">
        <w:t>0.05を上回っていることより、reject(有意と評価できるか)がFalseとなっている。つまり、それらについて、帰無仮説を棄却できない。一方で、</w:t>
      </w:r>
      <w:r>
        <w:rPr>
          <w:rFonts w:hint="eastAsia"/>
        </w:rPr>
        <w:t>ネックレスと顔</w:t>
      </w:r>
      <w:r w:rsidR="000672F1">
        <w:rPr>
          <w:rFonts w:hint="eastAsia"/>
        </w:rPr>
        <w:t>、顔と髪型</w:t>
      </w:r>
      <w:r>
        <w:rPr>
          <w:rFonts w:hint="eastAsia"/>
        </w:rPr>
        <w:t>の比較において</w:t>
      </w:r>
      <w:proofErr w:type="gramStart"/>
      <w:r>
        <w:t>p</w:t>
      </w:r>
      <w:proofErr w:type="gramEnd"/>
      <w:r>
        <w:t>値が有意水準5%を下回っており、アクセサリを見ている時間</w:t>
      </w:r>
      <w:r>
        <w:rPr>
          <w:rFonts w:hint="eastAsia"/>
        </w:rPr>
        <w:t>に対して</w:t>
      </w:r>
      <w:r>
        <w:t>顔</w:t>
      </w:r>
      <w:r>
        <w:rPr>
          <w:rFonts w:hint="eastAsia"/>
        </w:rPr>
        <w:t>を</w:t>
      </w:r>
      <w:r>
        <w:t>見ている時間に有意な差があると評価できる。そして、</w:t>
      </w:r>
      <w:proofErr w:type="spellStart"/>
      <w:r>
        <w:t>meandiff</w:t>
      </w:r>
      <w:proofErr w:type="spellEnd"/>
      <w:r>
        <w:t>に注目すると上記において、</w:t>
      </w:r>
      <w:r w:rsidR="000672F1">
        <w:rPr>
          <w:rFonts w:hint="eastAsia"/>
        </w:rPr>
        <w:t>どちらも</w:t>
      </w:r>
      <w:r>
        <w:rPr>
          <w:rFonts w:hint="eastAsia"/>
        </w:rPr>
        <w:t>正</w:t>
      </w:r>
      <w:r>
        <w:t>の値であると言える。具体的には、</w:t>
      </w:r>
      <w:r>
        <w:rPr>
          <w:rFonts w:hint="eastAsia"/>
        </w:rPr>
        <w:t>ネックレスと顔</w:t>
      </w:r>
      <w:r>
        <w:t>の比較では、0.6</w:t>
      </w:r>
      <w:r w:rsidR="00741D0C">
        <w:t>078</w:t>
      </w:r>
      <w:r>
        <w:t>となっている。つまり、group1のほうが長時間注視しているといえ、アクセサリを顔</w:t>
      </w:r>
      <w:r>
        <w:rPr>
          <w:rFonts w:hint="eastAsia"/>
        </w:rPr>
        <w:t>よ</w:t>
      </w:r>
      <w:r>
        <w:t>りも長く注視していると評価できる。</w:t>
      </w:r>
    </w:p>
    <w:p w14:paraId="47B64437" w14:textId="77777777" w:rsidR="008537DF" w:rsidRDefault="008537DF" w:rsidP="00620D60">
      <w:pPr>
        <w:pStyle w:val="aa"/>
        <w:ind w:left="2120"/>
      </w:pPr>
    </w:p>
    <w:p w14:paraId="2E8BFD95" w14:textId="77777777" w:rsidR="008537DF" w:rsidRDefault="008537DF" w:rsidP="00620D60">
      <w:pPr>
        <w:pStyle w:val="aa"/>
        <w:ind w:left="2120"/>
      </w:pPr>
    </w:p>
    <w:p w14:paraId="55ADD88B" w14:textId="77777777" w:rsidR="008537DF" w:rsidRDefault="008537DF" w:rsidP="00620D60">
      <w:pPr>
        <w:pStyle w:val="aa"/>
        <w:ind w:left="2120"/>
      </w:pPr>
    </w:p>
    <w:p w14:paraId="3F50DE30" w14:textId="77777777" w:rsidR="008537DF" w:rsidRDefault="008537DF" w:rsidP="00620D60">
      <w:pPr>
        <w:pStyle w:val="aa"/>
        <w:ind w:left="2120"/>
      </w:pPr>
    </w:p>
    <w:p w14:paraId="6CF10AD6" w14:textId="0627FC54" w:rsidR="004C7341" w:rsidRPr="00D81641" w:rsidRDefault="00966FD0" w:rsidP="004C7341">
      <w:pPr>
        <w:pStyle w:val="aa"/>
        <w:numPr>
          <w:ilvl w:val="3"/>
          <w:numId w:val="5"/>
        </w:numPr>
      </w:pPr>
      <w:r>
        <w:rPr>
          <w:rFonts w:hint="eastAsia"/>
          <w:iCs/>
        </w:rPr>
        <w:lastRenderedPageBreak/>
        <w:t>アクセサリ両方</w:t>
      </w:r>
      <w:r w:rsidR="004C7341">
        <w:rPr>
          <w:iCs/>
        </w:rPr>
        <w:t>_</w:t>
      </w:r>
      <w:r>
        <w:rPr>
          <w:rFonts w:hint="eastAsia"/>
          <w:iCs/>
        </w:rPr>
        <w:t>男</w:t>
      </w:r>
      <w:r w:rsidR="004C7341">
        <w:rPr>
          <w:rFonts w:hint="eastAsia"/>
          <w:iCs/>
        </w:rPr>
        <w:t>における分散分析表</w:t>
      </w:r>
    </w:p>
    <w:p w14:paraId="7639AF39" w14:textId="4EFDA3E5" w:rsidR="004C7341" w:rsidRDefault="004C7341" w:rsidP="004C7341">
      <w:pPr>
        <w:pStyle w:val="aa"/>
        <w:ind w:left="2120"/>
      </w:pPr>
      <w:r w:rsidRPr="00D81641">
        <w:rPr>
          <w:rFonts w:hint="eastAsia"/>
        </w:rPr>
        <w:t>以下に、</w:t>
      </w:r>
      <w:r w:rsidR="00DD6F99">
        <w:rPr>
          <w:rFonts w:hint="eastAsia"/>
        </w:rPr>
        <w:t>ネックレスとイヤリング両方</w:t>
      </w:r>
      <w:r w:rsidRPr="00D81641">
        <w:rPr>
          <w:rFonts w:hint="eastAsia"/>
        </w:rPr>
        <w:t>を着用している</w:t>
      </w:r>
      <w:r w:rsidR="00DD6F99">
        <w:rPr>
          <w:rFonts w:hint="eastAsia"/>
        </w:rPr>
        <w:t>男性</w:t>
      </w:r>
      <w:r w:rsidRPr="00D81641">
        <w:rPr>
          <w:rFonts w:hint="eastAsia"/>
        </w:rPr>
        <w:t>についての写真に設定した</w:t>
      </w:r>
      <w:r w:rsidRPr="00D81641">
        <w:t>AOIの合計注視時間についての分散分析表を示す。</w:t>
      </w:r>
    </w:p>
    <w:p w14:paraId="1E0404BC" w14:textId="77777777" w:rsidR="004C7341" w:rsidRDefault="004C7341" w:rsidP="004C7341">
      <w:pPr>
        <w:pStyle w:val="aa"/>
        <w:ind w:left="2120"/>
      </w:pPr>
    </w:p>
    <w:p w14:paraId="1B3670D9" w14:textId="7CBCBD29" w:rsidR="004C7341" w:rsidRDefault="004C7341" w:rsidP="004C7341">
      <w:pPr>
        <w:pStyle w:val="aa"/>
        <w:ind w:left="2120"/>
        <w:jc w:val="center"/>
        <w:rPr>
          <w:b/>
          <w:bCs/>
        </w:rPr>
      </w:pPr>
      <w:r w:rsidRPr="00501B49">
        <w:rPr>
          <w:rFonts w:hint="eastAsia"/>
          <w:b/>
          <w:bCs/>
        </w:rPr>
        <w:t>表</w:t>
      </w:r>
      <w:r>
        <w:rPr>
          <w:b/>
          <w:bCs/>
        </w:rPr>
        <w:t>3</w:t>
      </w:r>
      <w:r w:rsidR="00911038">
        <w:rPr>
          <w:b/>
          <w:bCs/>
        </w:rPr>
        <w:t>6</w:t>
      </w:r>
      <w:r>
        <w:rPr>
          <w:b/>
          <w:bCs/>
        </w:rPr>
        <w:t>.</w:t>
      </w:r>
      <w:r w:rsidRPr="00501B49">
        <w:rPr>
          <w:b/>
          <w:bCs/>
        </w:rPr>
        <w:t xml:space="preserve"> </w:t>
      </w:r>
      <w:r w:rsidRPr="00501B49">
        <w:rPr>
          <w:rFonts w:hint="eastAsia"/>
          <w:b/>
          <w:bCs/>
        </w:rPr>
        <w:t>分散分析表</w:t>
      </w:r>
    </w:p>
    <w:p w14:paraId="1F8B10B0" w14:textId="09E3D976" w:rsidR="00065A84" w:rsidRDefault="002169D8" w:rsidP="004C7341">
      <w:pPr>
        <w:pStyle w:val="aa"/>
        <w:ind w:left="2120"/>
        <w:jc w:val="center"/>
        <w:rPr>
          <w:b/>
          <w:bCs/>
        </w:rPr>
      </w:pPr>
      <w:r>
        <w:rPr>
          <w:b/>
          <w:bCs/>
          <w:noProof/>
        </w:rPr>
        <w:drawing>
          <wp:inline distT="0" distB="0" distL="0" distR="0" wp14:anchorId="051A39F8" wp14:editId="7D497C54">
            <wp:extent cx="3600000" cy="756914"/>
            <wp:effectExtent l="0" t="0" r="0" b="5715"/>
            <wp:docPr id="178080818" name="図 22"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0818" name="図 22" descr="テーブル&#10;&#10;AI 生成コンテンツは誤りを含む可能性があります。"/>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0000" cy="756914"/>
                    </a:xfrm>
                    <a:prstGeom prst="rect">
                      <a:avLst/>
                    </a:prstGeom>
                  </pic:spPr>
                </pic:pic>
              </a:graphicData>
            </a:graphic>
          </wp:inline>
        </w:drawing>
      </w:r>
    </w:p>
    <w:p w14:paraId="50C7FEE9" w14:textId="77777777" w:rsidR="004C7341" w:rsidRDefault="004C7341" w:rsidP="004C7341">
      <w:pPr>
        <w:pStyle w:val="aa"/>
        <w:ind w:left="2120"/>
        <w:jc w:val="center"/>
      </w:pPr>
    </w:p>
    <w:p w14:paraId="238B1D25" w14:textId="77777777" w:rsidR="004C7341" w:rsidRDefault="004C7341" w:rsidP="004C7341">
      <w:pPr>
        <w:pStyle w:val="aa"/>
        <w:ind w:left="2120"/>
      </w:pPr>
      <w:r w:rsidRPr="00B55DBD">
        <w:rPr>
          <w:rFonts w:hint="eastAsia"/>
        </w:rPr>
        <w:t>上記を見ると、</w:t>
      </w:r>
      <w:r w:rsidRPr="00B55DBD">
        <w:t>group(各AOIでの合計注視時間)のP値が有意水準</w:t>
      </w:r>
      <w:r>
        <w:t>0</w:t>
      </w:r>
      <w:r>
        <w:rPr>
          <w:rFonts w:hint="eastAsia"/>
        </w:rPr>
        <w:t>に近い</w:t>
      </w:r>
      <w:r w:rsidRPr="00B55DBD">
        <w:t>非常に小さい値となっている。よって、帰無仮説を棄却し対立仮説を採択する。つまり、各AOIで合計注視時間に差があると統計的に評価できる。そのうえで、どのAOI同士に差があるのか、</w:t>
      </w:r>
      <w:proofErr w:type="gramStart"/>
      <w:r w:rsidRPr="00B55DBD">
        <w:t>t</w:t>
      </w:r>
      <w:proofErr w:type="gramEnd"/>
      <w:r w:rsidRPr="00B55DBD">
        <w:t>検定の多重比較を行うこととした。</w:t>
      </w:r>
    </w:p>
    <w:p w14:paraId="2AE9C885" w14:textId="77777777" w:rsidR="004C7341" w:rsidRDefault="004C7341" w:rsidP="004C7341">
      <w:pPr>
        <w:pStyle w:val="aa"/>
        <w:ind w:left="2120"/>
      </w:pPr>
    </w:p>
    <w:p w14:paraId="65BE5302" w14:textId="5F0048EE" w:rsidR="004C7341" w:rsidRDefault="004C7341" w:rsidP="004C7341">
      <w:pPr>
        <w:pStyle w:val="aa"/>
        <w:ind w:left="2120"/>
        <w:jc w:val="center"/>
        <w:rPr>
          <w:b/>
          <w:bCs/>
        </w:rPr>
      </w:pPr>
      <w:r w:rsidRPr="00501B49">
        <w:rPr>
          <w:rFonts w:hint="eastAsia"/>
          <w:b/>
          <w:bCs/>
        </w:rPr>
        <w:t>表</w:t>
      </w:r>
      <w:r>
        <w:rPr>
          <w:b/>
          <w:bCs/>
        </w:rPr>
        <w:t>3</w:t>
      </w:r>
      <w:r w:rsidR="00EC65FF">
        <w:rPr>
          <w:b/>
          <w:bCs/>
        </w:rPr>
        <w:t>7</w:t>
      </w:r>
      <w:r w:rsidRPr="00501B49">
        <w:rPr>
          <w:b/>
          <w:bCs/>
        </w:rPr>
        <w:t xml:space="preserve">. </w:t>
      </w:r>
      <w:r w:rsidRPr="00501B49">
        <w:rPr>
          <w:rFonts w:hint="eastAsia"/>
          <w:b/>
          <w:bCs/>
        </w:rPr>
        <w:t>多重比較結果</w:t>
      </w:r>
      <w:r w:rsidR="00F2077E">
        <w:rPr>
          <w:b/>
          <w:bCs/>
          <w:noProof/>
        </w:rPr>
        <w:drawing>
          <wp:inline distT="0" distB="0" distL="0" distR="0" wp14:anchorId="64B995FC" wp14:editId="28FAB272">
            <wp:extent cx="3600000" cy="1607385"/>
            <wp:effectExtent l="0" t="0" r="0" b="5715"/>
            <wp:docPr id="1303792338" name="図 23"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92338" name="図 23" descr="テーブル&#10;&#10;AI 生成コンテンツは誤りを含む可能性があります。"/>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0000" cy="1607385"/>
                    </a:xfrm>
                    <a:prstGeom prst="rect">
                      <a:avLst/>
                    </a:prstGeom>
                  </pic:spPr>
                </pic:pic>
              </a:graphicData>
            </a:graphic>
          </wp:inline>
        </w:drawing>
      </w:r>
    </w:p>
    <w:p w14:paraId="51835283" w14:textId="77777777" w:rsidR="004C7341" w:rsidRDefault="004C7341" w:rsidP="004C7341">
      <w:pPr>
        <w:pStyle w:val="aa"/>
        <w:ind w:left="2120"/>
        <w:jc w:val="center"/>
        <w:rPr>
          <w:b/>
          <w:bCs/>
        </w:rPr>
      </w:pPr>
    </w:p>
    <w:p w14:paraId="36013CD0" w14:textId="052770B3" w:rsidR="004C7341" w:rsidRDefault="004C7341" w:rsidP="004C7341">
      <w:pPr>
        <w:pStyle w:val="aa"/>
        <w:ind w:left="2120"/>
      </w:pPr>
      <w:r w:rsidRPr="0003255C">
        <w:rPr>
          <w:rFonts w:hint="eastAsia"/>
        </w:rPr>
        <w:t>上記の表を見ると、</w:t>
      </w:r>
      <w:r w:rsidR="000305B8">
        <w:rPr>
          <w:rFonts w:hint="eastAsia"/>
        </w:rPr>
        <w:t>左</w:t>
      </w:r>
      <w:r w:rsidR="009B0156">
        <w:rPr>
          <w:rFonts w:hint="eastAsia"/>
        </w:rPr>
        <w:t>と</w:t>
      </w:r>
      <w:r w:rsidR="000305B8">
        <w:rPr>
          <w:rFonts w:hint="eastAsia"/>
        </w:rPr>
        <w:t>右イヤリング、</w:t>
      </w:r>
      <w:r w:rsidR="005675BA">
        <w:rPr>
          <w:rFonts w:hint="eastAsia"/>
        </w:rPr>
        <w:t>左右</w:t>
      </w:r>
      <w:r w:rsidR="000305B8">
        <w:rPr>
          <w:rFonts w:hint="eastAsia"/>
        </w:rPr>
        <w:t>耳とネックレス</w:t>
      </w:r>
      <w:r>
        <w:rPr>
          <w:rFonts w:hint="eastAsia"/>
        </w:rPr>
        <w:t>の</w:t>
      </w:r>
      <w:r w:rsidRPr="0003255C">
        <w:t>比較で</w:t>
      </w:r>
      <w:proofErr w:type="gramStart"/>
      <w:r w:rsidRPr="0003255C">
        <w:t>p</w:t>
      </w:r>
      <w:proofErr w:type="gramEnd"/>
      <w:r w:rsidRPr="0003255C">
        <w:t>値が0.05を上回っていることより、reject(有意と評価できるか)がFalseとなっている。つまり、それらについて、帰無仮説を棄却できない。一方で、</w:t>
      </w:r>
      <w:r w:rsidR="00C81D2B">
        <w:rPr>
          <w:rFonts w:hint="eastAsia"/>
        </w:rPr>
        <w:t>イヤリングと</w:t>
      </w:r>
      <w:r w:rsidR="00771F1B">
        <w:rPr>
          <w:rFonts w:hint="eastAsia"/>
        </w:rPr>
        <w:t>顔・髪型</w:t>
      </w:r>
      <w:r>
        <w:rPr>
          <w:rFonts w:hint="eastAsia"/>
        </w:rPr>
        <w:t>、</w:t>
      </w:r>
      <w:r w:rsidR="00D959F4">
        <w:rPr>
          <w:rFonts w:hint="eastAsia"/>
        </w:rPr>
        <w:t>ネックレスと顔・髪型</w:t>
      </w:r>
      <w:r>
        <w:rPr>
          <w:rFonts w:hint="eastAsia"/>
        </w:rPr>
        <w:t>の比較において</w:t>
      </w:r>
      <w:proofErr w:type="gramStart"/>
      <w:r>
        <w:t>p</w:t>
      </w:r>
      <w:proofErr w:type="gramEnd"/>
      <w:r>
        <w:t>値が有意水準5%を下回っており、アクセサリを見ている時間</w:t>
      </w:r>
      <w:r>
        <w:rPr>
          <w:rFonts w:hint="eastAsia"/>
        </w:rPr>
        <w:t>に対して</w:t>
      </w:r>
      <w:r>
        <w:t>顔</w:t>
      </w:r>
      <w:r w:rsidR="00F25564">
        <w:rPr>
          <w:rFonts w:hint="eastAsia"/>
        </w:rPr>
        <w:t>・髪型</w:t>
      </w:r>
      <w:r>
        <w:rPr>
          <w:rFonts w:hint="eastAsia"/>
        </w:rPr>
        <w:t>を</w:t>
      </w:r>
      <w:r>
        <w:t>見ている時間に有意な差があると評価できる。そして、</w:t>
      </w:r>
      <w:proofErr w:type="spellStart"/>
      <w:r>
        <w:t>meandiff</w:t>
      </w:r>
      <w:proofErr w:type="spellEnd"/>
      <w:r>
        <w:t>に注目すると上記において、</w:t>
      </w:r>
      <w:r w:rsidR="006D6184">
        <w:rPr>
          <w:rFonts w:hint="eastAsia"/>
        </w:rPr>
        <w:t>すべて</w:t>
      </w:r>
      <w:r>
        <w:rPr>
          <w:rFonts w:hint="eastAsia"/>
        </w:rPr>
        <w:t>正</w:t>
      </w:r>
      <w:r>
        <w:t>の値であると言える。具体的には、</w:t>
      </w:r>
      <w:r>
        <w:rPr>
          <w:rFonts w:hint="eastAsia"/>
        </w:rPr>
        <w:t>ネックレスと顔</w:t>
      </w:r>
      <w:r>
        <w:t>の比較では、0.</w:t>
      </w:r>
      <w:r w:rsidR="000C6274">
        <w:t>7003</w:t>
      </w:r>
      <w:r>
        <w:t>となっている。つまり、</w:t>
      </w:r>
      <w:r>
        <w:lastRenderedPageBreak/>
        <w:t>group1のほうが長時間注視しているといえ、アクセサリを顔</w:t>
      </w:r>
      <w:r w:rsidR="000217A7">
        <w:rPr>
          <w:rFonts w:hint="eastAsia"/>
        </w:rPr>
        <w:t>・髪</w:t>
      </w:r>
      <w:r w:rsidR="000217A7">
        <w:t>(</w:t>
      </w:r>
      <w:r w:rsidR="000217A7">
        <w:rPr>
          <w:rFonts w:hint="eastAsia"/>
        </w:rPr>
        <w:t>頭部</w:t>
      </w:r>
      <w:r w:rsidR="000217A7">
        <w:t>)</w:t>
      </w:r>
      <w:r>
        <w:rPr>
          <w:rFonts w:hint="eastAsia"/>
        </w:rPr>
        <w:t>よ</w:t>
      </w:r>
      <w:r>
        <w:t>りも長く注視していると評価できる。</w:t>
      </w:r>
    </w:p>
    <w:p w14:paraId="68456951" w14:textId="77777777" w:rsidR="004C7341" w:rsidRPr="00966FD0" w:rsidRDefault="004C7341" w:rsidP="00620D60">
      <w:pPr>
        <w:pStyle w:val="aa"/>
        <w:ind w:left="2120"/>
      </w:pPr>
    </w:p>
    <w:p w14:paraId="6197AF0C" w14:textId="4EF60F4B" w:rsidR="00FB5B53" w:rsidRPr="00D81641" w:rsidRDefault="00FB5B53" w:rsidP="00FB5B53">
      <w:pPr>
        <w:pStyle w:val="aa"/>
        <w:numPr>
          <w:ilvl w:val="3"/>
          <w:numId w:val="5"/>
        </w:numPr>
      </w:pPr>
      <w:r>
        <w:rPr>
          <w:rFonts w:hint="eastAsia"/>
          <w:iCs/>
        </w:rPr>
        <w:t>アクセサリ両方</w:t>
      </w:r>
      <w:r>
        <w:rPr>
          <w:iCs/>
        </w:rPr>
        <w:t>_</w:t>
      </w:r>
      <w:r>
        <w:rPr>
          <w:rFonts w:hint="eastAsia"/>
          <w:iCs/>
        </w:rPr>
        <w:t>女</w:t>
      </w:r>
      <w:r>
        <w:rPr>
          <w:rFonts w:hint="eastAsia"/>
          <w:iCs/>
        </w:rPr>
        <w:t>における分散分析表</w:t>
      </w:r>
    </w:p>
    <w:p w14:paraId="13234A49" w14:textId="713BB13D" w:rsidR="00FB5B53" w:rsidRDefault="00FB5B53" w:rsidP="00FB5B53">
      <w:pPr>
        <w:pStyle w:val="aa"/>
        <w:ind w:left="2120"/>
      </w:pPr>
      <w:r w:rsidRPr="00D81641">
        <w:rPr>
          <w:rFonts w:hint="eastAsia"/>
        </w:rPr>
        <w:t>以下に、</w:t>
      </w:r>
      <w:r>
        <w:rPr>
          <w:rFonts w:hint="eastAsia"/>
        </w:rPr>
        <w:t>ネックレスとイヤリング両方</w:t>
      </w:r>
      <w:r w:rsidRPr="00D81641">
        <w:rPr>
          <w:rFonts w:hint="eastAsia"/>
        </w:rPr>
        <w:t>を着用している</w:t>
      </w:r>
      <w:r w:rsidR="00863B5D">
        <w:rPr>
          <w:rFonts w:hint="eastAsia"/>
        </w:rPr>
        <w:t>女性</w:t>
      </w:r>
      <w:r w:rsidRPr="00D81641">
        <w:rPr>
          <w:rFonts w:hint="eastAsia"/>
        </w:rPr>
        <w:t>についての写真に設定した</w:t>
      </w:r>
      <w:r w:rsidRPr="00D81641">
        <w:t>AOIの合計注視時間についての分散分析表を示す。</w:t>
      </w:r>
    </w:p>
    <w:p w14:paraId="4BE58DB6" w14:textId="77777777" w:rsidR="00FB5B53" w:rsidRDefault="00FB5B53" w:rsidP="00FB5B53">
      <w:pPr>
        <w:pStyle w:val="aa"/>
        <w:ind w:left="2120"/>
      </w:pPr>
    </w:p>
    <w:p w14:paraId="407A6BFD" w14:textId="55AEDFE9" w:rsidR="00FB5B53" w:rsidRDefault="00FB5B53" w:rsidP="00FB5B53">
      <w:pPr>
        <w:pStyle w:val="aa"/>
        <w:ind w:left="2120"/>
        <w:jc w:val="center"/>
        <w:rPr>
          <w:b/>
          <w:bCs/>
        </w:rPr>
      </w:pPr>
      <w:r w:rsidRPr="00501B49">
        <w:rPr>
          <w:rFonts w:hint="eastAsia"/>
          <w:b/>
          <w:bCs/>
        </w:rPr>
        <w:t>表</w:t>
      </w:r>
      <w:r>
        <w:rPr>
          <w:b/>
          <w:bCs/>
        </w:rPr>
        <w:t>3</w:t>
      </w:r>
      <w:r w:rsidR="00D4532F">
        <w:rPr>
          <w:b/>
          <w:bCs/>
        </w:rPr>
        <w:t>8</w:t>
      </w:r>
      <w:r>
        <w:rPr>
          <w:b/>
          <w:bCs/>
        </w:rPr>
        <w:t>.</w:t>
      </w:r>
      <w:r w:rsidRPr="00501B49">
        <w:rPr>
          <w:b/>
          <w:bCs/>
        </w:rPr>
        <w:t xml:space="preserve"> </w:t>
      </w:r>
      <w:r w:rsidRPr="00501B49">
        <w:rPr>
          <w:rFonts w:hint="eastAsia"/>
          <w:b/>
          <w:bCs/>
        </w:rPr>
        <w:t>分散分析表</w:t>
      </w:r>
    </w:p>
    <w:p w14:paraId="449AE368" w14:textId="2369080B" w:rsidR="003306B6" w:rsidRDefault="003F1D5E" w:rsidP="00FB5B53">
      <w:pPr>
        <w:pStyle w:val="aa"/>
        <w:ind w:left="2120"/>
        <w:jc w:val="center"/>
        <w:rPr>
          <w:rFonts w:hint="eastAsia"/>
          <w:b/>
          <w:bCs/>
        </w:rPr>
      </w:pPr>
      <w:r>
        <w:rPr>
          <w:rFonts w:hint="eastAsia"/>
          <w:b/>
          <w:bCs/>
          <w:noProof/>
        </w:rPr>
        <w:drawing>
          <wp:inline distT="0" distB="0" distL="0" distR="0" wp14:anchorId="0F6661EB" wp14:editId="473984BA">
            <wp:extent cx="3600000" cy="709078"/>
            <wp:effectExtent l="0" t="0" r="0" b="2540"/>
            <wp:docPr id="1758160129" name="図 24"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60129" name="図 24" descr="テーブル&#10;&#10;AI 生成コンテンツは誤りを含む可能性があります。"/>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000" cy="709078"/>
                    </a:xfrm>
                    <a:prstGeom prst="rect">
                      <a:avLst/>
                    </a:prstGeom>
                  </pic:spPr>
                </pic:pic>
              </a:graphicData>
            </a:graphic>
          </wp:inline>
        </w:drawing>
      </w:r>
    </w:p>
    <w:p w14:paraId="5B395677" w14:textId="77777777" w:rsidR="00FB5B53" w:rsidRDefault="00FB5B53" w:rsidP="00FB5B53">
      <w:pPr>
        <w:pStyle w:val="aa"/>
        <w:ind w:left="2120"/>
        <w:jc w:val="center"/>
      </w:pPr>
    </w:p>
    <w:p w14:paraId="41B6F3E3" w14:textId="77777777" w:rsidR="00FB5B53" w:rsidRDefault="00FB5B53" w:rsidP="00FB5B53">
      <w:pPr>
        <w:pStyle w:val="aa"/>
        <w:ind w:left="2120"/>
      </w:pPr>
      <w:r w:rsidRPr="00B55DBD">
        <w:rPr>
          <w:rFonts w:hint="eastAsia"/>
        </w:rPr>
        <w:t>上記を見ると、</w:t>
      </w:r>
      <w:r w:rsidRPr="00B55DBD">
        <w:t>group(各AOIでの合計注視時間)のP値が有意水準</w:t>
      </w:r>
      <w:r>
        <w:t>0</w:t>
      </w:r>
      <w:r>
        <w:rPr>
          <w:rFonts w:hint="eastAsia"/>
        </w:rPr>
        <w:t>に近い</w:t>
      </w:r>
      <w:r w:rsidRPr="00B55DBD">
        <w:t>非常に小さい値となっている。よって、帰無仮説を棄却し対立仮説を採択する。つまり、各AOIで合計注視時間に差があると統計的に評価できる。そのうえで、どのAOI同士に差があるのか、</w:t>
      </w:r>
      <w:proofErr w:type="gramStart"/>
      <w:r w:rsidRPr="00B55DBD">
        <w:t>t</w:t>
      </w:r>
      <w:proofErr w:type="gramEnd"/>
      <w:r w:rsidRPr="00B55DBD">
        <w:t>検定の多重比較を行うこととした。</w:t>
      </w:r>
    </w:p>
    <w:p w14:paraId="22B73172" w14:textId="77777777" w:rsidR="00FB5B53" w:rsidRDefault="00FB5B53" w:rsidP="00FB5B53">
      <w:pPr>
        <w:pStyle w:val="aa"/>
        <w:ind w:left="2120"/>
      </w:pPr>
    </w:p>
    <w:p w14:paraId="029457D0" w14:textId="318B1000" w:rsidR="000341CF" w:rsidRDefault="00FB5B53" w:rsidP="00FB5B53">
      <w:pPr>
        <w:pStyle w:val="aa"/>
        <w:ind w:left="2120"/>
        <w:jc w:val="center"/>
        <w:rPr>
          <w:b/>
          <w:bCs/>
        </w:rPr>
      </w:pPr>
      <w:r w:rsidRPr="00501B49">
        <w:rPr>
          <w:rFonts w:hint="eastAsia"/>
          <w:b/>
          <w:bCs/>
        </w:rPr>
        <w:t>表</w:t>
      </w:r>
      <w:r>
        <w:rPr>
          <w:b/>
          <w:bCs/>
        </w:rPr>
        <w:t>3</w:t>
      </w:r>
      <w:r w:rsidR="00181EE3">
        <w:rPr>
          <w:b/>
          <w:bCs/>
        </w:rPr>
        <w:t>9</w:t>
      </w:r>
      <w:r w:rsidRPr="00501B49">
        <w:rPr>
          <w:b/>
          <w:bCs/>
        </w:rPr>
        <w:t xml:space="preserve">. </w:t>
      </w:r>
      <w:r w:rsidRPr="00501B49">
        <w:rPr>
          <w:rFonts w:hint="eastAsia"/>
          <w:b/>
          <w:bCs/>
        </w:rPr>
        <w:t>多重比較結果</w:t>
      </w:r>
    </w:p>
    <w:p w14:paraId="68F09E0E" w14:textId="181AAED2" w:rsidR="00FB5B53" w:rsidRDefault="000341CF" w:rsidP="00FB5B53">
      <w:pPr>
        <w:pStyle w:val="aa"/>
        <w:ind w:left="2120"/>
        <w:jc w:val="center"/>
        <w:rPr>
          <w:b/>
          <w:bCs/>
        </w:rPr>
      </w:pPr>
      <w:r>
        <w:rPr>
          <w:b/>
          <w:bCs/>
          <w:noProof/>
        </w:rPr>
        <w:drawing>
          <wp:inline distT="0" distB="0" distL="0" distR="0" wp14:anchorId="5BA5F77B" wp14:editId="52B17146">
            <wp:extent cx="3600000" cy="1614158"/>
            <wp:effectExtent l="0" t="0" r="0" b="0"/>
            <wp:docPr id="732237305" name="図 25"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37305" name="図 25" descr="テーブル&#10;&#10;AI 生成コンテンツは誤りを含む可能性があります。"/>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0000" cy="1614158"/>
                    </a:xfrm>
                    <a:prstGeom prst="rect">
                      <a:avLst/>
                    </a:prstGeom>
                  </pic:spPr>
                </pic:pic>
              </a:graphicData>
            </a:graphic>
          </wp:inline>
        </w:drawing>
      </w:r>
    </w:p>
    <w:p w14:paraId="71EC6F67" w14:textId="77777777" w:rsidR="00FB5B53" w:rsidRDefault="00FB5B53" w:rsidP="00FB5B53">
      <w:pPr>
        <w:pStyle w:val="aa"/>
        <w:ind w:left="2120"/>
        <w:jc w:val="center"/>
        <w:rPr>
          <w:b/>
          <w:bCs/>
        </w:rPr>
      </w:pPr>
    </w:p>
    <w:p w14:paraId="167AA6F9" w14:textId="489F176A" w:rsidR="00FB5B53" w:rsidRDefault="00FB5B53" w:rsidP="00FB5B53">
      <w:pPr>
        <w:pStyle w:val="aa"/>
        <w:ind w:left="2120"/>
      </w:pPr>
      <w:r w:rsidRPr="0003255C">
        <w:rPr>
          <w:rFonts w:hint="eastAsia"/>
        </w:rPr>
        <w:t>上記の表を見ると、</w:t>
      </w:r>
      <w:r w:rsidR="00055BE0">
        <w:rPr>
          <w:rFonts w:hint="eastAsia"/>
        </w:rPr>
        <w:t>アクセサリ同士</w:t>
      </w:r>
      <w:r>
        <w:rPr>
          <w:rFonts w:hint="eastAsia"/>
        </w:rPr>
        <w:t>、</w:t>
      </w:r>
      <w:r w:rsidR="00055BE0">
        <w:rPr>
          <w:rFonts w:hint="eastAsia"/>
        </w:rPr>
        <w:t>アクセサリと髪型</w:t>
      </w:r>
      <w:r>
        <w:rPr>
          <w:rFonts w:hint="eastAsia"/>
        </w:rPr>
        <w:t>の</w:t>
      </w:r>
      <w:r w:rsidRPr="0003255C">
        <w:t>比較で</w:t>
      </w:r>
      <w:proofErr w:type="gramStart"/>
      <w:r w:rsidRPr="0003255C">
        <w:t>p</w:t>
      </w:r>
      <w:proofErr w:type="gramEnd"/>
      <w:r w:rsidRPr="0003255C">
        <w:t>値が0.05を上回っていることより、reject(有意と評価できるか)がFalseとなっている。</w:t>
      </w:r>
      <w:r w:rsidR="005C7C3C">
        <w:rPr>
          <w:rFonts w:hint="eastAsia"/>
        </w:rPr>
        <w:t>具体的には、ネックレスと髪型では、</w:t>
      </w:r>
      <w:r w:rsidR="005C7C3C">
        <w:t>0.9869</w:t>
      </w:r>
      <w:r w:rsidR="005C7C3C">
        <w:rPr>
          <w:rFonts w:hint="eastAsia"/>
        </w:rPr>
        <w:t>であり、有意水準</w:t>
      </w:r>
      <w:r w:rsidR="005C7C3C">
        <w:t>0.05</w:t>
      </w:r>
      <w:r w:rsidR="005C7C3C">
        <w:rPr>
          <w:rFonts w:hint="eastAsia"/>
        </w:rPr>
        <w:t>を上回っている。</w:t>
      </w:r>
      <w:r w:rsidRPr="0003255C">
        <w:rPr>
          <w:rFonts w:hint="eastAsia"/>
        </w:rPr>
        <w:t>つ</w:t>
      </w:r>
      <w:r w:rsidRPr="0003255C">
        <w:t>まり、それらについて、帰無仮説を棄却できない。一方で、</w:t>
      </w:r>
      <w:r w:rsidR="001E1C2A">
        <w:rPr>
          <w:rFonts w:hint="eastAsia"/>
        </w:rPr>
        <w:t>アクセサリと顔</w:t>
      </w:r>
      <w:r>
        <w:rPr>
          <w:rFonts w:hint="eastAsia"/>
        </w:rPr>
        <w:t>、</w:t>
      </w:r>
      <w:r w:rsidR="001E1C2A">
        <w:rPr>
          <w:rFonts w:hint="eastAsia"/>
        </w:rPr>
        <w:t>顔と髪型</w:t>
      </w:r>
      <w:r w:rsidR="001E1C2A">
        <w:t>(</w:t>
      </w:r>
      <w:r w:rsidR="001E1C2A">
        <w:rPr>
          <w:rFonts w:hint="eastAsia"/>
        </w:rPr>
        <w:t>頭部</w:t>
      </w:r>
      <w:r w:rsidR="001E1C2A">
        <w:t>)</w:t>
      </w:r>
      <w:r>
        <w:rPr>
          <w:rFonts w:hint="eastAsia"/>
        </w:rPr>
        <w:t>の比較において</w:t>
      </w:r>
      <w:proofErr w:type="gramStart"/>
      <w:r>
        <w:t>p</w:t>
      </w:r>
      <w:proofErr w:type="gramEnd"/>
      <w:r>
        <w:t>値が有意水準5%を下回っ</w:t>
      </w:r>
      <w:r>
        <w:lastRenderedPageBreak/>
        <w:t>ており、アクセサリを見ている時間</w:t>
      </w:r>
      <w:r>
        <w:rPr>
          <w:rFonts w:hint="eastAsia"/>
        </w:rPr>
        <w:t>に対して</w:t>
      </w:r>
      <w:r>
        <w:t>顔</w:t>
      </w:r>
      <w:r>
        <w:rPr>
          <w:rFonts w:hint="eastAsia"/>
        </w:rPr>
        <w:t>を</w:t>
      </w:r>
      <w:r>
        <w:t>見ている時間に有意な差があると評価できる。そして、</w:t>
      </w:r>
      <w:proofErr w:type="spellStart"/>
      <w:r>
        <w:t>meandiff</w:t>
      </w:r>
      <w:proofErr w:type="spellEnd"/>
      <w:r>
        <w:t>に注目すると上記において、</w:t>
      </w:r>
      <w:r>
        <w:rPr>
          <w:rFonts w:hint="eastAsia"/>
        </w:rPr>
        <w:t>すべて</w:t>
      </w:r>
      <w:r w:rsidR="00DF6CE3">
        <w:rPr>
          <w:rFonts w:hint="eastAsia"/>
        </w:rPr>
        <w:t>負</w:t>
      </w:r>
      <w:r>
        <w:t>の値であると言える。具体的には、</w:t>
      </w:r>
      <w:r>
        <w:rPr>
          <w:rFonts w:hint="eastAsia"/>
        </w:rPr>
        <w:t>ネックレスと顔</w:t>
      </w:r>
      <w:r>
        <w:t>の比較では、</w:t>
      </w:r>
      <w:r w:rsidR="00DF6CE3">
        <w:t>-0.6488</w:t>
      </w:r>
      <w:r>
        <w:t>となっている。つまり、group</w:t>
      </w:r>
      <w:r w:rsidR="00DF6CE3">
        <w:t>2</w:t>
      </w:r>
      <w:r>
        <w:t>のほうが長時間注視しているといえ、アクセサリを顔</w:t>
      </w:r>
      <w:r>
        <w:rPr>
          <w:rFonts w:hint="eastAsia"/>
        </w:rPr>
        <w:t>よ</w:t>
      </w:r>
      <w:r>
        <w:t>りも長く注視していると評価できる。</w:t>
      </w:r>
    </w:p>
    <w:p w14:paraId="1CB2C64F" w14:textId="77777777" w:rsidR="00620D60" w:rsidRPr="00FB5B53" w:rsidRDefault="00620D60" w:rsidP="00105853">
      <w:pPr>
        <w:pStyle w:val="aa"/>
        <w:ind w:left="2120"/>
        <w:rPr>
          <w:rFonts w:hint="eastAsia"/>
        </w:rPr>
      </w:pPr>
    </w:p>
    <w:p w14:paraId="5E7FB7FE" w14:textId="2A4EB81E" w:rsidR="0024223F" w:rsidRDefault="00C67AC8" w:rsidP="0024223F">
      <w:pPr>
        <w:pStyle w:val="aa"/>
        <w:ind w:left="1600"/>
        <w:rPr>
          <w:rFonts w:hint="eastAsia"/>
        </w:rPr>
      </w:pPr>
      <w:r>
        <w:rPr>
          <w:rFonts w:hint="eastAsia"/>
        </w:rPr>
        <w:t>上記より、アクセサリ着用における低頻度群では、アクセサリに対して顔と比べて有意に長く注視していると評価できる。そして、高頻度群と比べると、アクセサリと髪</w:t>
      </w:r>
      <w:r>
        <w:t>(</w:t>
      </w:r>
      <w:r>
        <w:rPr>
          <w:rFonts w:hint="eastAsia"/>
        </w:rPr>
        <w:t>頭部</w:t>
      </w:r>
      <w:r>
        <w:t>)</w:t>
      </w:r>
      <w:r>
        <w:rPr>
          <w:rFonts w:hint="eastAsia"/>
        </w:rPr>
        <w:t>についても有意な差があると評価できるモデルが多く生じていた。</w:t>
      </w:r>
    </w:p>
    <w:p w14:paraId="5C63C9D3" w14:textId="77777777" w:rsidR="00C67AC8" w:rsidRDefault="00C67AC8" w:rsidP="0024223F">
      <w:pPr>
        <w:pStyle w:val="aa"/>
        <w:ind w:left="1600"/>
      </w:pPr>
    </w:p>
    <w:p w14:paraId="44CF9599" w14:textId="77777777" w:rsidR="00E77D6C" w:rsidRDefault="00E77D6C" w:rsidP="0024223F">
      <w:pPr>
        <w:pStyle w:val="aa"/>
        <w:ind w:left="1600"/>
        <w:rPr>
          <w:rFonts w:hint="eastAsia"/>
        </w:rPr>
      </w:pPr>
    </w:p>
    <w:p w14:paraId="6B436AC8" w14:textId="7C86E803" w:rsidR="00365864" w:rsidRDefault="00365864" w:rsidP="00EC02AD">
      <w:pPr>
        <w:pStyle w:val="aa"/>
        <w:numPr>
          <w:ilvl w:val="2"/>
          <w:numId w:val="5"/>
        </w:numPr>
      </w:pPr>
      <w:r>
        <w:rPr>
          <w:rFonts w:hint="eastAsia"/>
        </w:rPr>
        <w:t>高頻度群・低頻度群での比較における一元配置分散分析と</w:t>
      </w:r>
      <w:proofErr w:type="gramStart"/>
      <w:r>
        <w:rPr>
          <w:rFonts w:hint="eastAsia"/>
        </w:rPr>
        <w:t>t</w:t>
      </w:r>
      <w:proofErr w:type="gramEnd"/>
      <w:r>
        <w:rPr>
          <w:rFonts w:hint="eastAsia"/>
        </w:rPr>
        <w:t>検定</w:t>
      </w:r>
    </w:p>
    <w:p w14:paraId="2AF7E729" w14:textId="5EB41478" w:rsidR="00365864" w:rsidRDefault="001E611A" w:rsidP="00365864">
      <w:pPr>
        <w:pStyle w:val="aa"/>
        <w:ind w:left="1600"/>
      </w:pPr>
      <w:r>
        <w:rPr>
          <w:rFonts w:hint="eastAsia"/>
        </w:rPr>
        <w:t>アクセサリの着用頻度による分類した</w:t>
      </w:r>
      <w:r>
        <w:t>2</w:t>
      </w:r>
      <w:r>
        <w:rPr>
          <w:rFonts w:hint="eastAsia"/>
        </w:rPr>
        <w:t>群間での注視時間に差があるのか、一元配置分散分析と</w:t>
      </w:r>
      <w:proofErr w:type="gramStart"/>
      <w:r>
        <w:t>t</w:t>
      </w:r>
      <w:proofErr w:type="gramEnd"/>
      <w:r>
        <w:rPr>
          <w:rFonts w:hint="eastAsia"/>
        </w:rPr>
        <w:t>検定を用いて評価</w:t>
      </w:r>
      <w:r w:rsidR="00A83372">
        <w:rPr>
          <w:rFonts w:hint="eastAsia"/>
        </w:rPr>
        <w:t>した</w:t>
      </w:r>
      <w:r>
        <w:rPr>
          <w:rFonts w:hint="eastAsia"/>
        </w:rPr>
        <w:t>。</w:t>
      </w:r>
      <w:r w:rsidR="00A83372">
        <w:rPr>
          <w:rFonts w:hint="eastAsia"/>
        </w:rPr>
        <w:t>解析手法は、</w:t>
      </w:r>
      <w:r w:rsidR="00A83372">
        <w:t>(b)</w:t>
      </w:r>
      <w:r w:rsidR="00A83372">
        <w:rPr>
          <w:rFonts w:hint="eastAsia"/>
        </w:rPr>
        <w:t>と</w:t>
      </w:r>
      <w:r w:rsidR="00A83372">
        <w:t>(c)</w:t>
      </w:r>
      <w:r w:rsidR="00A83372">
        <w:rPr>
          <w:rFonts w:hint="eastAsia"/>
        </w:rPr>
        <w:t>とほぼ同一である。まず、一元配置におけるモデル式を以下に示す。</w:t>
      </w:r>
    </w:p>
    <w:p w14:paraId="0C9EF3E3" w14:textId="77777777" w:rsidR="00A83372" w:rsidRDefault="00A83372" w:rsidP="00A83372">
      <w:pPr>
        <w:pStyle w:val="aa"/>
        <w:ind w:left="1600"/>
      </w:pPr>
    </w:p>
    <w:p w14:paraId="48FEFEB7" w14:textId="015E382D" w:rsidR="00A83372" w:rsidRPr="00B72479" w:rsidRDefault="00A83372" w:rsidP="00A83372">
      <w:pPr>
        <w:pStyle w:val="aa"/>
        <w:ind w:left="1600"/>
        <w:rPr>
          <w:i/>
        </w:rPr>
      </w:pPr>
      <m:oMathPara>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m:t>
          </m:r>
          <m:r>
            <w:rPr>
              <w:rFonts w:ascii="Cambria Math" w:hAnsi="Cambria Math" w:hint="eastAsia"/>
            </w:rPr>
            <m:t>μ</m:t>
          </m:r>
          <m:r>
            <w:rPr>
              <w:rFonts w:ascii="Cambria Math" w:hAnsi="Cambria Math"/>
            </w:rPr>
            <m:t>+</m:t>
          </m:r>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rPr>
                <m:t>ij</m:t>
              </m:r>
            </m:sub>
          </m:sSub>
        </m:oMath>
      </m:oMathPara>
    </w:p>
    <w:p w14:paraId="797E959B" w14:textId="77777777" w:rsidR="00A83372" w:rsidRDefault="00A83372" w:rsidP="00A83372">
      <w:pPr>
        <w:pStyle w:val="aa"/>
        <w:ind w:left="1600"/>
      </w:pPr>
    </w:p>
    <w:p w14:paraId="083E676E" w14:textId="2AC5FC1A" w:rsidR="00A83372" w:rsidRDefault="00A83372" w:rsidP="00A83372">
      <w:pPr>
        <w:pStyle w:val="aa"/>
        <w:ind w:left="1600"/>
      </w:pPr>
      <w:r>
        <w:rPr>
          <w:rFonts w:hint="eastAsia"/>
        </w:rPr>
        <w:t>ただし、</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は</w:t>
      </w:r>
      <w:r w:rsidR="00B90837">
        <w:rPr>
          <w:rFonts w:hint="eastAsia"/>
        </w:rPr>
        <w:t>アクセサリ着用頻度</w:t>
      </w:r>
      <w:r w:rsidR="009772DC">
        <w:rPr>
          <w:rFonts w:hint="eastAsia"/>
        </w:rPr>
        <w:t>群</w:t>
      </w:r>
      <w:r>
        <w:rPr>
          <w:rFonts w:hint="eastAsia"/>
        </w:rPr>
        <w:t>を意味し、</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Pr>
          <w:rFonts w:hint="eastAsia"/>
        </w:rPr>
        <w:t>を実験協力者</w:t>
      </w:r>
      <w:proofErr w:type="gramStart"/>
      <w:r>
        <w:t>j</w:t>
      </w:r>
      <w:proofErr w:type="gramEnd"/>
      <w:r>
        <w:rPr>
          <w:rFonts w:hint="eastAsia"/>
        </w:rPr>
        <w:t>による</w:t>
      </w:r>
      <w:r w:rsidR="00B90837">
        <w:rPr>
          <w:rFonts w:hint="eastAsia"/>
        </w:rPr>
        <w:t>着用頻度区分における</w:t>
      </w:r>
      <w:r w:rsidR="00B90837">
        <w:t>AOI</w:t>
      </w:r>
      <w:r w:rsidR="00B90837">
        <w:rPr>
          <w:rFonts w:hint="eastAsia"/>
        </w:rPr>
        <w:t>の注視時間</w:t>
      </w:r>
      <w:r>
        <w:rPr>
          <w:rFonts w:hint="eastAsia"/>
        </w:rPr>
        <w:t>を意味する。そして、本解析では</w:t>
      </w:r>
      <w:r w:rsidR="00B90837">
        <w:rPr>
          <w:rFonts w:hint="eastAsia"/>
        </w:rPr>
        <w:t>着用頻度によって注視時間</w:t>
      </w:r>
      <w:r>
        <w:rPr>
          <w:rFonts w:hint="eastAsia"/>
        </w:rPr>
        <w:t>に差があると言いたい。特に、高頻度群</w:t>
      </w:r>
      <w:r w:rsidR="00DA6FD1">
        <w:rPr>
          <w:rFonts w:hint="eastAsia"/>
        </w:rPr>
        <w:t>のほうが低頻度群に比べて</w:t>
      </w:r>
      <w:r>
        <w:rPr>
          <w:rFonts w:hint="eastAsia"/>
        </w:rPr>
        <w:t>注視時間が有意に長くなると推測立てた。そのため、当該推測を対立仮説とする以下の仮説を示すこととした。</w:t>
      </w:r>
    </w:p>
    <w:p w14:paraId="5D128DB3" w14:textId="77777777" w:rsidR="00A83372" w:rsidRDefault="00A83372" w:rsidP="00A83372">
      <w:pPr>
        <w:pStyle w:val="aa"/>
        <w:ind w:left="1600"/>
      </w:pPr>
    </w:p>
    <w:p w14:paraId="2BD2E259" w14:textId="78CD584D" w:rsidR="00A83372" w:rsidRDefault="00493DA5" w:rsidP="00A83372">
      <w:pPr>
        <w:pStyle w:val="aa"/>
        <w:numPr>
          <w:ilvl w:val="3"/>
          <w:numId w:val="5"/>
        </w:numPr>
      </w:pPr>
      <w:r>
        <w:rPr>
          <w:rFonts w:hint="eastAsia"/>
        </w:rPr>
        <w:t>アクセサリ着用頻度の</w:t>
      </w:r>
      <w:r w:rsidR="00A83372">
        <w:rPr>
          <w:rFonts w:hint="eastAsia"/>
        </w:rPr>
        <w:t>主効果</w:t>
      </w:r>
    </w:p>
    <w:p w14:paraId="54422D66" w14:textId="1682409A" w:rsidR="00A83372" w:rsidRDefault="00A83372" w:rsidP="00A83372">
      <w:pPr>
        <w:pStyle w:val="aa"/>
        <w:ind w:left="2120"/>
      </w:pP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hint="eastAsia"/>
          </w:rPr>
          <m:t>＝</m:t>
        </m:r>
        <m:r>
          <w:rPr>
            <w:rFonts w:ascii="Cambria Math" w:hAnsi="Cambria Math"/>
          </w:rPr>
          <m:t>0</m:t>
        </m:r>
      </m:oMath>
      <w:r>
        <w:t xml:space="preserve"> </w:t>
      </w:r>
    </w:p>
    <w:p w14:paraId="09D47D52" w14:textId="5F678DB4" w:rsidR="00A83372" w:rsidRDefault="00A83372" w:rsidP="00A83372">
      <w:pPr>
        <w:pStyle w:val="aa"/>
        <w:ind w:left="2120"/>
      </w:pP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r>
          <w:rPr>
            <w:rFonts w:ascii="Cambria Math" w:hAnsi="Cambria Math" w:hint="eastAsia"/>
          </w:rPr>
          <m:t>少なくとも１つの</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が</m:t>
        </m:r>
        <m:r>
          <w:rPr>
            <w:rFonts w:ascii="Cambria Math" w:hAnsi="Cambria Math"/>
          </w:rPr>
          <m:t>0</m:t>
        </m:r>
        <m:r>
          <w:rPr>
            <w:rFonts w:ascii="Cambria Math" w:hAnsi="Cambria Math" w:hint="eastAsia"/>
          </w:rPr>
          <m:t>でない</m:t>
        </m:r>
        <m:r>
          <w:rPr>
            <w:rFonts w:ascii="Cambria Math" w:hAnsi="Cambria Math"/>
          </w:rPr>
          <m:t>(</m:t>
        </m:r>
        <m:sSubSup>
          <m:sSubSupPr>
            <m:ctrlPr>
              <w:rPr>
                <w:rFonts w:ascii="Cambria Math" w:hAnsi="Cambria Math"/>
                <w:i/>
              </w:rPr>
            </m:ctrlPr>
          </m:sSubSupPr>
          <m:e>
            <m:r>
              <w:rPr>
                <w:rFonts w:ascii="Cambria Math" w:hAnsi="Cambria Math" w:hint="eastAsia"/>
              </w:rPr>
              <m:t>σ</m:t>
            </m:r>
          </m:e>
          <m:sub>
            <m:r>
              <w:rPr>
                <w:rFonts w:ascii="Cambria Math" w:hAnsi="Cambria Math"/>
              </w:rPr>
              <m:t>B</m:t>
            </m:r>
          </m:sub>
          <m:sup>
            <m:r>
              <w:rPr>
                <w:rFonts w:ascii="Cambria Math" w:hAnsi="Cambria Math"/>
              </w:rPr>
              <m:t>2</m:t>
            </m:r>
          </m:sup>
        </m:sSubSup>
        <m:r>
          <w:rPr>
            <w:rFonts w:ascii="Cambria Math" w:hAnsi="Cambria Math"/>
          </w:rPr>
          <m:t>&gt;0)</m:t>
        </m:r>
      </m:oMath>
      <w:r>
        <w:t xml:space="preserve"> </w:t>
      </w:r>
    </w:p>
    <w:p w14:paraId="37D86F68" w14:textId="77777777" w:rsidR="00A83372" w:rsidRPr="007C71A7" w:rsidRDefault="00A83372" w:rsidP="00A83372">
      <w:pPr>
        <w:pStyle w:val="aa"/>
        <w:ind w:left="1600"/>
      </w:pPr>
    </w:p>
    <w:p w14:paraId="441C1D3A" w14:textId="6907BAD6" w:rsidR="00A83372" w:rsidRPr="007B0467" w:rsidRDefault="00A83372" w:rsidP="007B0467">
      <w:pPr>
        <w:pStyle w:val="aa"/>
        <w:ind w:left="1600"/>
        <w:rPr>
          <w:rFonts w:hint="eastAsia"/>
          <w:iCs/>
        </w:rPr>
      </w:pPr>
      <w:r>
        <w:rPr>
          <w:rFonts w:hint="eastAsia"/>
          <w:iCs/>
        </w:rPr>
        <w:t>次に、各着用条件に応じて分散分析表を作成した。分散分析は、回数が多いため</w:t>
      </w:r>
      <w:r>
        <w:rPr>
          <w:iCs/>
        </w:rPr>
        <w:t>Python ANOVA</w:t>
      </w:r>
      <w:r>
        <w:rPr>
          <w:rFonts w:hint="eastAsia"/>
          <w:iCs/>
        </w:rPr>
        <w:t>による解析を行った。</w:t>
      </w:r>
      <w:r w:rsidR="007B0467">
        <w:rPr>
          <w:rFonts w:hint="eastAsia"/>
          <w:iCs/>
        </w:rPr>
        <w:t>そして、</w:t>
      </w:r>
      <w:proofErr w:type="gramStart"/>
      <w:r w:rsidR="007B0467">
        <w:rPr>
          <w:rFonts w:hint="eastAsia"/>
          <w:iCs/>
        </w:rPr>
        <w:t>t</w:t>
      </w:r>
      <w:proofErr w:type="gramEnd"/>
      <w:r w:rsidR="007B0467">
        <w:rPr>
          <w:rFonts w:hint="eastAsia"/>
          <w:iCs/>
        </w:rPr>
        <w:t>検定については、</w:t>
      </w:r>
      <w:r w:rsidR="007B0467" w:rsidRPr="007B0467">
        <w:rPr>
          <w:iCs/>
        </w:rPr>
        <w:t>Tukey HSD</w:t>
      </w:r>
      <w:r w:rsidR="007B0467">
        <w:rPr>
          <w:rFonts w:hint="eastAsia"/>
          <w:iCs/>
        </w:rPr>
        <w:t>を利用した。</w:t>
      </w:r>
      <w:r w:rsidR="00DE648F">
        <w:rPr>
          <w:rFonts w:hint="eastAsia"/>
          <w:iCs/>
        </w:rPr>
        <w:t>解析のコード等は</w:t>
      </w:r>
      <w:r w:rsidR="00DE648F">
        <w:rPr>
          <w:iCs/>
        </w:rPr>
        <w:t>GitHub</w:t>
      </w:r>
      <w:r w:rsidR="00DE648F">
        <w:rPr>
          <w:rFonts w:hint="eastAsia"/>
          <w:iCs/>
        </w:rPr>
        <w:t>に公開し付録の章でリンクとして添付することとした。</w:t>
      </w:r>
      <w:r w:rsidR="00065061">
        <w:rPr>
          <w:rFonts w:hint="eastAsia"/>
          <w:iCs/>
        </w:rPr>
        <w:t>次に、分散分析表につ</w:t>
      </w:r>
      <w:r w:rsidR="00065061">
        <w:rPr>
          <w:rFonts w:hint="eastAsia"/>
          <w:iCs/>
        </w:rPr>
        <w:lastRenderedPageBreak/>
        <w:t>いて、各着用条件・各</w:t>
      </w:r>
      <w:r w:rsidR="00065061">
        <w:rPr>
          <w:iCs/>
        </w:rPr>
        <w:t>AOI</w:t>
      </w:r>
      <w:r w:rsidR="00065061">
        <w:rPr>
          <w:rFonts w:hint="eastAsia"/>
          <w:iCs/>
        </w:rPr>
        <w:t>で実施する。</w:t>
      </w:r>
    </w:p>
    <w:p w14:paraId="0433F539" w14:textId="5A14BC93" w:rsidR="00A83372" w:rsidRDefault="00A83372" w:rsidP="00365864">
      <w:pPr>
        <w:pStyle w:val="aa"/>
        <w:ind w:left="1600"/>
      </w:pPr>
    </w:p>
    <w:p w14:paraId="71BCCF5F" w14:textId="7CB1F854" w:rsidR="00910C8A" w:rsidRDefault="00065061" w:rsidP="00910C8A">
      <w:pPr>
        <w:pStyle w:val="aa"/>
        <w:numPr>
          <w:ilvl w:val="3"/>
          <w:numId w:val="4"/>
        </w:numPr>
      </w:pPr>
      <w:r>
        <w:rPr>
          <w:rFonts w:hint="eastAsia"/>
        </w:rPr>
        <w:t>女性イヤリング</w:t>
      </w:r>
      <w:r>
        <w:t>_</w:t>
      </w:r>
      <w:r>
        <w:rPr>
          <w:rFonts w:hint="eastAsia"/>
        </w:rPr>
        <w:t>右耳イヤリング</w:t>
      </w:r>
    </w:p>
    <w:p w14:paraId="4C24A353" w14:textId="09D640E0" w:rsidR="00065061" w:rsidRDefault="00F61F04" w:rsidP="00065061">
      <w:pPr>
        <w:pStyle w:val="aa"/>
        <w:ind w:left="2120"/>
      </w:pPr>
      <w:r>
        <w:rPr>
          <w:rFonts w:hint="eastAsia"/>
        </w:rPr>
        <w:t>イヤリングをつけた女性の画像における右耳イヤリングの</w:t>
      </w:r>
      <w:r>
        <w:t>AOI</w:t>
      </w:r>
      <w:r>
        <w:rPr>
          <w:rFonts w:hint="eastAsia"/>
        </w:rPr>
        <w:t>での分散分析を以下に示す。</w:t>
      </w:r>
    </w:p>
    <w:p w14:paraId="7EFCB754" w14:textId="77777777" w:rsidR="00F61F04" w:rsidRDefault="00F61F04" w:rsidP="00065061">
      <w:pPr>
        <w:pStyle w:val="aa"/>
        <w:ind w:left="2120"/>
      </w:pPr>
    </w:p>
    <w:p w14:paraId="124F79CC" w14:textId="70B628D6" w:rsidR="00F61F04" w:rsidRPr="00CF24FF" w:rsidRDefault="00F61F04" w:rsidP="00F61F04">
      <w:pPr>
        <w:pStyle w:val="aa"/>
        <w:ind w:left="2120"/>
        <w:jc w:val="center"/>
        <w:rPr>
          <w:b/>
          <w:bCs/>
        </w:rPr>
      </w:pPr>
      <w:r w:rsidRPr="00CF24FF">
        <w:rPr>
          <w:rFonts w:hint="eastAsia"/>
          <w:b/>
          <w:bCs/>
        </w:rPr>
        <w:t>表</w:t>
      </w:r>
      <w:r w:rsidRPr="00CF24FF">
        <w:rPr>
          <w:b/>
          <w:bCs/>
        </w:rPr>
        <w:t xml:space="preserve">40. </w:t>
      </w:r>
      <w:r w:rsidRPr="00CF24FF">
        <w:rPr>
          <w:rFonts w:hint="eastAsia"/>
          <w:b/>
          <w:bCs/>
        </w:rPr>
        <w:t>分散分析表</w:t>
      </w:r>
    </w:p>
    <w:p w14:paraId="7B1A1346" w14:textId="250148A5" w:rsidR="00F61F04" w:rsidRDefault="000819A4" w:rsidP="00F61F04">
      <w:pPr>
        <w:pStyle w:val="aa"/>
        <w:ind w:left="2120"/>
        <w:jc w:val="center"/>
      </w:pPr>
      <w:r>
        <w:rPr>
          <w:rFonts w:hint="eastAsia"/>
          <w:noProof/>
        </w:rPr>
        <w:drawing>
          <wp:inline distT="0" distB="0" distL="0" distR="0" wp14:anchorId="3D4CA168" wp14:editId="6F5B52E2">
            <wp:extent cx="3600000" cy="720085"/>
            <wp:effectExtent l="0" t="0" r="0" b="4445"/>
            <wp:docPr id="1975524205" name="図 26"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24205" name="図 26" descr="テーブル&#10;&#10;AI 生成コンテンツは誤りを含む可能性があります。"/>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0000" cy="720085"/>
                    </a:xfrm>
                    <a:prstGeom prst="rect">
                      <a:avLst/>
                    </a:prstGeom>
                  </pic:spPr>
                </pic:pic>
              </a:graphicData>
            </a:graphic>
          </wp:inline>
        </w:drawing>
      </w:r>
    </w:p>
    <w:p w14:paraId="1AE9F18D" w14:textId="77777777" w:rsidR="000819A4" w:rsidRDefault="000819A4" w:rsidP="00F61F04">
      <w:pPr>
        <w:pStyle w:val="aa"/>
        <w:ind w:left="2120"/>
        <w:jc w:val="center"/>
      </w:pPr>
    </w:p>
    <w:p w14:paraId="58816F92" w14:textId="7FA70839" w:rsidR="004C0C0C" w:rsidRDefault="000819A4" w:rsidP="004C0C0C">
      <w:pPr>
        <w:pStyle w:val="aa"/>
        <w:ind w:left="2120"/>
      </w:pPr>
      <w:r>
        <w:rPr>
          <w:rFonts w:hint="eastAsia"/>
        </w:rPr>
        <w:t>上記を見ると、</w:t>
      </w:r>
      <w:r>
        <w:t>group(</w:t>
      </w:r>
      <w:r>
        <w:rPr>
          <w:rFonts w:hint="eastAsia"/>
        </w:rPr>
        <w:t>頻度群)について、</w:t>
      </w:r>
      <w:proofErr w:type="gramStart"/>
      <w:r>
        <w:t>p</w:t>
      </w:r>
      <w:proofErr w:type="gramEnd"/>
      <w:r>
        <w:rPr>
          <w:rFonts w:hint="eastAsia"/>
        </w:rPr>
        <w:t>値が有意水準</w:t>
      </w:r>
      <w:r>
        <w:t>0.05</w:t>
      </w:r>
      <w:r>
        <w:rPr>
          <w:rFonts w:hint="eastAsia"/>
        </w:rPr>
        <w:t>より</w:t>
      </w:r>
      <w:r w:rsidR="004C0C0C">
        <w:rPr>
          <w:rFonts w:hint="eastAsia"/>
        </w:rPr>
        <w:t>も大きくな</w:t>
      </w:r>
      <w:r>
        <w:rPr>
          <w:rFonts w:hint="eastAsia"/>
        </w:rPr>
        <w:t>っているため、帰無仮説を棄却</w:t>
      </w:r>
      <w:r w:rsidR="004C0C0C">
        <w:rPr>
          <w:rFonts w:hint="eastAsia"/>
        </w:rPr>
        <w:t>しない</w:t>
      </w:r>
      <w:r>
        <w:rPr>
          <w:rFonts w:hint="eastAsia"/>
        </w:rPr>
        <w:t>。</w:t>
      </w:r>
      <w:r w:rsidR="008C7ECA">
        <w:rPr>
          <w:rFonts w:hint="eastAsia"/>
        </w:rPr>
        <w:t>よって頻度が</w:t>
      </w:r>
      <w:r>
        <w:rPr>
          <w:rFonts w:hint="eastAsia"/>
        </w:rPr>
        <w:t>影響を与えている</w:t>
      </w:r>
      <w:r w:rsidR="008C7ECA">
        <w:rPr>
          <w:rFonts w:hint="eastAsia"/>
        </w:rPr>
        <w:t>と統計的に示せないと評価できる</w:t>
      </w:r>
      <w:r>
        <w:rPr>
          <w:rFonts w:hint="eastAsia"/>
        </w:rPr>
        <w:t>。</w:t>
      </w:r>
    </w:p>
    <w:p w14:paraId="51273420" w14:textId="77777777" w:rsidR="00606A8F" w:rsidRDefault="00606A8F" w:rsidP="004C0C0C">
      <w:pPr>
        <w:pStyle w:val="aa"/>
        <w:ind w:left="2120"/>
        <w:rPr>
          <w:rFonts w:hint="eastAsia"/>
        </w:rPr>
      </w:pPr>
    </w:p>
    <w:p w14:paraId="12E4E218" w14:textId="3CDA12B3" w:rsidR="00065061" w:rsidRDefault="002A3AD7" w:rsidP="00910C8A">
      <w:pPr>
        <w:pStyle w:val="aa"/>
        <w:numPr>
          <w:ilvl w:val="3"/>
          <w:numId w:val="4"/>
        </w:numPr>
      </w:pPr>
      <w:r>
        <w:rPr>
          <w:rFonts w:hint="eastAsia"/>
        </w:rPr>
        <w:t>女性イヤリング</w:t>
      </w:r>
      <w:r>
        <w:t>_</w:t>
      </w:r>
      <w:r>
        <w:rPr>
          <w:rFonts w:hint="eastAsia"/>
        </w:rPr>
        <w:t>左耳</w:t>
      </w:r>
      <w:r>
        <w:rPr>
          <w:rFonts w:hint="eastAsia"/>
        </w:rPr>
        <w:t>イヤリング</w:t>
      </w:r>
    </w:p>
    <w:p w14:paraId="14E00325" w14:textId="77777777" w:rsidR="002A3AD7" w:rsidRDefault="002A3AD7" w:rsidP="002A3AD7">
      <w:pPr>
        <w:pStyle w:val="aa"/>
        <w:ind w:left="2120"/>
      </w:pPr>
      <w:r w:rsidRPr="002A3AD7">
        <w:rPr>
          <w:rFonts w:hint="eastAsia"/>
        </w:rPr>
        <w:t>イヤリングをつけた女性の画像における右耳イヤリングの</w:t>
      </w:r>
      <w:r w:rsidRPr="002A3AD7">
        <w:t>AOIでの分散分析を以下に示す。</w:t>
      </w:r>
    </w:p>
    <w:p w14:paraId="27B97A15" w14:textId="77777777" w:rsidR="002A3AD7" w:rsidRDefault="002A3AD7" w:rsidP="002A3AD7">
      <w:pPr>
        <w:pStyle w:val="aa"/>
        <w:ind w:left="2120"/>
      </w:pPr>
    </w:p>
    <w:p w14:paraId="78C4167C" w14:textId="3649652A" w:rsidR="002A3AD7" w:rsidRPr="002A3AD7" w:rsidRDefault="002A3AD7" w:rsidP="002A3AD7">
      <w:pPr>
        <w:pStyle w:val="aa"/>
        <w:ind w:left="2120"/>
        <w:jc w:val="center"/>
        <w:rPr>
          <w:rFonts w:hint="eastAsia"/>
          <w:b/>
          <w:bCs/>
        </w:rPr>
      </w:pPr>
      <w:r w:rsidRPr="002A3AD7">
        <w:rPr>
          <w:rFonts w:hint="eastAsia"/>
          <w:b/>
          <w:bCs/>
        </w:rPr>
        <w:t>表</w:t>
      </w:r>
      <w:r w:rsidRPr="002A3AD7">
        <w:rPr>
          <w:b/>
          <w:bCs/>
        </w:rPr>
        <w:t xml:space="preserve">41. </w:t>
      </w:r>
      <w:r w:rsidRPr="002A3AD7">
        <w:rPr>
          <w:rFonts w:hint="eastAsia"/>
          <w:b/>
          <w:bCs/>
        </w:rPr>
        <w:t>分散分析表</w:t>
      </w:r>
    </w:p>
    <w:p w14:paraId="64D4A125" w14:textId="70E54CA0" w:rsidR="00AE4E38" w:rsidRDefault="002A3AD7" w:rsidP="002A3AD7">
      <w:pPr>
        <w:pStyle w:val="aa"/>
        <w:ind w:left="2120"/>
        <w:jc w:val="center"/>
      </w:pPr>
      <w:r>
        <w:rPr>
          <w:noProof/>
        </w:rPr>
        <w:drawing>
          <wp:inline distT="0" distB="0" distL="0" distR="0" wp14:anchorId="23C1B559" wp14:editId="5813A113">
            <wp:extent cx="3600000" cy="720085"/>
            <wp:effectExtent l="0" t="0" r="0" b="4445"/>
            <wp:docPr id="1065786531" name="図 27"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6531" name="図 27" descr="テーブル&#10;&#10;AI 生成コンテンツは誤りを含む可能性があります。"/>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0000" cy="720085"/>
                    </a:xfrm>
                    <a:prstGeom prst="rect">
                      <a:avLst/>
                    </a:prstGeom>
                  </pic:spPr>
                </pic:pic>
              </a:graphicData>
            </a:graphic>
          </wp:inline>
        </w:drawing>
      </w:r>
    </w:p>
    <w:p w14:paraId="2C089DDF" w14:textId="77777777" w:rsidR="002A3AD7" w:rsidRDefault="002A3AD7" w:rsidP="002A3AD7">
      <w:pPr>
        <w:pStyle w:val="aa"/>
        <w:ind w:left="2120"/>
      </w:pPr>
    </w:p>
    <w:p w14:paraId="6B16B1FC" w14:textId="52BBEFE8" w:rsidR="002A3AD7" w:rsidRDefault="002A3AD7" w:rsidP="002A3AD7">
      <w:pPr>
        <w:pStyle w:val="aa"/>
        <w:ind w:left="2120"/>
      </w:pPr>
      <w:r w:rsidRPr="002A3AD7">
        <w:rPr>
          <w:rFonts w:hint="eastAsia"/>
        </w:rPr>
        <w:t>上記を見ると、</w:t>
      </w:r>
      <w:r w:rsidRPr="002A3AD7">
        <w:t>group(頻度群)について、</w:t>
      </w:r>
      <w:proofErr w:type="gramStart"/>
      <w:r w:rsidRPr="002A3AD7">
        <w:t>p</w:t>
      </w:r>
      <w:proofErr w:type="gramEnd"/>
      <w:r w:rsidRPr="002A3AD7">
        <w:t>値が有意水準0.05よりも大きくなっているため、帰無仮説を棄却しない。よって頻度が</w:t>
      </w:r>
      <w:r w:rsidR="000F0FCF">
        <w:rPr>
          <w:rFonts w:hint="eastAsia"/>
        </w:rPr>
        <w:t>左耳イヤリングを注視している時間について</w:t>
      </w:r>
      <w:r w:rsidRPr="002A3AD7">
        <w:t>影響を与えていると統計的に示せないと評価できる。</w:t>
      </w:r>
    </w:p>
    <w:p w14:paraId="2C3AF23E" w14:textId="77777777" w:rsidR="00940B73" w:rsidRDefault="00940B73" w:rsidP="002A3AD7">
      <w:pPr>
        <w:pStyle w:val="aa"/>
        <w:ind w:left="2120"/>
      </w:pPr>
    </w:p>
    <w:p w14:paraId="06BE5636" w14:textId="04FDB1D5" w:rsidR="001F1E9F" w:rsidRDefault="00231DB5" w:rsidP="001F1E9F">
      <w:pPr>
        <w:pStyle w:val="aa"/>
        <w:numPr>
          <w:ilvl w:val="3"/>
          <w:numId w:val="4"/>
        </w:numPr>
      </w:pPr>
      <w:r>
        <w:rPr>
          <w:rFonts w:hint="eastAsia"/>
        </w:rPr>
        <w:t>女性</w:t>
      </w:r>
      <w:r>
        <w:t>all_</w:t>
      </w:r>
      <w:r>
        <w:rPr>
          <w:rFonts w:hint="eastAsia"/>
        </w:rPr>
        <w:t>ネックレス</w:t>
      </w:r>
    </w:p>
    <w:p w14:paraId="5FDC406B" w14:textId="32A9428C" w:rsidR="00231DB5" w:rsidRDefault="00231DB5" w:rsidP="00231DB5">
      <w:pPr>
        <w:pStyle w:val="aa"/>
        <w:ind w:left="2120"/>
      </w:pPr>
      <w:r>
        <w:rPr>
          <w:rFonts w:hint="eastAsia"/>
        </w:rPr>
        <w:t>ネックレスとイヤリング両方つけた女性における頻度が</w:t>
      </w:r>
      <w:r w:rsidR="00F7708A">
        <w:rPr>
          <w:rFonts w:hint="eastAsia"/>
        </w:rPr>
        <w:t>ネックレス</w:t>
      </w:r>
      <w:r>
        <w:rPr>
          <w:rFonts w:hint="eastAsia"/>
        </w:rPr>
        <w:t>注視時間に与える影響についての分散分析表を以下に示す。</w:t>
      </w:r>
    </w:p>
    <w:p w14:paraId="16F0C3DA" w14:textId="77777777" w:rsidR="00231DB5" w:rsidRDefault="00231DB5" w:rsidP="00231DB5">
      <w:pPr>
        <w:pStyle w:val="aa"/>
        <w:ind w:left="2120"/>
      </w:pPr>
    </w:p>
    <w:p w14:paraId="746924DD" w14:textId="77777777" w:rsidR="008537DF" w:rsidRDefault="008537DF" w:rsidP="00231DB5">
      <w:pPr>
        <w:pStyle w:val="aa"/>
        <w:ind w:left="2120"/>
      </w:pPr>
    </w:p>
    <w:p w14:paraId="42830B71" w14:textId="5AB7C264" w:rsidR="00231DB5" w:rsidRDefault="00231DB5" w:rsidP="00231DB5">
      <w:pPr>
        <w:pStyle w:val="aa"/>
        <w:ind w:left="2120"/>
        <w:jc w:val="center"/>
        <w:rPr>
          <w:b/>
          <w:bCs/>
        </w:rPr>
      </w:pPr>
      <w:r w:rsidRPr="002A3AD7">
        <w:rPr>
          <w:rFonts w:hint="eastAsia"/>
          <w:b/>
          <w:bCs/>
        </w:rPr>
        <w:lastRenderedPageBreak/>
        <w:t>表</w:t>
      </w:r>
      <w:r w:rsidRPr="002A3AD7">
        <w:rPr>
          <w:b/>
          <w:bCs/>
        </w:rPr>
        <w:t>4</w:t>
      </w:r>
      <w:r>
        <w:rPr>
          <w:b/>
          <w:bCs/>
        </w:rPr>
        <w:t>2</w:t>
      </w:r>
      <w:r w:rsidRPr="002A3AD7">
        <w:rPr>
          <w:b/>
          <w:bCs/>
        </w:rPr>
        <w:t xml:space="preserve">. </w:t>
      </w:r>
      <w:r w:rsidRPr="002A3AD7">
        <w:rPr>
          <w:rFonts w:hint="eastAsia"/>
          <w:b/>
          <w:bCs/>
        </w:rPr>
        <w:t>分散分析表</w:t>
      </w:r>
    </w:p>
    <w:p w14:paraId="37EE395F" w14:textId="196EC788" w:rsidR="00231DB5" w:rsidRPr="002A3AD7" w:rsidRDefault="00231DB5" w:rsidP="00231DB5">
      <w:pPr>
        <w:pStyle w:val="aa"/>
        <w:ind w:left="2120"/>
        <w:jc w:val="center"/>
        <w:rPr>
          <w:b/>
          <w:bCs/>
        </w:rPr>
      </w:pPr>
      <w:r>
        <w:rPr>
          <w:b/>
          <w:bCs/>
          <w:noProof/>
        </w:rPr>
        <w:drawing>
          <wp:inline distT="0" distB="0" distL="0" distR="0" wp14:anchorId="49E97D8E" wp14:editId="34F23DFC">
            <wp:extent cx="3600000" cy="720085"/>
            <wp:effectExtent l="0" t="0" r="0" b="4445"/>
            <wp:docPr id="2097820634" name="図 28"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20634" name="図 28" descr="テーブル&#10;&#10;AI 生成コンテンツは誤りを含む可能性があります。"/>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0000" cy="720085"/>
                    </a:xfrm>
                    <a:prstGeom prst="rect">
                      <a:avLst/>
                    </a:prstGeom>
                  </pic:spPr>
                </pic:pic>
              </a:graphicData>
            </a:graphic>
          </wp:inline>
        </w:drawing>
      </w:r>
    </w:p>
    <w:p w14:paraId="385AC27F" w14:textId="7B02C952" w:rsidR="00231DB5" w:rsidRDefault="00231DB5" w:rsidP="00231DB5">
      <w:pPr>
        <w:pStyle w:val="aa"/>
        <w:ind w:left="2120"/>
        <w:jc w:val="center"/>
      </w:pPr>
    </w:p>
    <w:p w14:paraId="2DFD0AC3" w14:textId="1586396F" w:rsidR="00231DB5" w:rsidRDefault="00231DB5" w:rsidP="00231DB5">
      <w:pPr>
        <w:pStyle w:val="aa"/>
        <w:ind w:left="2120"/>
      </w:pPr>
      <w:r w:rsidRPr="002A3AD7">
        <w:rPr>
          <w:rFonts w:hint="eastAsia"/>
        </w:rPr>
        <w:t>上記を見ると、</w:t>
      </w:r>
      <w:r w:rsidRPr="002A3AD7">
        <w:t>group(頻度群)について、</w:t>
      </w:r>
      <w:proofErr w:type="gramStart"/>
      <w:r w:rsidRPr="002A3AD7">
        <w:t>p</w:t>
      </w:r>
      <w:proofErr w:type="gramEnd"/>
      <w:r w:rsidRPr="002A3AD7">
        <w:t>値が有意水準0.05よりも</w:t>
      </w:r>
      <w:r w:rsidR="005E0BF5">
        <w:rPr>
          <w:rFonts w:hint="eastAsia"/>
        </w:rPr>
        <w:t>小さく</w:t>
      </w:r>
      <w:r w:rsidRPr="002A3AD7">
        <w:t>なっているため、帰無仮説を棄却し</w:t>
      </w:r>
      <w:r w:rsidR="006D748E">
        <w:rPr>
          <w:rFonts w:hint="eastAsia"/>
        </w:rPr>
        <w:t>対立仮説を採択する</w:t>
      </w:r>
      <w:r w:rsidRPr="002A3AD7">
        <w:t>。よって頻度が</w:t>
      </w:r>
      <w:r w:rsidR="008976C2">
        <w:rPr>
          <w:rFonts w:hint="eastAsia"/>
        </w:rPr>
        <w:t>ネックレス</w:t>
      </w:r>
      <w:r>
        <w:rPr>
          <w:rFonts w:hint="eastAsia"/>
        </w:rPr>
        <w:t>を注視している時間に</w:t>
      </w:r>
      <w:r w:rsidR="008976C2">
        <w:rPr>
          <w:rFonts w:hint="eastAsia"/>
        </w:rPr>
        <w:t>対して</w:t>
      </w:r>
      <w:r w:rsidRPr="002A3AD7">
        <w:t>影響を与えていると統計的に評価できる。</w:t>
      </w:r>
      <w:r w:rsidR="008976C2">
        <w:rPr>
          <w:rFonts w:hint="eastAsia"/>
        </w:rPr>
        <w:t>そこで、頻度がどの程度注視時間に対して影響を与えているのか評価するために、</w:t>
      </w:r>
      <w:proofErr w:type="gramStart"/>
      <w:r w:rsidR="008976C2">
        <w:t>t</w:t>
      </w:r>
      <w:proofErr w:type="gramEnd"/>
      <w:r w:rsidR="008976C2">
        <w:rPr>
          <w:rFonts w:hint="eastAsia"/>
        </w:rPr>
        <w:t>検定を実施した。</w:t>
      </w:r>
      <w:proofErr w:type="gramStart"/>
      <w:r w:rsidR="00741F9A">
        <w:t>t</w:t>
      </w:r>
      <w:proofErr w:type="gramEnd"/>
      <w:r w:rsidR="00741F9A">
        <w:rPr>
          <w:rFonts w:hint="eastAsia"/>
        </w:rPr>
        <w:t>検定結果を以下に示す。</w:t>
      </w:r>
    </w:p>
    <w:p w14:paraId="58AF00B1" w14:textId="77777777" w:rsidR="00741F9A" w:rsidRDefault="00741F9A" w:rsidP="00231DB5">
      <w:pPr>
        <w:pStyle w:val="aa"/>
        <w:ind w:left="2120"/>
      </w:pPr>
    </w:p>
    <w:p w14:paraId="246BDDBC" w14:textId="090D6893" w:rsidR="00741F9A" w:rsidRDefault="00741F9A" w:rsidP="00741F9A">
      <w:pPr>
        <w:pStyle w:val="aa"/>
        <w:ind w:left="2120"/>
        <w:jc w:val="center"/>
        <w:rPr>
          <w:b/>
          <w:bCs/>
        </w:rPr>
      </w:pPr>
      <w:r w:rsidRPr="00741F9A">
        <w:rPr>
          <w:rFonts w:hint="eastAsia"/>
          <w:b/>
          <w:bCs/>
        </w:rPr>
        <w:t>表</w:t>
      </w:r>
      <w:r w:rsidRPr="00741F9A">
        <w:rPr>
          <w:b/>
          <w:bCs/>
        </w:rPr>
        <w:t xml:space="preserve">43. </w:t>
      </w:r>
      <w:proofErr w:type="gramStart"/>
      <w:r w:rsidRPr="00741F9A">
        <w:rPr>
          <w:b/>
          <w:bCs/>
        </w:rPr>
        <w:t>t</w:t>
      </w:r>
      <w:proofErr w:type="gramEnd"/>
      <w:r w:rsidRPr="00741F9A">
        <w:rPr>
          <w:rFonts w:hint="eastAsia"/>
          <w:b/>
          <w:bCs/>
        </w:rPr>
        <w:t>検定結果</w:t>
      </w:r>
    </w:p>
    <w:p w14:paraId="3965F003" w14:textId="4CB93087" w:rsidR="00741F9A" w:rsidRPr="00741F9A" w:rsidRDefault="000252D5" w:rsidP="00741F9A">
      <w:pPr>
        <w:pStyle w:val="aa"/>
        <w:ind w:left="2120"/>
        <w:jc w:val="center"/>
        <w:rPr>
          <w:rFonts w:hint="eastAsia"/>
          <w:b/>
          <w:bCs/>
        </w:rPr>
      </w:pPr>
      <w:r>
        <w:rPr>
          <w:rFonts w:hint="eastAsia"/>
          <w:b/>
          <w:bCs/>
          <w:noProof/>
        </w:rPr>
        <w:drawing>
          <wp:inline distT="0" distB="0" distL="0" distR="0" wp14:anchorId="77878F38" wp14:editId="668D23E5">
            <wp:extent cx="3600000" cy="345014"/>
            <wp:effectExtent l="0" t="0" r="0" b="0"/>
            <wp:docPr id="1106507617"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07617" name="図 11065076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00000" cy="345014"/>
                    </a:xfrm>
                    <a:prstGeom prst="rect">
                      <a:avLst/>
                    </a:prstGeom>
                  </pic:spPr>
                </pic:pic>
              </a:graphicData>
            </a:graphic>
          </wp:inline>
        </w:drawing>
      </w:r>
    </w:p>
    <w:p w14:paraId="7A58CDD4" w14:textId="77777777" w:rsidR="00231DB5" w:rsidRDefault="00231DB5" w:rsidP="00231DB5">
      <w:pPr>
        <w:pStyle w:val="aa"/>
        <w:ind w:left="2120"/>
      </w:pPr>
    </w:p>
    <w:p w14:paraId="29B12829" w14:textId="7593BE51" w:rsidR="000252D5" w:rsidRDefault="000252D5" w:rsidP="00231DB5">
      <w:pPr>
        <w:pStyle w:val="aa"/>
        <w:ind w:left="2120"/>
      </w:pPr>
      <w:r>
        <w:rPr>
          <w:rFonts w:hint="eastAsia"/>
        </w:rPr>
        <w:t>上記より、</w:t>
      </w:r>
      <w:proofErr w:type="spellStart"/>
      <w:r>
        <w:t>meandiff</w:t>
      </w:r>
      <w:proofErr w:type="spellEnd"/>
      <w:r>
        <w:rPr>
          <w:rFonts w:hint="eastAsia"/>
        </w:rPr>
        <w:t>が負であり低頻度群よりも高頻度群のほうが</w:t>
      </w:r>
      <w:r w:rsidR="00F86958">
        <w:rPr>
          <w:rFonts w:hint="eastAsia"/>
        </w:rPr>
        <w:t>、</w:t>
      </w:r>
      <w:r>
        <w:rPr>
          <w:rFonts w:hint="eastAsia"/>
        </w:rPr>
        <w:t>注視時間</w:t>
      </w:r>
      <w:r w:rsidR="00394864">
        <w:rPr>
          <w:rFonts w:hint="eastAsia"/>
        </w:rPr>
        <w:t>が長くなっていると統計的に評価できる。</w:t>
      </w:r>
    </w:p>
    <w:p w14:paraId="63AD524E" w14:textId="77777777" w:rsidR="00F86958" w:rsidRDefault="00F86958" w:rsidP="00231DB5">
      <w:pPr>
        <w:pStyle w:val="aa"/>
        <w:ind w:left="2120"/>
      </w:pPr>
    </w:p>
    <w:p w14:paraId="5442E8EE" w14:textId="242914F8" w:rsidR="00FB3D91" w:rsidRDefault="00FB3D91" w:rsidP="00FB3D91">
      <w:pPr>
        <w:pStyle w:val="aa"/>
        <w:numPr>
          <w:ilvl w:val="3"/>
          <w:numId w:val="4"/>
        </w:numPr>
      </w:pPr>
      <w:r>
        <w:rPr>
          <w:rFonts w:hint="eastAsia"/>
        </w:rPr>
        <w:t>女性</w:t>
      </w:r>
      <w:r w:rsidR="001C5390">
        <w:t>all</w:t>
      </w:r>
      <w:r>
        <w:t>_</w:t>
      </w:r>
      <w:r>
        <w:rPr>
          <w:rFonts w:hint="eastAsia"/>
        </w:rPr>
        <w:t>左耳イヤリング</w:t>
      </w:r>
    </w:p>
    <w:p w14:paraId="25EED5D1" w14:textId="139643F8" w:rsidR="00FB3D91" w:rsidRDefault="002D753C" w:rsidP="00FB3D91">
      <w:pPr>
        <w:pStyle w:val="aa"/>
        <w:ind w:left="2120"/>
      </w:pPr>
      <w:r>
        <w:rPr>
          <w:rFonts w:hint="eastAsia"/>
        </w:rPr>
        <w:t>ネックレスとイヤリング両方つけた女性における頻度が</w:t>
      </w:r>
      <w:r w:rsidR="00F7708A">
        <w:rPr>
          <w:rFonts w:hint="eastAsia"/>
        </w:rPr>
        <w:t>左耳イヤリングの</w:t>
      </w:r>
      <w:r>
        <w:rPr>
          <w:rFonts w:hint="eastAsia"/>
        </w:rPr>
        <w:t>注視時間に与える影響についての分散分析表を以下に示す。</w:t>
      </w:r>
    </w:p>
    <w:p w14:paraId="568D8738" w14:textId="77777777" w:rsidR="00FB3D91" w:rsidRDefault="00FB3D91" w:rsidP="00FB3D91">
      <w:pPr>
        <w:pStyle w:val="aa"/>
        <w:ind w:left="2120"/>
      </w:pPr>
    </w:p>
    <w:p w14:paraId="0E895673" w14:textId="6D221E85" w:rsidR="00FB3D91" w:rsidRDefault="00FB3D91" w:rsidP="00FB3D91">
      <w:pPr>
        <w:pStyle w:val="aa"/>
        <w:ind w:left="2120"/>
        <w:jc w:val="center"/>
        <w:rPr>
          <w:b/>
          <w:bCs/>
        </w:rPr>
      </w:pPr>
      <w:r w:rsidRPr="002A3AD7">
        <w:rPr>
          <w:rFonts w:hint="eastAsia"/>
          <w:b/>
          <w:bCs/>
        </w:rPr>
        <w:t>表</w:t>
      </w:r>
      <w:r w:rsidRPr="002A3AD7">
        <w:rPr>
          <w:b/>
          <w:bCs/>
        </w:rPr>
        <w:t>4</w:t>
      </w:r>
      <w:r>
        <w:rPr>
          <w:b/>
          <w:bCs/>
        </w:rPr>
        <w:t>4</w:t>
      </w:r>
      <w:r w:rsidRPr="002A3AD7">
        <w:rPr>
          <w:b/>
          <w:bCs/>
        </w:rPr>
        <w:t xml:space="preserve">. </w:t>
      </w:r>
      <w:r w:rsidRPr="002A3AD7">
        <w:rPr>
          <w:rFonts w:hint="eastAsia"/>
          <w:b/>
          <w:bCs/>
        </w:rPr>
        <w:t>分散分析表</w:t>
      </w:r>
    </w:p>
    <w:p w14:paraId="1A71BDC9" w14:textId="501D81AE" w:rsidR="00A0069B" w:rsidRPr="002A3AD7" w:rsidRDefault="00A0069B" w:rsidP="00FB3D91">
      <w:pPr>
        <w:pStyle w:val="aa"/>
        <w:ind w:left="2120"/>
        <w:jc w:val="center"/>
        <w:rPr>
          <w:rFonts w:hint="eastAsia"/>
          <w:b/>
          <w:bCs/>
        </w:rPr>
      </w:pPr>
      <w:r>
        <w:rPr>
          <w:rFonts w:hint="eastAsia"/>
          <w:b/>
          <w:bCs/>
          <w:noProof/>
        </w:rPr>
        <w:drawing>
          <wp:inline distT="0" distB="0" distL="0" distR="0" wp14:anchorId="1704CCAD" wp14:editId="3F6D319E">
            <wp:extent cx="3600000" cy="730245"/>
            <wp:effectExtent l="0" t="0" r="0" b="0"/>
            <wp:docPr id="11432869" name="図 30"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869" name="図 30" descr="テーブル&#10;&#10;AI 生成コンテンツは誤りを含む可能性があります。"/>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0000" cy="730245"/>
                    </a:xfrm>
                    <a:prstGeom prst="rect">
                      <a:avLst/>
                    </a:prstGeom>
                  </pic:spPr>
                </pic:pic>
              </a:graphicData>
            </a:graphic>
          </wp:inline>
        </w:drawing>
      </w:r>
    </w:p>
    <w:p w14:paraId="45C62ADB" w14:textId="07F79073" w:rsidR="00FB3D91" w:rsidRDefault="00FB3D91" w:rsidP="00FB3D91">
      <w:pPr>
        <w:pStyle w:val="aa"/>
        <w:ind w:left="2120"/>
        <w:jc w:val="center"/>
      </w:pPr>
    </w:p>
    <w:p w14:paraId="2D88D569" w14:textId="0A40CBDB" w:rsidR="00FB3D91" w:rsidRDefault="00FB3D91" w:rsidP="00FB3D91">
      <w:pPr>
        <w:pStyle w:val="aa"/>
        <w:ind w:left="2120"/>
      </w:pPr>
      <w:r w:rsidRPr="002A3AD7">
        <w:rPr>
          <w:rFonts w:hint="eastAsia"/>
        </w:rPr>
        <w:t>上記を見ると、</w:t>
      </w:r>
      <w:r w:rsidRPr="002A3AD7">
        <w:t>group(頻度群)について、</w:t>
      </w:r>
      <w:proofErr w:type="gramStart"/>
      <w:r w:rsidRPr="002A3AD7">
        <w:t>p</w:t>
      </w:r>
      <w:proofErr w:type="gramEnd"/>
      <w:r w:rsidRPr="002A3AD7">
        <w:t>値</w:t>
      </w:r>
      <w:r w:rsidR="00E312E8">
        <w:t>(0.979)</w:t>
      </w:r>
      <w:r w:rsidRPr="002A3AD7">
        <w:t>が有意水準0.05よりも大きくなっているため、帰無仮説を棄却しない。よって頻度が</w:t>
      </w:r>
      <w:r>
        <w:rPr>
          <w:rFonts w:hint="eastAsia"/>
        </w:rPr>
        <w:t>左耳イヤリングを注視している時間について</w:t>
      </w:r>
      <w:r w:rsidRPr="002A3AD7">
        <w:t>影響を与えていると統計的に示せないと評価できる。</w:t>
      </w:r>
    </w:p>
    <w:p w14:paraId="240872B9" w14:textId="77777777" w:rsidR="00FB3D91" w:rsidRDefault="00FB3D91" w:rsidP="00231DB5">
      <w:pPr>
        <w:pStyle w:val="aa"/>
        <w:ind w:left="2120"/>
      </w:pPr>
    </w:p>
    <w:p w14:paraId="4EBEA0BC" w14:textId="4EB024E7" w:rsidR="000567EC" w:rsidRDefault="000567EC" w:rsidP="000567EC">
      <w:pPr>
        <w:pStyle w:val="aa"/>
        <w:numPr>
          <w:ilvl w:val="3"/>
          <w:numId w:val="4"/>
        </w:numPr>
      </w:pPr>
      <w:r>
        <w:rPr>
          <w:rFonts w:hint="eastAsia"/>
        </w:rPr>
        <w:lastRenderedPageBreak/>
        <w:t>女性</w:t>
      </w:r>
      <w:r>
        <w:t>all_</w:t>
      </w:r>
      <w:r>
        <w:rPr>
          <w:rFonts w:hint="eastAsia"/>
        </w:rPr>
        <w:t>右耳</w:t>
      </w:r>
      <w:r>
        <w:rPr>
          <w:rFonts w:hint="eastAsia"/>
        </w:rPr>
        <w:t>イヤリング</w:t>
      </w:r>
    </w:p>
    <w:p w14:paraId="022937C0" w14:textId="18BF5DAE" w:rsidR="000567EC" w:rsidRDefault="000567EC" w:rsidP="00842CA4">
      <w:pPr>
        <w:pStyle w:val="aa"/>
        <w:ind w:left="2120"/>
      </w:pPr>
      <w:r>
        <w:rPr>
          <w:rFonts w:hint="eastAsia"/>
        </w:rPr>
        <w:t>ネックレスとイヤリング両方つけた女性における頻度が</w:t>
      </w:r>
      <w:r w:rsidR="00842CA4">
        <w:rPr>
          <w:rFonts w:hint="eastAsia"/>
        </w:rPr>
        <w:t>右耳</w:t>
      </w:r>
      <w:r>
        <w:rPr>
          <w:rFonts w:hint="eastAsia"/>
        </w:rPr>
        <w:t>イヤリングの注視時間に与える影響についての分散分析表を以下に示す。</w:t>
      </w:r>
    </w:p>
    <w:p w14:paraId="024C6000" w14:textId="77777777" w:rsidR="000567EC" w:rsidRDefault="000567EC" w:rsidP="000567EC">
      <w:pPr>
        <w:pStyle w:val="aa"/>
        <w:ind w:left="2120"/>
      </w:pPr>
    </w:p>
    <w:p w14:paraId="470B89AA" w14:textId="3C51E496" w:rsidR="000567EC" w:rsidRDefault="000567EC" w:rsidP="000567EC">
      <w:pPr>
        <w:pStyle w:val="aa"/>
        <w:ind w:left="2120"/>
        <w:jc w:val="center"/>
        <w:rPr>
          <w:b/>
          <w:bCs/>
        </w:rPr>
      </w:pPr>
      <w:r w:rsidRPr="002A3AD7">
        <w:rPr>
          <w:rFonts w:hint="eastAsia"/>
          <w:b/>
          <w:bCs/>
        </w:rPr>
        <w:t>表</w:t>
      </w:r>
      <w:r w:rsidRPr="002A3AD7">
        <w:rPr>
          <w:b/>
          <w:bCs/>
        </w:rPr>
        <w:t>4</w:t>
      </w:r>
      <w:r w:rsidR="008B2B6A">
        <w:rPr>
          <w:b/>
          <w:bCs/>
        </w:rPr>
        <w:t>5</w:t>
      </w:r>
      <w:r w:rsidRPr="002A3AD7">
        <w:rPr>
          <w:b/>
          <w:bCs/>
        </w:rPr>
        <w:t xml:space="preserve">. </w:t>
      </w:r>
      <w:r w:rsidRPr="002A3AD7">
        <w:rPr>
          <w:rFonts w:hint="eastAsia"/>
          <w:b/>
          <w:bCs/>
        </w:rPr>
        <w:t>分散分析表</w:t>
      </w:r>
    </w:p>
    <w:p w14:paraId="20AD08EF" w14:textId="217C059A" w:rsidR="000567EC" w:rsidRPr="002A3AD7" w:rsidRDefault="00125C75" w:rsidP="000567EC">
      <w:pPr>
        <w:pStyle w:val="aa"/>
        <w:ind w:left="2120"/>
        <w:jc w:val="center"/>
        <w:rPr>
          <w:rFonts w:hint="eastAsia"/>
          <w:b/>
          <w:bCs/>
        </w:rPr>
      </w:pPr>
      <w:r>
        <w:rPr>
          <w:rFonts w:hint="eastAsia"/>
          <w:b/>
          <w:bCs/>
          <w:noProof/>
        </w:rPr>
        <w:drawing>
          <wp:inline distT="0" distB="0" distL="0" distR="0" wp14:anchorId="2DEFA5E9" wp14:editId="3045F298">
            <wp:extent cx="3600000" cy="730245"/>
            <wp:effectExtent l="0" t="0" r="0" b="0"/>
            <wp:docPr id="1898820572" name="図 3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20572" name="図 31" descr="テーブル&#10;&#10;AI 生成コンテンツは誤りを含む可能性があります。"/>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0000" cy="730245"/>
                    </a:xfrm>
                    <a:prstGeom prst="rect">
                      <a:avLst/>
                    </a:prstGeom>
                  </pic:spPr>
                </pic:pic>
              </a:graphicData>
            </a:graphic>
          </wp:inline>
        </w:drawing>
      </w:r>
    </w:p>
    <w:p w14:paraId="293C8447" w14:textId="77777777" w:rsidR="000567EC" w:rsidRDefault="000567EC" w:rsidP="000567EC">
      <w:pPr>
        <w:pStyle w:val="aa"/>
        <w:ind w:left="2120"/>
        <w:jc w:val="center"/>
      </w:pPr>
    </w:p>
    <w:p w14:paraId="11AB6E43" w14:textId="37A7623E" w:rsidR="000567EC" w:rsidRDefault="000567EC" w:rsidP="000567EC">
      <w:pPr>
        <w:pStyle w:val="aa"/>
        <w:ind w:left="2120"/>
        <w:rPr>
          <w:rFonts w:hint="eastAsia"/>
        </w:rPr>
      </w:pPr>
      <w:r w:rsidRPr="002A3AD7">
        <w:rPr>
          <w:rFonts w:hint="eastAsia"/>
        </w:rPr>
        <w:t>上記を見ると、</w:t>
      </w:r>
      <w:r w:rsidRPr="002A3AD7">
        <w:t>group(頻度群)について、</w:t>
      </w:r>
      <w:proofErr w:type="gramStart"/>
      <w:r w:rsidRPr="002A3AD7">
        <w:t>p</w:t>
      </w:r>
      <w:proofErr w:type="gramEnd"/>
      <w:r w:rsidRPr="002A3AD7">
        <w:t>値</w:t>
      </w:r>
      <w:r>
        <w:t>(0.</w:t>
      </w:r>
      <w:r w:rsidR="00125C75">
        <w:t>219</w:t>
      </w:r>
      <w:r>
        <w:t>)</w:t>
      </w:r>
      <w:r w:rsidRPr="002A3AD7">
        <w:t>が有意水準0.05よりも大きくなっているため、帰無仮説を棄却しない。よって頻度が</w:t>
      </w:r>
      <w:r w:rsidR="00D767F0">
        <w:rPr>
          <w:rFonts w:hint="eastAsia"/>
        </w:rPr>
        <w:t>右</w:t>
      </w:r>
      <w:r>
        <w:rPr>
          <w:rFonts w:hint="eastAsia"/>
        </w:rPr>
        <w:t>耳イヤリングを注視している時間について</w:t>
      </w:r>
      <w:r w:rsidRPr="002A3AD7">
        <w:t>影響を与えていると統計的に示せないと評価できる。</w:t>
      </w:r>
    </w:p>
    <w:p w14:paraId="4077CB4A" w14:textId="77777777" w:rsidR="000567EC" w:rsidRDefault="000567EC" w:rsidP="00231DB5">
      <w:pPr>
        <w:pStyle w:val="aa"/>
        <w:ind w:left="2120"/>
      </w:pPr>
    </w:p>
    <w:p w14:paraId="781ADFF6" w14:textId="6A2AAF93" w:rsidR="00C3704E" w:rsidRDefault="00C3704E" w:rsidP="00C3704E">
      <w:pPr>
        <w:pStyle w:val="aa"/>
        <w:numPr>
          <w:ilvl w:val="3"/>
          <w:numId w:val="4"/>
        </w:numPr>
      </w:pPr>
      <w:r>
        <w:rPr>
          <w:rFonts w:hint="eastAsia"/>
        </w:rPr>
        <w:t>女性</w:t>
      </w:r>
      <w:r w:rsidR="00F47253">
        <w:rPr>
          <w:rFonts w:hint="eastAsia"/>
        </w:rPr>
        <w:t>ネックレス</w:t>
      </w:r>
      <w:r>
        <w:t>_</w:t>
      </w:r>
      <w:r w:rsidR="00704DA1">
        <w:rPr>
          <w:rFonts w:hint="eastAsia"/>
        </w:rPr>
        <w:t>ネックレス</w:t>
      </w:r>
    </w:p>
    <w:p w14:paraId="3A0EDF85" w14:textId="10257351" w:rsidR="00C3704E" w:rsidRDefault="00C3704E" w:rsidP="00C3704E">
      <w:pPr>
        <w:pStyle w:val="aa"/>
        <w:ind w:left="2120"/>
      </w:pPr>
      <w:r>
        <w:rPr>
          <w:rFonts w:hint="eastAsia"/>
        </w:rPr>
        <w:t>ネックレス</w:t>
      </w:r>
      <w:r w:rsidR="007C0275">
        <w:rPr>
          <w:rFonts w:hint="eastAsia"/>
        </w:rPr>
        <w:t>を</w:t>
      </w:r>
      <w:r>
        <w:rPr>
          <w:rFonts w:hint="eastAsia"/>
        </w:rPr>
        <w:t>つけた女性における</w:t>
      </w:r>
      <w:r w:rsidR="007C0275">
        <w:rPr>
          <w:rFonts w:hint="eastAsia"/>
        </w:rPr>
        <w:t>、</w:t>
      </w:r>
      <w:r>
        <w:rPr>
          <w:rFonts w:hint="eastAsia"/>
        </w:rPr>
        <w:t>頻度が</w:t>
      </w:r>
      <w:r w:rsidR="007C0275">
        <w:rPr>
          <w:rFonts w:hint="eastAsia"/>
        </w:rPr>
        <w:t>ネックレス</w:t>
      </w:r>
      <w:r>
        <w:rPr>
          <w:rFonts w:hint="eastAsia"/>
        </w:rPr>
        <w:t>の注視時間に与える影響についての分散分析表を以下に示す。</w:t>
      </w:r>
    </w:p>
    <w:p w14:paraId="67A1D498" w14:textId="77777777" w:rsidR="00C3704E" w:rsidRDefault="00C3704E" w:rsidP="00C3704E">
      <w:pPr>
        <w:pStyle w:val="aa"/>
        <w:ind w:left="2120"/>
      </w:pPr>
    </w:p>
    <w:p w14:paraId="4665BEE8" w14:textId="532557FF" w:rsidR="00C3704E" w:rsidRDefault="00C3704E" w:rsidP="00C3704E">
      <w:pPr>
        <w:pStyle w:val="aa"/>
        <w:ind w:left="2120"/>
        <w:jc w:val="center"/>
        <w:rPr>
          <w:b/>
          <w:bCs/>
        </w:rPr>
      </w:pPr>
      <w:r w:rsidRPr="002A3AD7">
        <w:rPr>
          <w:rFonts w:hint="eastAsia"/>
          <w:b/>
          <w:bCs/>
        </w:rPr>
        <w:t>表</w:t>
      </w:r>
      <w:r w:rsidRPr="002A3AD7">
        <w:rPr>
          <w:b/>
          <w:bCs/>
        </w:rPr>
        <w:t>4</w:t>
      </w:r>
      <w:r w:rsidR="00305789">
        <w:rPr>
          <w:b/>
          <w:bCs/>
        </w:rPr>
        <w:t>6</w:t>
      </w:r>
      <w:r w:rsidRPr="002A3AD7">
        <w:rPr>
          <w:b/>
          <w:bCs/>
        </w:rPr>
        <w:t xml:space="preserve">. </w:t>
      </w:r>
      <w:r w:rsidRPr="002A3AD7">
        <w:rPr>
          <w:rFonts w:hint="eastAsia"/>
          <w:b/>
          <w:bCs/>
        </w:rPr>
        <w:t>分散分析表</w:t>
      </w:r>
      <w:r w:rsidR="00DD7EB1">
        <w:rPr>
          <w:b/>
          <w:bCs/>
          <w:noProof/>
        </w:rPr>
        <w:drawing>
          <wp:inline distT="0" distB="0" distL="0" distR="0" wp14:anchorId="5AADB1FE" wp14:editId="35A14009">
            <wp:extent cx="3600000" cy="730245"/>
            <wp:effectExtent l="0" t="0" r="0" b="0"/>
            <wp:docPr id="493130974" name="図 32"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30974" name="図 32" descr="テーブル&#10;&#10;AI 生成コンテンツは誤りを含む可能性があります。"/>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00000" cy="730245"/>
                    </a:xfrm>
                    <a:prstGeom prst="rect">
                      <a:avLst/>
                    </a:prstGeom>
                  </pic:spPr>
                </pic:pic>
              </a:graphicData>
            </a:graphic>
          </wp:inline>
        </w:drawing>
      </w:r>
    </w:p>
    <w:p w14:paraId="3494ECEE" w14:textId="77777777" w:rsidR="00C3704E" w:rsidRDefault="00C3704E" w:rsidP="00C3704E">
      <w:pPr>
        <w:pStyle w:val="aa"/>
        <w:ind w:left="2120"/>
        <w:jc w:val="center"/>
      </w:pPr>
    </w:p>
    <w:p w14:paraId="505242D9" w14:textId="005614B1" w:rsidR="00C3704E" w:rsidRDefault="00C3704E" w:rsidP="00C3704E">
      <w:pPr>
        <w:pStyle w:val="aa"/>
        <w:ind w:left="2120"/>
        <w:rPr>
          <w:rFonts w:hint="eastAsia"/>
        </w:rPr>
      </w:pPr>
      <w:r w:rsidRPr="002A3AD7">
        <w:rPr>
          <w:rFonts w:hint="eastAsia"/>
        </w:rPr>
        <w:t>上記を見ると、</w:t>
      </w:r>
      <w:r w:rsidRPr="002A3AD7">
        <w:t>group(頻度群)について、</w:t>
      </w:r>
      <w:proofErr w:type="gramStart"/>
      <w:r w:rsidRPr="002A3AD7">
        <w:t>p</w:t>
      </w:r>
      <w:proofErr w:type="gramEnd"/>
      <w:r w:rsidRPr="002A3AD7">
        <w:t>値</w:t>
      </w:r>
      <w:r>
        <w:t>(0.</w:t>
      </w:r>
      <w:r w:rsidR="001A14C5">
        <w:t>447</w:t>
      </w:r>
      <w:r>
        <w:t>)</w:t>
      </w:r>
      <w:r w:rsidRPr="002A3AD7">
        <w:t>が有意水準0.05よりも大きくなっているため、帰無仮説を棄却しない。よって頻度が</w:t>
      </w:r>
      <w:r w:rsidR="00887CE2">
        <w:rPr>
          <w:rFonts w:hint="eastAsia"/>
        </w:rPr>
        <w:t>ネックレス</w:t>
      </w:r>
      <w:r>
        <w:rPr>
          <w:rFonts w:hint="eastAsia"/>
        </w:rPr>
        <w:t>を注視している時間について</w:t>
      </w:r>
      <w:r w:rsidRPr="002A3AD7">
        <w:t>影響を与えていると統計的に示せないと評価できる。</w:t>
      </w:r>
    </w:p>
    <w:p w14:paraId="7865E54E" w14:textId="77777777" w:rsidR="00C3704E" w:rsidRDefault="00C3704E" w:rsidP="00231DB5">
      <w:pPr>
        <w:pStyle w:val="aa"/>
        <w:ind w:left="2120"/>
      </w:pPr>
    </w:p>
    <w:p w14:paraId="68A05D08" w14:textId="1ED3BD50" w:rsidR="00822A8C" w:rsidRDefault="00822A8C" w:rsidP="00822A8C">
      <w:pPr>
        <w:pStyle w:val="aa"/>
        <w:numPr>
          <w:ilvl w:val="3"/>
          <w:numId w:val="4"/>
        </w:numPr>
      </w:pPr>
      <w:r>
        <w:rPr>
          <w:rFonts w:hint="eastAsia"/>
        </w:rPr>
        <w:t>男性</w:t>
      </w:r>
      <w:r>
        <w:t>all</w:t>
      </w:r>
      <w:r>
        <w:t>_</w:t>
      </w:r>
      <w:r>
        <w:rPr>
          <w:rFonts w:hint="eastAsia"/>
        </w:rPr>
        <w:t>左耳イヤリング</w:t>
      </w:r>
    </w:p>
    <w:p w14:paraId="6B1DF3F0" w14:textId="7ACF1670" w:rsidR="00822A8C" w:rsidRDefault="00822A8C" w:rsidP="00822A8C">
      <w:pPr>
        <w:pStyle w:val="aa"/>
        <w:ind w:left="2120"/>
      </w:pPr>
      <w:r>
        <w:rPr>
          <w:rFonts w:hint="eastAsia"/>
        </w:rPr>
        <w:t>ネックレス</w:t>
      </w:r>
      <w:r w:rsidR="00055F95">
        <w:rPr>
          <w:rFonts w:hint="eastAsia"/>
        </w:rPr>
        <w:t>とイヤリングの両方</w:t>
      </w:r>
      <w:r>
        <w:rPr>
          <w:rFonts w:hint="eastAsia"/>
        </w:rPr>
        <w:t>をつけた</w:t>
      </w:r>
      <w:r w:rsidR="00055F95">
        <w:rPr>
          <w:rFonts w:hint="eastAsia"/>
        </w:rPr>
        <w:t>男性の写真を見たときに</w:t>
      </w:r>
      <w:r>
        <w:rPr>
          <w:rFonts w:hint="eastAsia"/>
        </w:rPr>
        <w:t>、</w:t>
      </w:r>
      <w:r w:rsidR="00055F95">
        <w:rPr>
          <w:rFonts w:hint="eastAsia"/>
        </w:rPr>
        <w:t>着用</w:t>
      </w:r>
      <w:r>
        <w:rPr>
          <w:rFonts w:hint="eastAsia"/>
        </w:rPr>
        <w:t>頻度が</w:t>
      </w:r>
      <w:r w:rsidR="00782745">
        <w:rPr>
          <w:rFonts w:hint="eastAsia"/>
        </w:rPr>
        <w:t>左耳イヤリング</w:t>
      </w:r>
      <w:r>
        <w:rPr>
          <w:rFonts w:hint="eastAsia"/>
        </w:rPr>
        <w:t>の注視時間に与える影響についての分散分析表を以下に示す。</w:t>
      </w:r>
    </w:p>
    <w:p w14:paraId="77243DF0" w14:textId="77777777" w:rsidR="00822A8C" w:rsidRDefault="00822A8C" w:rsidP="00822A8C">
      <w:pPr>
        <w:pStyle w:val="aa"/>
        <w:ind w:left="2120"/>
        <w:rPr>
          <w:rFonts w:hint="eastAsia"/>
        </w:rPr>
      </w:pPr>
    </w:p>
    <w:p w14:paraId="446914DA" w14:textId="460CE812" w:rsidR="00822A8C" w:rsidRDefault="00822A8C" w:rsidP="00822A8C">
      <w:pPr>
        <w:pStyle w:val="aa"/>
        <w:ind w:left="2120"/>
        <w:jc w:val="center"/>
        <w:rPr>
          <w:b/>
          <w:bCs/>
        </w:rPr>
      </w:pPr>
      <w:r w:rsidRPr="002A3AD7">
        <w:rPr>
          <w:rFonts w:hint="eastAsia"/>
          <w:b/>
          <w:bCs/>
        </w:rPr>
        <w:lastRenderedPageBreak/>
        <w:t>表</w:t>
      </w:r>
      <w:r w:rsidRPr="002A3AD7">
        <w:rPr>
          <w:b/>
          <w:bCs/>
        </w:rPr>
        <w:t>4</w:t>
      </w:r>
      <w:r w:rsidR="001D19BA">
        <w:rPr>
          <w:b/>
          <w:bCs/>
        </w:rPr>
        <w:t>7</w:t>
      </w:r>
      <w:r w:rsidRPr="002A3AD7">
        <w:rPr>
          <w:b/>
          <w:bCs/>
        </w:rPr>
        <w:t xml:space="preserve">. </w:t>
      </w:r>
      <w:r w:rsidRPr="002A3AD7">
        <w:rPr>
          <w:rFonts w:hint="eastAsia"/>
          <w:b/>
          <w:bCs/>
        </w:rPr>
        <w:t>分散分析表</w:t>
      </w:r>
    </w:p>
    <w:p w14:paraId="0E51C1FF" w14:textId="433D04C4" w:rsidR="00822A8C" w:rsidRDefault="00ED123D" w:rsidP="00822A8C">
      <w:pPr>
        <w:pStyle w:val="aa"/>
        <w:ind w:left="2120"/>
        <w:jc w:val="center"/>
      </w:pPr>
      <w:r>
        <w:rPr>
          <w:noProof/>
        </w:rPr>
        <w:drawing>
          <wp:inline distT="0" distB="0" distL="0" distR="0" wp14:anchorId="16ECB656" wp14:editId="582B4B27">
            <wp:extent cx="3600000" cy="730245"/>
            <wp:effectExtent l="0" t="0" r="0" b="0"/>
            <wp:docPr id="1208823750" name="図 33"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23750" name="図 33" descr="テーブル&#10;&#10;AI 生成コンテンツは誤りを含む可能性があります。"/>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00000" cy="730245"/>
                    </a:xfrm>
                    <a:prstGeom prst="rect">
                      <a:avLst/>
                    </a:prstGeom>
                  </pic:spPr>
                </pic:pic>
              </a:graphicData>
            </a:graphic>
          </wp:inline>
        </w:drawing>
      </w:r>
    </w:p>
    <w:p w14:paraId="2CC81FB2" w14:textId="77777777" w:rsidR="00ED123D" w:rsidRDefault="00ED123D" w:rsidP="00822A8C">
      <w:pPr>
        <w:pStyle w:val="aa"/>
        <w:ind w:left="2120"/>
        <w:jc w:val="center"/>
      </w:pPr>
    </w:p>
    <w:p w14:paraId="718BFC18" w14:textId="717CED97" w:rsidR="00822A8C" w:rsidRDefault="00822A8C" w:rsidP="00822A8C">
      <w:pPr>
        <w:pStyle w:val="aa"/>
        <w:ind w:left="2120"/>
        <w:rPr>
          <w:rFonts w:hint="eastAsia"/>
        </w:rPr>
      </w:pPr>
      <w:r w:rsidRPr="002A3AD7">
        <w:rPr>
          <w:rFonts w:hint="eastAsia"/>
        </w:rPr>
        <w:t>上記を見ると、</w:t>
      </w:r>
      <w:r w:rsidRPr="002A3AD7">
        <w:t>group(頻度群)について、</w:t>
      </w:r>
      <w:proofErr w:type="gramStart"/>
      <w:r w:rsidRPr="002A3AD7">
        <w:t>p</w:t>
      </w:r>
      <w:proofErr w:type="gramEnd"/>
      <w:r w:rsidRPr="002A3AD7">
        <w:t>値</w:t>
      </w:r>
      <w:r>
        <w:t>(0.</w:t>
      </w:r>
      <w:r w:rsidR="00ED123D">
        <w:t>239</w:t>
      </w:r>
      <w:r>
        <w:t>)</w:t>
      </w:r>
      <w:r w:rsidRPr="002A3AD7">
        <w:t>が有意水準0.05よりも大きくなっているため、帰無仮説を棄却しない。よって頻度が</w:t>
      </w:r>
      <w:r w:rsidR="0026105F">
        <w:rPr>
          <w:rFonts w:hint="eastAsia"/>
        </w:rPr>
        <w:t>左耳イヤリング</w:t>
      </w:r>
      <w:r>
        <w:rPr>
          <w:rFonts w:hint="eastAsia"/>
        </w:rPr>
        <w:t>を注視している時間について</w:t>
      </w:r>
      <w:r w:rsidRPr="002A3AD7">
        <w:t>影響を与えていると統計的に示せないと評価できる。</w:t>
      </w:r>
    </w:p>
    <w:p w14:paraId="009C3C75" w14:textId="77777777" w:rsidR="00822A8C" w:rsidRDefault="00822A8C" w:rsidP="00231DB5">
      <w:pPr>
        <w:pStyle w:val="aa"/>
        <w:ind w:left="2120"/>
      </w:pPr>
    </w:p>
    <w:p w14:paraId="43CEFA38" w14:textId="317D38FF" w:rsidR="00317416" w:rsidRDefault="00317416" w:rsidP="00317416">
      <w:pPr>
        <w:pStyle w:val="aa"/>
        <w:numPr>
          <w:ilvl w:val="3"/>
          <w:numId w:val="4"/>
        </w:numPr>
      </w:pPr>
      <w:r>
        <w:rPr>
          <w:rFonts w:hint="eastAsia"/>
        </w:rPr>
        <w:t>男性</w:t>
      </w:r>
      <w:r>
        <w:t>all_</w:t>
      </w:r>
      <w:r>
        <w:rPr>
          <w:rFonts w:hint="eastAsia"/>
        </w:rPr>
        <w:t>右</w:t>
      </w:r>
      <w:r>
        <w:rPr>
          <w:rFonts w:hint="eastAsia"/>
        </w:rPr>
        <w:t>耳イヤリング</w:t>
      </w:r>
    </w:p>
    <w:p w14:paraId="76621B32" w14:textId="523BE74A" w:rsidR="00317416" w:rsidRDefault="00317416" w:rsidP="00317416">
      <w:pPr>
        <w:pStyle w:val="aa"/>
        <w:ind w:left="2120"/>
      </w:pPr>
      <w:r>
        <w:rPr>
          <w:rFonts w:hint="eastAsia"/>
        </w:rPr>
        <w:t>ネックレスとイヤリングの両方をつけた男性の写真を見たときに、着用頻度が</w:t>
      </w:r>
      <w:r>
        <w:rPr>
          <w:rFonts w:hint="eastAsia"/>
        </w:rPr>
        <w:t>右</w:t>
      </w:r>
      <w:r>
        <w:rPr>
          <w:rFonts w:hint="eastAsia"/>
        </w:rPr>
        <w:t>耳イヤリングの注視時間に与える影響についての分散分析表を以下に示す。</w:t>
      </w:r>
    </w:p>
    <w:p w14:paraId="2CBA39BD" w14:textId="77777777" w:rsidR="00317416" w:rsidRDefault="00317416" w:rsidP="00317416">
      <w:pPr>
        <w:pStyle w:val="aa"/>
        <w:ind w:left="2120"/>
        <w:rPr>
          <w:rFonts w:hint="eastAsia"/>
        </w:rPr>
      </w:pPr>
    </w:p>
    <w:p w14:paraId="7F45C2C6" w14:textId="4FFCF352" w:rsidR="00317416" w:rsidRDefault="00317416" w:rsidP="00317416">
      <w:pPr>
        <w:pStyle w:val="aa"/>
        <w:ind w:left="2120"/>
        <w:jc w:val="center"/>
        <w:rPr>
          <w:b/>
          <w:bCs/>
        </w:rPr>
      </w:pPr>
      <w:r w:rsidRPr="002A3AD7">
        <w:rPr>
          <w:rFonts w:hint="eastAsia"/>
          <w:b/>
          <w:bCs/>
        </w:rPr>
        <w:t>表</w:t>
      </w:r>
      <w:r w:rsidRPr="002A3AD7">
        <w:rPr>
          <w:b/>
          <w:bCs/>
        </w:rPr>
        <w:t>4</w:t>
      </w:r>
      <w:r w:rsidR="00ED1348">
        <w:rPr>
          <w:b/>
          <w:bCs/>
        </w:rPr>
        <w:t>8</w:t>
      </w:r>
      <w:r w:rsidRPr="002A3AD7">
        <w:rPr>
          <w:b/>
          <w:bCs/>
        </w:rPr>
        <w:t xml:space="preserve">. </w:t>
      </w:r>
      <w:r w:rsidRPr="002A3AD7">
        <w:rPr>
          <w:rFonts w:hint="eastAsia"/>
          <w:b/>
          <w:bCs/>
        </w:rPr>
        <w:t>分散分析表</w:t>
      </w:r>
    </w:p>
    <w:p w14:paraId="324E3232" w14:textId="6F7CA6B2" w:rsidR="00317416" w:rsidRDefault="00317416" w:rsidP="00317416">
      <w:pPr>
        <w:pStyle w:val="aa"/>
        <w:ind w:left="2120"/>
        <w:jc w:val="center"/>
      </w:pPr>
      <w:r>
        <w:rPr>
          <w:rFonts w:hint="eastAsia"/>
          <w:noProof/>
        </w:rPr>
        <w:drawing>
          <wp:inline distT="0" distB="0" distL="0" distR="0" wp14:anchorId="1C13DDCC" wp14:editId="00A6CD7A">
            <wp:extent cx="3600000" cy="730245"/>
            <wp:effectExtent l="0" t="0" r="0" b="0"/>
            <wp:docPr id="1993558398" name="図 34"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58398" name="図 34" descr="テーブル&#10;&#10;AI 生成コンテンツは誤りを含む可能性があります。"/>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600000" cy="730245"/>
                    </a:xfrm>
                    <a:prstGeom prst="rect">
                      <a:avLst/>
                    </a:prstGeom>
                  </pic:spPr>
                </pic:pic>
              </a:graphicData>
            </a:graphic>
          </wp:inline>
        </w:drawing>
      </w:r>
    </w:p>
    <w:p w14:paraId="7CE88333" w14:textId="77777777" w:rsidR="00317416" w:rsidRDefault="00317416" w:rsidP="00317416">
      <w:pPr>
        <w:pStyle w:val="aa"/>
        <w:ind w:left="2120"/>
        <w:jc w:val="center"/>
      </w:pPr>
    </w:p>
    <w:p w14:paraId="7EFE2FF6" w14:textId="1272339E" w:rsidR="00317416" w:rsidRDefault="00317416" w:rsidP="00317416">
      <w:pPr>
        <w:pStyle w:val="aa"/>
        <w:ind w:left="2120"/>
        <w:rPr>
          <w:rFonts w:hint="eastAsia"/>
        </w:rPr>
      </w:pPr>
      <w:r w:rsidRPr="002A3AD7">
        <w:rPr>
          <w:rFonts w:hint="eastAsia"/>
        </w:rPr>
        <w:t>上記を見ると、</w:t>
      </w:r>
      <w:r w:rsidRPr="002A3AD7">
        <w:t>group(頻度群)について、</w:t>
      </w:r>
      <w:proofErr w:type="gramStart"/>
      <w:r w:rsidRPr="002A3AD7">
        <w:t>p</w:t>
      </w:r>
      <w:proofErr w:type="gramEnd"/>
      <w:r w:rsidRPr="002A3AD7">
        <w:t>値</w:t>
      </w:r>
      <w:r>
        <w:t>(0.</w:t>
      </w:r>
      <w:r w:rsidR="00D5299B">
        <w:t>820</w:t>
      </w:r>
      <w:r>
        <w:t>)</w:t>
      </w:r>
      <w:r w:rsidRPr="002A3AD7">
        <w:t>が有意水準0.05よりも大きくなっているため、帰無仮説を棄却しない。よって頻度が</w:t>
      </w:r>
      <w:r w:rsidR="00300E43">
        <w:rPr>
          <w:rFonts w:hint="eastAsia"/>
        </w:rPr>
        <w:t>右</w:t>
      </w:r>
      <w:r>
        <w:rPr>
          <w:rFonts w:hint="eastAsia"/>
        </w:rPr>
        <w:t>耳イヤリングを注視している時間について</w:t>
      </w:r>
      <w:r w:rsidRPr="002A3AD7">
        <w:t>影響を与えていると統計的に示せないと評価できる。</w:t>
      </w:r>
    </w:p>
    <w:p w14:paraId="7882FAE8" w14:textId="77777777" w:rsidR="00317416" w:rsidRDefault="00317416" w:rsidP="00317416">
      <w:pPr>
        <w:pStyle w:val="aa"/>
        <w:ind w:left="2120"/>
      </w:pPr>
    </w:p>
    <w:p w14:paraId="4232E3AE" w14:textId="186A5334" w:rsidR="00300E43" w:rsidRDefault="00300E43" w:rsidP="00300E43">
      <w:pPr>
        <w:pStyle w:val="aa"/>
        <w:numPr>
          <w:ilvl w:val="3"/>
          <w:numId w:val="4"/>
        </w:numPr>
      </w:pPr>
      <w:r>
        <w:rPr>
          <w:rFonts w:hint="eastAsia"/>
        </w:rPr>
        <w:t>男性</w:t>
      </w:r>
      <w:r>
        <w:t>all_</w:t>
      </w:r>
      <w:r w:rsidR="009D0C5E">
        <w:rPr>
          <w:rFonts w:hint="eastAsia"/>
        </w:rPr>
        <w:t>ネックレス</w:t>
      </w:r>
    </w:p>
    <w:p w14:paraId="3555554A" w14:textId="0A57E3BF" w:rsidR="00300E43" w:rsidRDefault="00300E43" w:rsidP="00300E43">
      <w:pPr>
        <w:pStyle w:val="aa"/>
        <w:ind w:left="2120"/>
      </w:pPr>
      <w:r>
        <w:rPr>
          <w:rFonts w:hint="eastAsia"/>
        </w:rPr>
        <w:t>ネックレスとイヤリングの両方をつけた男性の写真を見たときに、着用頻度が</w:t>
      </w:r>
      <w:r w:rsidR="009D0C5E">
        <w:rPr>
          <w:rFonts w:hint="eastAsia"/>
        </w:rPr>
        <w:t>ネックレス</w:t>
      </w:r>
      <w:r>
        <w:rPr>
          <w:rFonts w:hint="eastAsia"/>
        </w:rPr>
        <w:t>の注視時間に与える影響についての分散分析表を以下に示す。</w:t>
      </w:r>
    </w:p>
    <w:p w14:paraId="45BF2804" w14:textId="77777777" w:rsidR="008537DF" w:rsidRDefault="008537DF" w:rsidP="00300E43">
      <w:pPr>
        <w:pStyle w:val="aa"/>
        <w:ind w:left="2120"/>
      </w:pPr>
    </w:p>
    <w:p w14:paraId="274B603D" w14:textId="77777777" w:rsidR="008537DF" w:rsidRDefault="008537DF" w:rsidP="00300E43">
      <w:pPr>
        <w:pStyle w:val="aa"/>
        <w:ind w:left="2120"/>
      </w:pPr>
    </w:p>
    <w:p w14:paraId="523D40AB" w14:textId="77777777" w:rsidR="008537DF" w:rsidRDefault="008537DF" w:rsidP="00300E43">
      <w:pPr>
        <w:pStyle w:val="aa"/>
        <w:ind w:left="2120"/>
      </w:pPr>
    </w:p>
    <w:p w14:paraId="38B54153" w14:textId="77777777" w:rsidR="008537DF" w:rsidRDefault="008537DF" w:rsidP="00300E43">
      <w:pPr>
        <w:pStyle w:val="aa"/>
        <w:ind w:left="2120"/>
      </w:pPr>
    </w:p>
    <w:p w14:paraId="25B5D1E0" w14:textId="77777777" w:rsidR="00300E43" w:rsidRDefault="00300E43" w:rsidP="00300E43">
      <w:pPr>
        <w:pStyle w:val="aa"/>
        <w:ind w:left="2120"/>
        <w:rPr>
          <w:rFonts w:hint="eastAsia"/>
        </w:rPr>
      </w:pPr>
    </w:p>
    <w:p w14:paraId="4B41379F" w14:textId="0B7431E4" w:rsidR="00300E43" w:rsidRDefault="00300E43" w:rsidP="00300E43">
      <w:pPr>
        <w:pStyle w:val="aa"/>
        <w:ind w:left="2120"/>
        <w:jc w:val="center"/>
        <w:rPr>
          <w:b/>
          <w:bCs/>
        </w:rPr>
      </w:pPr>
      <w:r w:rsidRPr="002A3AD7">
        <w:rPr>
          <w:rFonts w:hint="eastAsia"/>
          <w:b/>
          <w:bCs/>
        </w:rPr>
        <w:lastRenderedPageBreak/>
        <w:t>表</w:t>
      </w:r>
      <w:r w:rsidRPr="002A3AD7">
        <w:rPr>
          <w:b/>
          <w:bCs/>
        </w:rPr>
        <w:t>4</w:t>
      </w:r>
      <w:r w:rsidR="00ED1348">
        <w:rPr>
          <w:b/>
          <w:bCs/>
        </w:rPr>
        <w:t>9</w:t>
      </w:r>
      <w:r w:rsidRPr="002A3AD7">
        <w:rPr>
          <w:b/>
          <w:bCs/>
        </w:rPr>
        <w:t xml:space="preserve">. </w:t>
      </w:r>
      <w:r w:rsidRPr="002A3AD7">
        <w:rPr>
          <w:rFonts w:hint="eastAsia"/>
          <w:b/>
          <w:bCs/>
        </w:rPr>
        <w:t>分散分析表</w:t>
      </w:r>
    </w:p>
    <w:p w14:paraId="728D4B4C" w14:textId="154F54EF" w:rsidR="00BA51C4" w:rsidRDefault="00BA51C4" w:rsidP="00300E43">
      <w:pPr>
        <w:pStyle w:val="aa"/>
        <w:ind w:left="2120"/>
        <w:jc w:val="center"/>
        <w:rPr>
          <w:rFonts w:hint="eastAsia"/>
          <w:b/>
          <w:bCs/>
        </w:rPr>
      </w:pPr>
      <w:r>
        <w:rPr>
          <w:rFonts w:hint="eastAsia"/>
          <w:b/>
          <w:bCs/>
          <w:noProof/>
        </w:rPr>
        <w:drawing>
          <wp:inline distT="0" distB="0" distL="0" distR="0" wp14:anchorId="1F7A15B7" wp14:editId="448FAD18">
            <wp:extent cx="3600000" cy="730245"/>
            <wp:effectExtent l="0" t="0" r="0" b="0"/>
            <wp:docPr id="1498373152" name="図 35"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3152" name="図 35" descr="テーブル&#10;&#10;AI 生成コンテンツは誤りを含む可能性があります。"/>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730245"/>
                    </a:xfrm>
                    <a:prstGeom prst="rect">
                      <a:avLst/>
                    </a:prstGeom>
                  </pic:spPr>
                </pic:pic>
              </a:graphicData>
            </a:graphic>
          </wp:inline>
        </w:drawing>
      </w:r>
    </w:p>
    <w:p w14:paraId="2CA67C9F" w14:textId="77777777" w:rsidR="00300E43" w:rsidRDefault="00300E43" w:rsidP="00300E43">
      <w:pPr>
        <w:pStyle w:val="aa"/>
        <w:ind w:left="2120"/>
        <w:jc w:val="center"/>
      </w:pPr>
    </w:p>
    <w:p w14:paraId="0A07A479" w14:textId="4A490793" w:rsidR="00300E43" w:rsidRDefault="00300E43" w:rsidP="00300E43">
      <w:pPr>
        <w:pStyle w:val="aa"/>
        <w:ind w:left="2120"/>
        <w:rPr>
          <w:rFonts w:hint="eastAsia"/>
        </w:rPr>
      </w:pPr>
      <w:r w:rsidRPr="002A3AD7">
        <w:rPr>
          <w:rFonts w:hint="eastAsia"/>
        </w:rPr>
        <w:t>上記を見ると、</w:t>
      </w:r>
      <w:r w:rsidRPr="002A3AD7">
        <w:t>group(頻度群)について、</w:t>
      </w:r>
      <w:proofErr w:type="gramStart"/>
      <w:r w:rsidRPr="002A3AD7">
        <w:t>p</w:t>
      </w:r>
      <w:proofErr w:type="gramEnd"/>
      <w:r w:rsidRPr="002A3AD7">
        <w:t>値</w:t>
      </w:r>
      <w:r>
        <w:t>(0.</w:t>
      </w:r>
      <w:r w:rsidR="00BA51C4">
        <w:t>107</w:t>
      </w:r>
      <w:r>
        <w:t>)</w:t>
      </w:r>
      <w:r w:rsidRPr="002A3AD7">
        <w:t>が有意水準0.05よりも大きくなっているため、帰無仮説を棄却しない。よって頻度が</w:t>
      </w:r>
      <w:r w:rsidR="00A94038">
        <w:rPr>
          <w:rFonts w:hint="eastAsia"/>
        </w:rPr>
        <w:t>ネックレス</w:t>
      </w:r>
      <w:r>
        <w:rPr>
          <w:rFonts w:hint="eastAsia"/>
        </w:rPr>
        <w:t>を注視している時間について</w:t>
      </w:r>
      <w:r w:rsidRPr="002A3AD7">
        <w:t>影響を与えていると統計的に示せないと評価できる。</w:t>
      </w:r>
    </w:p>
    <w:p w14:paraId="380B129C" w14:textId="22DABE50" w:rsidR="00680841" w:rsidRDefault="00680841" w:rsidP="00680841">
      <w:pPr>
        <w:pStyle w:val="aa"/>
        <w:numPr>
          <w:ilvl w:val="3"/>
          <w:numId w:val="4"/>
        </w:numPr>
        <w:rPr>
          <w:rFonts w:hint="eastAsia"/>
        </w:rPr>
      </w:pPr>
      <w:r>
        <w:rPr>
          <w:rFonts w:hint="eastAsia"/>
        </w:rPr>
        <w:t>男性</w:t>
      </w:r>
      <w:r>
        <w:rPr>
          <w:rFonts w:hint="eastAsia"/>
        </w:rPr>
        <w:t>イヤリング</w:t>
      </w:r>
      <w:r>
        <w:t>_</w:t>
      </w:r>
      <w:r w:rsidR="00E0060E">
        <w:rPr>
          <w:rFonts w:hint="eastAsia"/>
        </w:rPr>
        <w:t>左耳イヤリング</w:t>
      </w:r>
    </w:p>
    <w:p w14:paraId="1BD5C02B" w14:textId="3A3DB8DF" w:rsidR="00680841" w:rsidRDefault="00680841" w:rsidP="00680841">
      <w:pPr>
        <w:pStyle w:val="aa"/>
        <w:ind w:left="2120"/>
      </w:pPr>
      <w:r>
        <w:rPr>
          <w:rFonts w:hint="eastAsia"/>
        </w:rPr>
        <w:t>イヤリングをつけた男性の写真を見たときに、着用頻度が</w:t>
      </w:r>
      <w:r w:rsidR="001B1A6D">
        <w:rPr>
          <w:rFonts w:hint="eastAsia"/>
        </w:rPr>
        <w:t>左耳イヤリング</w:t>
      </w:r>
      <w:r>
        <w:rPr>
          <w:rFonts w:hint="eastAsia"/>
        </w:rPr>
        <w:t>の注視時間に与える影響についての分散分析表を以下に示す。</w:t>
      </w:r>
    </w:p>
    <w:p w14:paraId="7239EEC3" w14:textId="77777777" w:rsidR="00680841" w:rsidRDefault="00680841" w:rsidP="00680841">
      <w:pPr>
        <w:pStyle w:val="aa"/>
        <w:ind w:left="2120"/>
        <w:rPr>
          <w:rFonts w:hint="eastAsia"/>
        </w:rPr>
      </w:pPr>
    </w:p>
    <w:p w14:paraId="33899112" w14:textId="08392A44" w:rsidR="00680841" w:rsidRDefault="00680841" w:rsidP="00680841">
      <w:pPr>
        <w:pStyle w:val="aa"/>
        <w:ind w:left="2120"/>
        <w:jc w:val="center"/>
        <w:rPr>
          <w:b/>
          <w:bCs/>
        </w:rPr>
      </w:pPr>
      <w:r w:rsidRPr="002A3AD7">
        <w:rPr>
          <w:rFonts w:hint="eastAsia"/>
          <w:b/>
          <w:bCs/>
        </w:rPr>
        <w:t>表</w:t>
      </w:r>
      <w:r w:rsidR="00ED1348">
        <w:rPr>
          <w:b/>
          <w:bCs/>
        </w:rPr>
        <w:t>50</w:t>
      </w:r>
      <w:r w:rsidRPr="002A3AD7">
        <w:rPr>
          <w:b/>
          <w:bCs/>
        </w:rPr>
        <w:t xml:space="preserve">. </w:t>
      </w:r>
      <w:r w:rsidRPr="002A3AD7">
        <w:rPr>
          <w:rFonts w:hint="eastAsia"/>
          <w:b/>
          <w:bCs/>
        </w:rPr>
        <w:t>分散分析表</w:t>
      </w:r>
    </w:p>
    <w:p w14:paraId="00D3FBF0" w14:textId="2FF8AD09" w:rsidR="00DC2205" w:rsidRDefault="00DC2205" w:rsidP="00680841">
      <w:pPr>
        <w:pStyle w:val="aa"/>
        <w:ind w:left="2120"/>
        <w:jc w:val="center"/>
        <w:rPr>
          <w:rFonts w:hint="eastAsia"/>
          <w:b/>
          <w:bCs/>
        </w:rPr>
      </w:pPr>
      <w:r>
        <w:rPr>
          <w:rFonts w:hint="eastAsia"/>
          <w:b/>
          <w:bCs/>
          <w:noProof/>
        </w:rPr>
        <w:drawing>
          <wp:inline distT="0" distB="0" distL="0" distR="0" wp14:anchorId="72130FB4" wp14:editId="2FA8B92E">
            <wp:extent cx="3600000" cy="730245"/>
            <wp:effectExtent l="0" t="0" r="0" b="0"/>
            <wp:docPr id="1742115172" name="図 36"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15172" name="図 36" descr="テーブル&#10;&#10;AI 生成コンテンツは誤りを含む可能性があります。"/>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0000" cy="730245"/>
                    </a:xfrm>
                    <a:prstGeom prst="rect">
                      <a:avLst/>
                    </a:prstGeom>
                  </pic:spPr>
                </pic:pic>
              </a:graphicData>
            </a:graphic>
          </wp:inline>
        </w:drawing>
      </w:r>
    </w:p>
    <w:p w14:paraId="755C871D" w14:textId="77777777" w:rsidR="00680841" w:rsidRDefault="00680841" w:rsidP="00680841">
      <w:pPr>
        <w:pStyle w:val="aa"/>
        <w:ind w:left="2120"/>
        <w:jc w:val="center"/>
      </w:pPr>
    </w:p>
    <w:p w14:paraId="79B85799" w14:textId="6882A68F" w:rsidR="00680841" w:rsidRDefault="00680841" w:rsidP="00680841">
      <w:pPr>
        <w:pStyle w:val="aa"/>
        <w:ind w:left="2120"/>
        <w:rPr>
          <w:rFonts w:hint="eastAsia"/>
        </w:rPr>
      </w:pPr>
      <w:r w:rsidRPr="002A3AD7">
        <w:rPr>
          <w:rFonts w:hint="eastAsia"/>
        </w:rPr>
        <w:t>上記を見ると、</w:t>
      </w:r>
      <w:r w:rsidRPr="002A3AD7">
        <w:t>group(頻度群)について、</w:t>
      </w:r>
      <w:proofErr w:type="gramStart"/>
      <w:r w:rsidRPr="002A3AD7">
        <w:t>p</w:t>
      </w:r>
      <w:proofErr w:type="gramEnd"/>
      <w:r w:rsidRPr="002A3AD7">
        <w:t>値</w:t>
      </w:r>
      <w:r>
        <w:t>(0.</w:t>
      </w:r>
      <w:r w:rsidR="00DC2205">
        <w:t>757</w:t>
      </w:r>
      <w:r>
        <w:t>)</w:t>
      </w:r>
      <w:r w:rsidRPr="002A3AD7">
        <w:t>が有意水準0.05よりも大きくなっているため、帰無仮説を棄却しない。よって頻度が</w:t>
      </w:r>
      <w:r w:rsidR="002D3966">
        <w:rPr>
          <w:rFonts w:hint="eastAsia"/>
        </w:rPr>
        <w:t>左耳イヤリング</w:t>
      </w:r>
      <w:r>
        <w:rPr>
          <w:rFonts w:hint="eastAsia"/>
        </w:rPr>
        <w:t>を注視している時間について</w:t>
      </w:r>
      <w:r w:rsidRPr="002A3AD7">
        <w:t>影響を与えていると統計的に示せないと評価できる。</w:t>
      </w:r>
    </w:p>
    <w:p w14:paraId="53E090F0" w14:textId="77777777" w:rsidR="00317416" w:rsidRPr="00680841" w:rsidRDefault="00317416" w:rsidP="00317416">
      <w:pPr>
        <w:pStyle w:val="aa"/>
        <w:ind w:left="2120"/>
      </w:pPr>
    </w:p>
    <w:p w14:paraId="1792356A" w14:textId="4CE4EED3" w:rsidR="00ED1348" w:rsidRDefault="00ED1348" w:rsidP="00ED1348">
      <w:pPr>
        <w:pStyle w:val="aa"/>
        <w:numPr>
          <w:ilvl w:val="3"/>
          <w:numId w:val="4"/>
        </w:numPr>
        <w:rPr>
          <w:rFonts w:hint="eastAsia"/>
        </w:rPr>
      </w:pPr>
      <w:r>
        <w:rPr>
          <w:rFonts w:hint="eastAsia"/>
        </w:rPr>
        <w:t>男性イヤリング</w:t>
      </w:r>
      <w:r>
        <w:t>_</w:t>
      </w:r>
      <w:r w:rsidR="00085A24">
        <w:rPr>
          <w:rFonts w:hint="eastAsia"/>
        </w:rPr>
        <w:t>右耳</w:t>
      </w:r>
      <w:r>
        <w:rPr>
          <w:rFonts w:hint="eastAsia"/>
        </w:rPr>
        <w:t>イヤリング</w:t>
      </w:r>
    </w:p>
    <w:p w14:paraId="5F17DD5A" w14:textId="067E9481" w:rsidR="00ED1348" w:rsidRDefault="00ED1348" w:rsidP="00ED1348">
      <w:pPr>
        <w:pStyle w:val="aa"/>
        <w:ind w:left="2120"/>
      </w:pPr>
      <w:r>
        <w:rPr>
          <w:rFonts w:hint="eastAsia"/>
        </w:rPr>
        <w:t>イヤリングをつけた男性の写真を見たときに、着用頻度が</w:t>
      </w:r>
      <w:r w:rsidR="00580E46">
        <w:rPr>
          <w:rFonts w:hint="eastAsia"/>
        </w:rPr>
        <w:t>右耳</w:t>
      </w:r>
      <w:r>
        <w:rPr>
          <w:rFonts w:hint="eastAsia"/>
        </w:rPr>
        <w:t>イヤリングの注視時間に与える影響についての分散分析表を以下に示す。</w:t>
      </w:r>
    </w:p>
    <w:p w14:paraId="3193A83A" w14:textId="77777777" w:rsidR="00ED1348" w:rsidRDefault="00ED1348" w:rsidP="00ED1348">
      <w:pPr>
        <w:pStyle w:val="aa"/>
        <w:ind w:left="2120"/>
        <w:rPr>
          <w:rFonts w:hint="eastAsia"/>
        </w:rPr>
      </w:pPr>
    </w:p>
    <w:p w14:paraId="08A98D71" w14:textId="34B6941C" w:rsidR="00ED1348" w:rsidRDefault="00ED1348" w:rsidP="00ED1348">
      <w:pPr>
        <w:pStyle w:val="aa"/>
        <w:ind w:left="2120"/>
        <w:jc w:val="center"/>
        <w:rPr>
          <w:b/>
          <w:bCs/>
        </w:rPr>
      </w:pPr>
      <w:r w:rsidRPr="002A3AD7">
        <w:rPr>
          <w:rFonts w:hint="eastAsia"/>
          <w:b/>
          <w:bCs/>
        </w:rPr>
        <w:t>表</w:t>
      </w:r>
      <w:r w:rsidR="008B4727">
        <w:rPr>
          <w:b/>
          <w:bCs/>
        </w:rPr>
        <w:t>51</w:t>
      </w:r>
      <w:r w:rsidRPr="002A3AD7">
        <w:rPr>
          <w:b/>
          <w:bCs/>
        </w:rPr>
        <w:t xml:space="preserve">. </w:t>
      </w:r>
      <w:r w:rsidRPr="002A3AD7">
        <w:rPr>
          <w:rFonts w:hint="eastAsia"/>
          <w:b/>
          <w:bCs/>
        </w:rPr>
        <w:t>分散分析表</w:t>
      </w:r>
      <w:r>
        <w:rPr>
          <w:b/>
          <w:bCs/>
          <w:noProof/>
        </w:rPr>
        <w:drawing>
          <wp:inline distT="0" distB="0" distL="0" distR="0" wp14:anchorId="2EB75DD3" wp14:editId="05AAF1A4">
            <wp:extent cx="3600000" cy="730245"/>
            <wp:effectExtent l="0" t="0" r="0" b="0"/>
            <wp:docPr id="1196705686" name="図 37"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05686" name="図 37" descr="テーブル&#10;&#10;AI 生成コンテンツは誤りを含む可能性があります。"/>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0000" cy="730245"/>
                    </a:xfrm>
                    <a:prstGeom prst="rect">
                      <a:avLst/>
                    </a:prstGeom>
                  </pic:spPr>
                </pic:pic>
              </a:graphicData>
            </a:graphic>
          </wp:inline>
        </w:drawing>
      </w:r>
    </w:p>
    <w:p w14:paraId="0D8B435A" w14:textId="604597C8" w:rsidR="00ED1348" w:rsidRDefault="00ED1348" w:rsidP="00ED1348">
      <w:pPr>
        <w:pStyle w:val="aa"/>
        <w:ind w:left="2120"/>
        <w:rPr>
          <w:rFonts w:hint="eastAsia"/>
        </w:rPr>
      </w:pPr>
      <w:r w:rsidRPr="002A3AD7">
        <w:rPr>
          <w:rFonts w:hint="eastAsia"/>
        </w:rPr>
        <w:lastRenderedPageBreak/>
        <w:t>上記を見ると、</w:t>
      </w:r>
      <w:r w:rsidRPr="002A3AD7">
        <w:t>group(頻度群)について、</w:t>
      </w:r>
      <w:proofErr w:type="gramStart"/>
      <w:r w:rsidRPr="002A3AD7">
        <w:t>p</w:t>
      </w:r>
      <w:proofErr w:type="gramEnd"/>
      <w:r w:rsidRPr="002A3AD7">
        <w:t>値</w:t>
      </w:r>
      <w:r>
        <w:t>(0.</w:t>
      </w:r>
      <w:r w:rsidR="000A2160">
        <w:t>0998</w:t>
      </w:r>
      <w:r>
        <w:t>)</w:t>
      </w:r>
      <w:r w:rsidRPr="002A3AD7">
        <w:t>が有意水準0.05よりも大きくなっているため、帰無仮説を棄却しない。よって頻度が</w:t>
      </w:r>
      <w:r w:rsidR="004947BA">
        <w:rPr>
          <w:rFonts w:hint="eastAsia"/>
        </w:rPr>
        <w:t>右耳</w:t>
      </w:r>
      <w:r>
        <w:rPr>
          <w:rFonts w:hint="eastAsia"/>
        </w:rPr>
        <w:t>イヤリングを注視している時間について</w:t>
      </w:r>
      <w:r w:rsidRPr="002A3AD7">
        <w:t>影響を与えていると統計的に示せないと評価できる。</w:t>
      </w:r>
    </w:p>
    <w:p w14:paraId="09641CAA" w14:textId="77777777" w:rsidR="00317416" w:rsidRPr="00A9003C" w:rsidRDefault="00317416" w:rsidP="00231DB5">
      <w:pPr>
        <w:pStyle w:val="aa"/>
        <w:ind w:left="2120"/>
        <w:rPr>
          <w:rFonts w:hint="eastAsia"/>
        </w:rPr>
      </w:pPr>
    </w:p>
    <w:p w14:paraId="069601DB" w14:textId="7C26E00C" w:rsidR="00A9003C" w:rsidRDefault="00A9003C" w:rsidP="00A9003C">
      <w:pPr>
        <w:pStyle w:val="aa"/>
        <w:numPr>
          <w:ilvl w:val="3"/>
          <w:numId w:val="4"/>
        </w:numPr>
        <w:rPr>
          <w:rFonts w:hint="eastAsia"/>
        </w:rPr>
      </w:pPr>
      <w:r>
        <w:rPr>
          <w:rFonts w:hint="eastAsia"/>
        </w:rPr>
        <w:t>男性</w:t>
      </w:r>
      <w:r>
        <w:rPr>
          <w:rFonts w:hint="eastAsia"/>
        </w:rPr>
        <w:t>ネックレス</w:t>
      </w:r>
      <w:r>
        <w:t>_</w:t>
      </w:r>
      <w:r>
        <w:rPr>
          <w:rFonts w:hint="eastAsia"/>
        </w:rPr>
        <w:t>ネックレス</w:t>
      </w:r>
    </w:p>
    <w:p w14:paraId="43D1EC3A" w14:textId="5C0027F0" w:rsidR="00A9003C" w:rsidRDefault="00CA70F9" w:rsidP="00A9003C">
      <w:pPr>
        <w:pStyle w:val="aa"/>
        <w:ind w:left="2120"/>
      </w:pPr>
      <w:r>
        <w:rPr>
          <w:rFonts w:hint="eastAsia"/>
        </w:rPr>
        <w:t>ネックレス</w:t>
      </w:r>
      <w:r w:rsidR="00A9003C">
        <w:rPr>
          <w:rFonts w:hint="eastAsia"/>
        </w:rPr>
        <w:t>をつけた男性の写真を見たときに、着用頻度が</w:t>
      </w:r>
      <w:r w:rsidR="00337385">
        <w:rPr>
          <w:rFonts w:hint="eastAsia"/>
        </w:rPr>
        <w:t>ネックレス</w:t>
      </w:r>
      <w:r w:rsidR="00A9003C">
        <w:rPr>
          <w:rFonts w:hint="eastAsia"/>
        </w:rPr>
        <w:t>の注視時間に与える影響についての分散分析表を以下に示す。</w:t>
      </w:r>
    </w:p>
    <w:p w14:paraId="6760335A" w14:textId="77777777" w:rsidR="00A9003C" w:rsidRDefault="00A9003C" w:rsidP="00A9003C">
      <w:pPr>
        <w:pStyle w:val="aa"/>
        <w:ind w:left="2120"/>
        <w:rPr>
          <w:rFonts w:hint="eastAsia"/>
        </w:rPr>
      </w:pPr>
    </w:p>
    <w:p w14:paraId="18E20907" w14:textId="77777777" w:rsidR="002B0519" w:rsidRDefault="00A9003C" w:rsidP="00A9003C">
      <w:pPr>
        <w:pStyle w:val="aa"/>
        <w:ind w:left="2120"/>
        <w:jc w:val="center"/>
        <w:rPr>
          <w:b/>
          <w:bCs/>
        </w:rPr>
      </w:pPr>
      <w:r w:rsidRPr="002A3AD7">
        <w:rPr>
          <w:rFonts w:hint="eastAsia"/>
          <w:b/>
          <w:bCs/>
        </w:rPr>
        <w:t>表</w:t>
      </w:r>
      <w:r>
        <w:rPr>
          <w:b/>
          <w:bCs/>
        </w:rPr>
        <w:t>5</w:t>
      </w:r>
      <w:r w:rsidR="001A7642">
        <w:rPr>
          <w:b/>
          <w:bCs/>
        </w:rPr>
        <w:t>2</w:t>
      </w:r>
      <w:r w:rsidRPr="002A3AD7">
        <w:rPr>
          <w:b/>
          <w:bCs/>
        </w:rPr>
        <w:t xml:space="preserve">. </w:t>
      </w:r>
      <w:r w:rsidRPr="002A3AD7">
        <w:rPr>
          <w:rFonts w:hint="eastAsia"/>
          <w:b/>
          <w:bCs/>
        </w:rPr>
        <w:t>分散分析表</w:t>
      </w:r>
    </w:p>
    <w:p w14:paraId="0F391428" w14:textId="4A862FBC" w:rsidR="002B0519" w:rsidRDefault="002B0519" w:rsidP="00A9003C">
      <w:pPr>
        <w:pStyle w:val="aa"/>
        <w:ind w:left="2120"/>
        <w:jc w:val="center"/>
        <w:rPr>
          <w:b/>
          <w:bCs/>
        </w:rPr>
      </w:pPr>
      <w:r>
        <w:rPr>
          <w:b/>
          <w:bCs/>
          <w:noProof/>
        </w:rPr>
        <w:drawing>
          <wp:inline distT="0" distB="0" distL="0" distR="0" wp14:anchorId="0069B192" wp14:editId="6C47C19E">
            <wp:extent cx="3600000" cy="730245"/>
            <wp:effectExtent l="0" t="0" r="0" b="0"/>
            <wp:docPr id="846231154" name="図 38"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31154" name="図 38" descr="テーブル&#10;&#10;AI 生成コンテンツは誤りを含む可能性があります。"/>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730245"/>
                    </a:xfrm>
                    <a:prstGeom prst="rect">
                      <a:avLst/>
                    </a:prstGeom>
                  </pic:spPr>
                </pic:pic>
              </a:graphicData>
            </a:graphic>
          </wp:inline>
        </w:drawing>
      </w:r>
    </w:p>
    <w:p w14:paraId="1BD3495B" w14:textId="77777777" w:rsidR="00A9003C" w:rsidRDefault="00A9003C" w:rsidP="00A9003C">
      <w:pPr>
        <w:pStyle w:val="aa"/>
        <w:ind w:left="2120"/>
        <w:jc w:val="center"/>
      </w:pPr>
    </w:p>
    <w:p w14:paraId="13B1E13B" w14:textId="2A2511CB" w:rsidR="00A9003C" w:rsidRDefault="00A9003C" w:rsidP="00A9003C">
      <w:pPr>
        <w:pStyle w:val="aa"/>
        <w:ind w:left="2120"/>
        <w:rPr>
          <w:rFonts w:hint="eastAsia"/>
        </w:rPr>
      </w:pPr>
      <w:r w:rsidRPr="002A3AD7">
        <w:rPr>
          <w:rFonts w:hint="eastAsia"/>
        </w:rPr>
        <w:t>上記を見ると、</w:t>
      </w:r>
      <w:r w:rsidRPr="002A3AD7">
        <w:t>group(頻度群)について、</w:t>
      </w:r>
      <w:proofErr w:type="gramStart"/>
      <w:r w:rsidRPr="002A3AD7">
        <w:t>p</w:t>
      </w:r>
      <w:proofErr w:type="gramEnd"/>
      <w:r w:rsidRPr="002A3AD7">
        <w:t>値</w:t>
      </w:r>
      <w:r>
        <w:t>(0.</w:t>
      </w:r>
      <w:r w:rsidR="002B0519">
        <w:t>413</w:t>
      </w:r>
      <w:r>
        <w:t>)</w:t>
      </w:r>
      <w:r w:rsidRPr="002A3AD7">
        <w:t>が有意水準0.05よりも大きくなっているため、帰無仮説を棄却しない。よって頻度が</w:t>
      </w:r>
      <w:r w:rsidR="007A3FCF">
        <w:rPr>
          <w:rFonts w:hint="eastAsia"/>
        </w:rPr>
        <w:t>ネックレス</w:t>
      </w:r>
      <w:r>
        <w:rPr>
          <w:rFonts w:hint="eastAsia"/>
        </w:rPr>
        <w:t>を注視している時間について</w:t>
      </w:r>
      <w:r w:rsidRPr="002A3AD7">
        <w:t>影響を与えていると統計的に示せないと評価できる。</w:t>
      </w:r>
    </w:p>
    <w:p w14:paraId="341C196E" w14:textId="0A14F81F" w:rsidR="00317416" w:rsidRDefault="00317416" w:rsidP="00231DB5">
      <w:pPr>
        <w:pStyle w:val="aa"/>
        <w:ind w:left="2120"/>
      </w:pPr>
    </w:p>
    <w:p w14:paraId="43FCC496" w14:textId="34173345" w:rsidR="009F3A5E" w:rsidRDefault="009F3A5E" w:rsidP="003512FB">
      <w:pPr>
        <w:pStyle w:val="aa"/>
        <w:ind w:left="1600" w:firstLineChars="50" w:firstLine="110"/>
      </w:pPr>
      <w:r>
        <w:rPr>
          <w:rFonts w:hint="eastAsia"/>
        </w:rPr>
        <w:t>上記の解析より、アクセサリの着用頻度によるアクセサリ注視時間に大きな有意差は見られないと評価できる。</w:t>
      </w:r>
    </w:p>
    <w:p w14:paraId="3D54F70B" w14:textId="77777777" w:rsidR="00094C44" w:rsidRDefault="00094C44" w:rsidP="003512FB">
      <w:pPr>
        <w:pStyle w:val="aa"/>
        <w:ind w:left="1600" w:firstLineChars="50" w:firstLine="110"/>
      </w:pPr>
    </w:p>
    <w:p w14:paraId="08FBA1AB" w14:textId="77777777" w:rsidR="008537DF" w:rsidRDefault="008537DF" w:rsidP="003512FB">
      <w:pPr>
        <w:pStyle w:val="aa"/>
        <w:ind w:left="1600" w:firstLineChars="50" w:firstLine="110"/>
      </w:pPr>
    </w:p>
    <w:p w14:paraId="191E42C9" w14:textId="77777777" w:rsidR="008537DF" w:rsidRDefault="008537DF" w:rsidP="003512FB">
      <w:pPr>
        <w:pStyle w:val="aa"/>
        <w:ind w:left="1600" w:firstLineChars="50" w:firstLine="110"/>
      </w:pPr>
    </w:p>
    <w:p w14:paraId="238987F9" w14:textId="77777777" w:rsidR="008537DF" w:rsidRDefault="008537DF" w:rsidP="003512FB">
      <w:pPr>
        <w:pStyle w:val="aa"/>
        <w:ind w:left="1600" w:firstLineChars="50" w:firstLine="110"/>
      </w:pPr>
    </w:p>
    <w:p w14:paraId="144AF7C8" w14:textId="77777777" w:rsidR="008537DF" w:rsidRDefault="008537DF" w:rsidP="003512FB">
      <w:pPr>
        <w:pStyle w:val="aa"/>
        <w:ind w:left="1600" w:firstLineChars="50" w:firstLine="110"/>
      </w:pPr>
    </w:p>
    <w:p w14:paraId="5E3D6170" w14:textId="77777777" w:rsidR="008537DF" w:rsidRDefault="008537DF" w:rsidP="003512FB">
      <w:pPr>
        <w:pStyle w:val="aa"/>
        <w:ind w:left="1600" w:firstLineChars="50" w:firstLine="110"/>
      </w:pPr>
    </w:p>
    <w:p w14:paraId="0A79BBCD" w14:textId="77777777" w:rsidR="008537DF" w:rsidRDefault="008537DF" w:rsidP="003512FB">
      <w:pPr>
        <w:pStyle w:val="aa"/>
        <w:ind w:left="1600" w:firstLineChars="50" w:firstLine="110"/>
      </w:pPr>
    </w:p>
    <w:p w14:paraId="0C0B5077" w14:textId="77777777" w:rsidR="008537DF" w:rsidRDefault="008537DF" w:rsidP="003512FB">
      <w:pPr>
        <w:pStyle w:val="aa"/>
        <w:ind w:left="1600" w:firstLineChars="50" w:firstLine="110"/>
      </w:pPr>
    </w:p>
    <w:p w14:paraId="7F3B4893" w14:textId="77777777" w:rsidR="008537DF" w:rsidRDefault="008537DF" w:rsidP="003512FB">
      <w:pPr>
        <w:pStyle w:val="aa"/>
        <w:ind w:left="1600" w:firstLineChars="50" w:firstLine="110"/>
      </w:pPr>
    </w:p>
    <w:p w14:paraId="09E632B7" w14:textId="77777777" w:rsidR="008537DF" w:rsidRDefault="008537DF" w:rsidP="003512FB">
      <w:pPr>
        <w:pStyle w:val="aa"/>
        <w:ind w:left="1600" w:firstLineChars="50" w:firstLine="110"/>
      </w:pPr>
    </w:p>
    <w:p w14:paraId="76E30CB2" w14:textId="77777777" w:rsidR="008537DF" w:rsidRDefault="008537DF" w:rsidP="003512FB">
      <w:pPr>
        <w:pStyle w:val="aa"/>
        <w:ind w:left="1600" w:firstLineChars="50" w:firstLine="110"/>
      </w:pPr>
    </w:p>
    <w:p w14:paraId="45ECF917" w14:textId="77777777" w:rsidR="008537DF" w:rsidRDefault="008537DF" w:rsidP="003512FB">
      <w:pPr>
        <w:pStyle w:val="aa"/>
        <w:ind w:left="1600" w:firstLineChars="50" w:firstLine="110"/>
      </w:pPr>
    </w:p>
    <w:p w14:paraId="7E79DDD5" w14:textId="77777777" w:rsidR="008537DF" w:rsidRDefault="008537DF" w:rsidP="003512FB">
      <w:pPr>
        <w:pStyle w:val="aa"/>
        <w:ind w:left="1600" w:firstLineChars="50" w:firstLine="110"/>
      </w:pPr>
    </w:p>
    <w:p w14:paraId="1AA8163E" w14:textId="5410D348" w:rsidR="0018624C" w:rsidRDefault="0018624C" w:rsidP="00593408">
      <w:pPr>
        <w:pStyle w:val="aa"/>
        <w:numPr>
          <w:ilvl w:val="0"/>
          <w:numId w:val="1"/>
        </w:numPr>
        <w:rPr>
          <w:b/>
          <w:bCs/>
        </w:rPr>
      </w:pPr>
      <w:r w:rsidRPr="00E85C9F">
        <w:rPr>
          <w:rFonts w:hint="eastAsia"/>
          <w:b/>
          <w:bCs/>
        </w:rPr>
        <w:lastRenderedPageBreak/>
        <w:t>考察・検討</w:t>
      </w:r>
    </w:p>
    <w:p w14:paraId="6270F95C" w14:textId="77777777" w:rsidR="005C4861" w:rsidRDefault="00CE5F66" w:rsidP="005C4861">
      <w:pPr>
        <w:pStyle w:val="aa"/>
        <w:ind w:left="360" w:firstLineChars="50" w:firstLine="110"/>
      </w:pPr>
      <w:r>
        <w:rPr>
          <w:rFonts w:hint="eastAsia"/>
        </w:rPr>
        <w:t>本実験では、</w:t>
      </w:r>
      <w:r>
        <w:t>2</w:t>
      </w:r>
      <w:r>
        <w:rPr>
          <w:rFonts w:hint="eastAsia"/>
        </w:rPr>
        <w:t>つの仮説に基づいて視線検知と</w:t>
      </w:r>
      <w:r>
        <w:t>Google Form</w:t>
      </w:r>
      <w:r>
        <w:rPr>
          <w:rFonts w:hint="eastAsia"/>
        </w:rPr>
        <w:t>による記録、解析を行った。以下に仮説ごとに考察することとした。</w:t>
      </w:r>
    </w:p>
    <w:p w14:paraId="63138516" w14:textId="77777777" w:rsidR="00A86287" w:rsidRDefault="005C4861" w:rsidP="00A86287">
      <w:pPr>
        <w:pStyle w:val="aa"/>
        <w:ind w:left="360" w:firstLineChars="50" w:firstLine="110"/>
      </w:pPr>
      <w:r>
        <w:rPr>
          <w:rFonts w:hint="eastAsia"/>
        </w:rPr>
        <w:t>はじめに、</w:t>
      </w:r>
      <w:r>
        <w:t>1</w:t>
      </w:r>
      <w:r>
        <w:rPr>
          <w:rFonts w:hint="eastAsia"/>
        </w:rPr>
        <w:t>つ目の仮説である「</w:t>
      </w:r>
      <w:r w:rsidR="00643CB7">
        <w:t>アクセサリの種類と着用者の性別における印象評価</w:t>
      </w:r>
      <w:r>
        <w:rPr>
          <w:rFonts w:hint="eastAsia"/>
        </w:rPr>
        <w:t>」</w:t>
      </w:r>
      <w:r w:rsidR="00643CB7">
        <w:rPr>
          <w:rFonts w:hint="eastAsia"/>
        </w:rPr>
        <w:t>について考察する。</w:t>
      </w:r>
      <w:r w:rsidR="00A86287">
        <w:rPr>
          <w:rFonts w:hint="eastAsia"/>
        </w:rPr>
        <w:t>アクセサリの有無と種類、ならびに着用者の性別が第三者の印象評価に与える影響を検証した結果、アクセサリの種類は有意水準</w:t>
      </w:r>
      <w:r w:rsidR="00A86287">
        <w:t xml:space="preserve"> 5% で有意差が認められた一方、性別および両者の交互作用は有意とは判定されなかった。さらに、いずれの組み合わせよりも「アクセサリなし」の条件が最も高い好意的評価を得た。この結果は、一見するとアクセサリ自体が評価を低下させる要因であるかのように映るが、実際には複数の心理・社会的要素が重層的に作用していると考えられる。</w:t>
      </w:r>
    </w:p>
    <w:p w14:paraId="041187D6" w14:textId="77777777" w:rsidR="005F5E3C" w:rsidRDefault="00A86287" w:rsidP="005F5E3C">
      <w:pPr>
        <w:pStyle w:val="aa"/>
        <w:ind w:left="360" w:firstLineChars="50" w:firstLine="110"/>
      </w:pPr>
      <w:r>
        <w:rPr>
          <w:rFonts w:hint="eastAsia"/>
        </w:rPr>
        <w:t>第一に、アクセサリ着用の有無は観察者に「装飾意図の存在」を想起させる。アクセサリを身に着けた個体は、装飾行為を通じて自己呈示を行っていると解釈されやすく、場合によっては自己中心的・自己顕示的といった属性が推測されることがある</w:t>
      </w:r>
      <w:r>
        <w:t>。</w:t>
      </w:r>
      <w:r w:rsidR="004B74C1">
        <w:rPr>
          <w:rFonts w:hint="eastAsia"/>
        </w:rPr>
        <w:t>さらに、今回実験対象として用意したアクセサリは金色など、非常に目立つものであった。</w:t>
      </w:r>
      <w:r>
        <w:rPr>
          <w:rFonts w:hint="eastAsia"/>
        </w:rPr>
        <w:t>特</w:t>
      </w:r>
      <w:r>
        <w:t>に初対面の静止画像においては、内面や状況に関する追加情報が欠落しているため、観察者は視覚シグナルのみを迅速に判断材料とする傾向がある。結果として、装飾を行わない自然な外観が「誠実さ」「親しみやすさ」といったポジティブ評価を引き出しやすい可能性が高い</w:t>
      </w:r>
      <w:r w:rsidR="009F6C0C">
        <w:rPr>
          <w:rFonts w:hint="eastAsia"/>
        </w:rPr>
        <w:t>と推察できる</w:t>
      </w:r>
      <w:r>
        <w:t>。</w:t>
      </w:r>
    </w:p>
    <w:p w14:paraId="78325365" w14:textId="77777777" w:rsidR="00D03B56" w:rsidRDefault="00A86287" w:rsidP="00D03B56">
      <w:pPr>
        <w:pStyle w:val="aa"/>
        <w:ind w:left="360" w:firstLineChars="50" w:firstLine="110"/>
      </w:pPr>
      <w:r>
        <w:rPr>
          <w:rFonts w:hint="eastAsia"/>
        </w:rPr>
        <w:t>第二に、アクセサリの種類別効果が有意であった点は、装飾品が持つ文化的・象徴的意味に起因すると考えられる。例えば、イヤリングやネックレスは「自己主張」や「ファッション感度」を想起させる一方、アクセサリをまったく着用しない外観は「質素」「</w:t>
      </w:r>
      <w:r>
        <w:t>TPO を弁えた態度」といった印象を与える場合がある。当該実験条件では、評価軸が「好ましさ（一般的印象）」であったため、自己主張よりも協調性や自然体を優先する日本文化的価値観が作用し、結果としてアクセサリなしが最高評価を得たと解釈できる。</w:t>
      </w:r>
    </w:p>
    <w:p w14:paraId="1B4CFB35" w14:textId="77777777" w:rsidR="000F46B8" w:rsidRDefault="00D03B56" w:rsidP="000F46B8">
      <w:pPr>
        <w:pStyle w:val="aa"/>
        <w:ind w:left="360" w:firstLineChars="50" w:firstLine="110"/>
      </w:pPr>
      <w:r w:rsidRPr="00D03B56">
        <w:rPr>
          <w:rFonts w:hint="eastAsia"/>
        </w:rPr>
        <w:t>第三に、性別が有意効果を示さなかった点は、近年のファッション多様化により、アクセサリ着用が必ずしも女性的・男性的ステレオタイプに直結しなくなっていることを示唆する。しかしながら、本実験における性別主効果の検出力</w:t>
      </w:r>
      <w:r w:rsidRPr="00D03B56">
        <w:t>は約0.42と十分とは言い難く、条件あたりの刺激例数と参加者数</w:t>
      </w:r>
      <w:r w:rsidRPr="00D03B56">
        <w:rPr>
          <w:rFonts w:hint="eastAsia"/>
        </w:rPr>
        <w:t>が</w:t>
      </w:r>
      <w:r w:rsidRPr="00D03B56">
        <w:t>限定的であったことが影響した可能性も否定できない。さらに、刺激画像は</w:t>
      </w:r>
      <w:r w:rsidR="000F46B8">
        <w:t>20</w:t>
      </w:r>
      <w:r w:rsidR="000F46B8">
        <w:rPr>
          <w:rFonts w:hint="eastAsia"/>
        </w:rPr>
        <w:t>代前半を想起させる男女</w:t>
      </w:r>
      <w:r w:rsidRPr="00D03B56">
        <w:rPr>
          <w:rFonts w:hint="eastAsia"/>
        </w:rPr>
        <w:t>で</w:t>
      </w:r>
      <w:r w:rsidRPr="00D03B56">
        <w:t>構成されており年齢レンジが狭かったため、性別 × 年齢の交互作用を捉えきれていない点も精度低下の要因となり得る。過去</w:t>
      </w:r>
      <w:r w:rsidRPr="00D03B56">
        <w:rPr>
          <w:rFonts w:hint="eastAsia"/>
        </w:rPr>
        <w:t>研究では女性のアクセサリ着用が魅力度や社交性評価を高めると報告されることが多かった</w:t>
      </w:r>
      <w:r w:rsidRPr="00D03B56">
        <w:t>。しかし、現代の若年層では男性のイヤリングやジェンダーニュートラルなアクセサリが一般化しており、性別による評価差そのものが縮小している可能性もある。今後は条件ごとに十</w:t>
      </w:r>
      <w:r w:rsidRPr="00D03B56">
        <w:lastRenderedPageBreak/>
        <w:t>分な刺激例数（例えば N≥30）と多様な年齢・文化背景を持つサンプルを確保し、信頼区間幅と検出力を事前にシミュレーションしたうえで実験を設計することで、性別主効果の有無をより高い精度で検証できると考えられる。</w:t>
      </w:r>
    </w:p>
    <w:p w14:paraId="6815CB2D" w14:textId="77777777" w:rsidR="008F3874" w:rsidRDefault="00A86287" w:rsidP="008F3874">
      <w:pPr>
        <w:pStyle w:val="aa"/>
        <w:ind w:left="360" w:firstLineChars="50" w:firstLine="110"/>
      </w:pPr>
      <w:r>
        <w:rPr>
          <w:rFonts w:hint="eastAsia"/>
        </w:rPr>
        <w:t>最後に、交互作用が検出されなかった理由として、実験設計上のサンプルサイズや刺激画像の制御幅が十分でなかったことが挙げられる。性別</w:t>
      </w:r>
      <w:r>
        <w:t xml:space="preserve"> × アクセサリ種類の組み合わせに対する評価差は微細であり、検出力を高めるには条件数当たりの刺激例数および参加者数を増やす必要がある。今後は、動的シチュエーションや多様な文化背景を持つ観察者を対象に追試を行い、ジェンダー規範の変容とアクセサリ評価の関係を多面的に検証することが望ましい</w:t>
      </w:r>
      <w:r w:rsidR="00122359">
        <w:rPr>
          <w:rFonts w:hint="eastAsia"/>
        </w:rPr>
        <w:t>と考え、今後の展望とする</w:t>
      </w:r>
      <w:r>
        <w:t>。</w:t>
      </w:r>
    </w:p>
    <w:p w14:paraId="25CA02FC" w14:textId="77777777" w:rsidR="008F3874" w:rsidRDefault="008F3874" w:rsidP="008F3874">
      <w:pPr>
        <w:pStyle w:val="aa"/>
        <w:ind w:left="360" w:firstLineChars="50" w:firstLine="110"/>
      </w:pPr>
      <w:r>
        <w:rPr>
          <w:rFonts w:hint="eastAsia"/>
        </w:rPr>
        <w:t>次に、</w:t>
      </w:r>
      <w:r>
        <w:t>2つ目の仮説について考察する。本仮説は「アクセサリの着用頻度が視線集中箇所（AOI）に与える影響」を検証するものであり、</w:t>
      </w:r>
      <w:r>
        <w:rPr>
          <w:rFonts w:hint="eastAsia"/>
        </w:rPr>
        <w:t>以下の</w:t>
      </w:r>
      <w:r>
        <w:t>三段階の解析を実施した。</w:t>
      </w:r>
    </w:p>
    <w:p w14:paraId="488414F2" w14:textId="77777777" w:rsidR="008F3874" w:rsidRDefault="008F3874" w:rsidP="008F3874">
      <w:pPr>
        <w:pStyle w:val="aa"/>
        <w:ind w:left="360" w:firstLineChars="50" w:firstLine="110"/>
      </w:pPr>
    </w:p>
    <w:p w14:paraId="1320DA7C" w14:textId="77777777" w:rsidR="008F3874" w:rsidRDefault="008F3874" w:rsidP="008F3874">
      <w:pPr>
        <w:pStyle w:val="aa"/>
        <w:numPr>
          <w:ilvl w:val="0"/>
          <w:numId w:val="8"/>
        </w:numPr>
      </w:pPr>
      <w:r>
        <w:t>高頻度着用群内での AOI 比較</w:t>
      </w:r>
    </w:p>
    <w:p w14:paraId="02587E6F" w14:textId="77777777" w:rsidR="008F3874" w:rsidRDefault="008F3874" w:rsidP="008F3874">
      <w:pPr>
        <w:pStyle w:val="aa"/>
        <w:numPr>
          <w:ilvl w:val="0"/>
          <w:numId w:val="8"/>
        </w:numPr>
      </w:pPr>
      <w:r>
        <w:t>低頻度着用群内での AOI 比較</w:t>
      </w:r>
    </w:p>
    <w:p w14:paraId="237C69A9" w14:textId="06EB0CD8" w:rsidR="008F3874" w:rsidRDefault="008F3874" w:rsidP="008F3874">
      <w:pPr>
        <w:pStyle w:val="aa"/>
        <w:numPr>
          <w:ilvl w:val="0"/>
          <w:numId w:val="8"/>
        </w:numPr>
      </w:pPr>
      <w:r>
        <w:t>高頻度・低頻度群間比較</w:t>
      </w:r>
    </w:p>
    <w:p w14:paraId="2C0CE50E" w14:textId="77777777" w:rsidR="008F3874" w:rsidRDefault="008F3874" w:rsidP="008F3874">
      <w:pPr>
        <w:pStyle w:val="aa"/>
        <w:ind w:left="360" w:firstLineChars="50" w:firstLine="110"/>
        <w:rPr>
          <w:rFonts w:hint="eastAsia"/>
        </w:rPr>
      </w:pPr>
    </w:p>
    <w:p w14:paraId="65F7C689" w14:textId="77777777" w:rsidR="006300B0" w:rsidRDefault="0005174E" w:rsidP="006300B0">
      <w:pPr>
        <w:pStyle w:val="aa"/>
        <w:ind w:left="360"/>
      </w:pPr>
      <w:r>
        <w:t>(a) の結果、高頻度群ではイヤリングやネックレスといったアクセサリ領域への平均注視時間が顔領域を統計的に有意に</w:t>
      </w:r>
      <w:r w:rsidR="00F24CD4">
        <w:rPr>
          <w:rFonts w:hint="eastAsia"/>
        </w:rPr>
        <w:t>上回っていた</w:t>
      </w:r>
      <w:r>
        <w:t>。言い換えれば、普段から装飾品を身に着ける人は写真を見た瞬間に「自分と関係が深い部位」を自己関連の手がかりとして素早く抽出し、限られた視覚注意をアクセサリへ優先的に配分している可能性が高い</w:t>
      </w:r>
      <w:r w:rsidR="000E6A96">
        <w:rPr>
          <w:rFonts w:hint="eastAsia"/>
        </w:rPr>
        <w:t>と考察できる</w:t>
      </w:r>
      <w:r>
        <w:rPr>
          <w:rFonts w:hint="eastAsia"/>
        </w:rPr>
        <w:t>。</w:t>
      </w:r>
      <w:r>
        <w:t>これは自己関連効果が視覚注意レベルで表出した例と解釈できる。</w:t>
      </w:r>
      <w:r w:rsidR="000E6A96">
        <w:rPr>
          <w:rFonts w:hint="eastAsia"/>
        </w:rPr>
        <w:t>そして、本解析で述べた</w:t>
      </w:r>
      <w:r w:rsidR="000E6A96" w:rsidRPr="000E6A96">
        <w:rPr>
          <w:rFonts w:hint="eastAsia"/>
        </w:rPr>
        <w:t>「高頻度群がアクセサリ</w:t>
      </w:r>
      <w:r w:rsidR="000E6A96" w:rsidRPr="000E6A96">
        <w:t xml:space="preserve"> AOI へ優先的に視線を配分する現象」は，自己関連情報が注意を自動的に</w:t>
      </w:r>
      <w:r w:rsidR="000E6A96">
        <w:rPr>
          <w:rFonts w:hint="eastAsia"/>
        </w:rPr>
        <w:t>補足</w:t>
      </w:r>
      <w:r w:rsidR="000E6A96" w:rsidRPr="000E6A96">
        <w:t>すると報告した研究とも整合的である。</w:t>
      </w:r>
      <w:r>
        <w:t>さらに、同じ高頻度群でもモデルがアクセ</w:t>
      </w:r>
      <w:r>
        <w:rPr>
          <w:rFonts w:hint="eastAsia"/>
        </w:rPr>
        <w:t>サリを着用していない写真では顔</w:t>
      </w:r>
      <w:r>
        <w:t xml:space="preserve"> AOI への注視が最長であり、装飾の有無という単純な刺激属性が瞬時に注意の重み付けを再編成する柔軟な仕組みが働いている</w:t>
      </w:r>
      <w:r w:rsidR="006300B0">
        <w:rPr>
          <w:rFonts w:hint="eastAsia"/>
        </w:rPr>
        <w:t>と評価できる</w:t>
      </w:r>
      <w:r>
        <w:rPr>
          <w:rFonts w:hint="eastAsia"/>
        </w:rPr>
        <w:t>。</w:t>
      </w:r>
    </w:p>
    <w:p w14:paraId="448E2118" w14:textId="04900742" w:rsidR="0005174E" w:rsidRDefault="0005174E" w:rsidP="000F14DB">
      <w:pPr>
        <w:pStyle w:val="aa"/>
        <w:ind w:left="360"/>
      </w:pPr>
      <w:r>
        <w:t>(b) では</w:t>
      </w:r>
      <w:r w:rsidR="006300B0" w:rsidRPr="006300B0">
        <w:rPr>
          <w:rFonts w:hint="eastAsia"/>
        </w:rPr>
        <w:t>低頻度着用群でもアクセサリ領域への注視が顔領域を上回ったばかりか、髪領域と比較してもアクセサリが最も長く見られ</w:t>
      </w:r>
      <w:r w:rsidR="0064419B">
        <w:rPr>
          <w:rFonts w:hint="eastAsia"/>
        </w:rPr>
        <w:t>、</w:t>
      </w:r>
      <w:r w:rsidR="006300B0" w:rsidRPr="006300B0">
        <w:t>大きな</w:t>
      </w:r>
      <w:r w:rsidR="0064419B">
        <w:rPr>
          <w:rFonts w:hint="eastAsia"/>
        </w:rPr>
        <w:t>有意</w:t>
      </w:r>
      <w:r w:rsidR="006300B0" w:rsidRPr="006300B0">
        <w:t>差が確認された。この結果は、装飾品に馴染みのない参加者にとってイヤリングやネックレスが「視覚的新奇刺激」として強く際立ち、反射的な注意システムを作動させたことを示している。視覚注意には経験や目的に基づくトップダウン制御と、物理的・統計的な特徴量に即応するボトムアップ制御があるが、後者は予測外の刺激や希少な特徴を素早く検知する</w:t>
      </w:r>
      <w:r w:rsidR="009735F9">
        <w:rPr>
          <w:rFonts w:hint="eastAsia"/>
        </w:rPr>
        <w:t>「</w:t>
      </w:r>
      <w:r w:rsidR="006300B0" w:rsidRPr="006300B0">
        <w:t>警報装置</w:t>
      </w:r>
      <w:r w:rsidR="009735F9">
        <w:rPr>
          <w:rFonts w:hint="eastAsia"/>
        </w:rPr>
        <w:t>」</w:t>
      </w:r>
      <w:r w:rsidR="006300B0" w:rsidRPr="006300B0">
        <w:t>として機能する。本群の</w:t>
      </w:r>
      <w:r w:rsidR="009735F9">
        <w:rPr>
          <w:rFonts w:hint="eastAsia"/>
        </w:rPr>
        <w:t>実験協力者</w:t>
      </w:r>
      <w:r w:rsidR="006300B0" w:rsidRPr="006300B0">
        <w:rPr>
          <w:rFonts w:hint="eastAsia"/>
        </w:rPr>
        <w:t>は日常生活でアクセサリ</w:t>
      </w:r>
      <w:r w:rsidR="009B03AA">
        <w:rPr>
          <w:rFonts w:hint="eastAsia"/>
        </w:rPr>
        <w:t>を身に着け、</w:t>
      </w:r>
      <w:r w:rsidR="006300B0" w:rsidRPr="006300B0">
        <w:rPr>
          <w:rFonts w:hint="eastAsia"/>
        </w:rPr>
        <w:t>接する機会が少ないため、装飾部位に出現した光沢・形状の変化を顔や髪よりも目立つ異物として捉え、</w:t>
      </w:r>
      <w:r w:rsidR="009B03AA" w:rsidRPr="006300B0">
        <w:rPr>
          <w:rFonts w:hint="eastAsia"/>
        </w:rPr>
        <w:t>頭部や視線を刺激に素早く向ける生得的反</w:t>
      </w:r>
      <w:r w:rsidR="009B03AA" w:rsidRPr="006300B0">
        <w:rPr>
          <w:rFonts w:hint="eastAsia"/>
        </w:rPr>
        <w:lastRenderedPageBreak/>
        <w:t>応</w:t>
      </w:r>
      <w:r w:rsidR="009B03AA">
        <w:rPr>
          <w:rFonts w:hint="eastAsia"/>
        </w:rPr>
        <w:t>を意味する</w:t>
      </w:r>
      <w:r w:rsidR="006300B0" w:rsidRPr="006300B0">
        <w:rPr>
          <w:rFonts w:hint="eastAsia"/>
        </w:rPr>
        <w:t>オリエンティング反射を強く起動させたと考えられる。加えて、アクセサリは顔の輪郭近傍に配置されており、顔と髪という従来から視線を集めやすい領域に重</w:t>
      </w:r>
      <w:r w:rsidR="005A66FD">
        <w:rPr>
          <w:rFonts w:hint="eastAsia"/>
        </w:rPr>
        <w:t>なる</w:t>
      </w:r>
      <w:r w:rsidR="006300B0" w:rsidRPr="006300B0">
        <w:rPr>
          <w:rFonts w:hint="eastAsia"/>
        </w:rPr>
        <w:t>形で提示された。その結果、顔ベースラインの社会的関心度とアクセサリの新奇性効果が重層し、髪</w:t>
      </w:r>
      <w:r w:rsidR="006300B0" w:rsidRPr="006300B0">
        <w:t xml:space="preserve"> AOI との差をさらに拡大させた可能性がある。</w:t>
      </w:r>
      <w:r w:rsidR="005A66FD">
        <w:rPr>
          <w:rFonts w:hint="eastAsia"/>
        </w:rPr>
        <w:t>そして、</w:t>
      </w:r>
      <w:r w:rsidR="006300B0" w:rsidRPr="006300B0">
        <w:t>アクセサリが新奇であるほど注視が長</w:t>
      </w:r>
      <w:r w:rsidR="006300B0" w:rsidRPr="006300B0">
        <w:rPr>
          <w:rFonts w:hint="eastAsia"/>
        </w:rPr>
        <w:t>引きやすい一方、経験を積む高頻度群では同部位への注視が依然優位であっても効果量が縮小していた点</w:t>
      </w:r>
      <w:r w:rsidR="005A66FD">
        <w:rPr>
          <w:rFonts w:hint="eastAsia"/>
        </w:rPr>
        <w:t>も注目すべきである</w:t>
      </w:r>
      <w:r w:rsidR="006300B0" w:rsidRPr="006300B0">
        <w:rPr>
          <w:rFonts w:hint="eastAsia"/>
        </w:rPr>
        <w:t>。これは繰り返し曝露により新奇性が</w:t>
      </w:r>
      <w:r w:rsidR="005A66FD">
        <w:rPr>
          <w:rFonts w:hint="eastAsia"/>
        </w:rPr>
        <w:t>減少する</w:t>
      </w:r>
      <w:r w:rsidR="006300B0" w:rsidRPr="006300B0">
        <w:rPr>
          <w:rFonts w:hint="eastAsia"/>
        </w:rPr>
        <w:t>代わりに自己関連的価値づけに基づく選択的注意へと</w:t>
      </w:r>
      <w:r w:rsidR="00D53F6F">
        <w:rPr>
          <w:rFonts w:hint="eastAsia"/>
        </w:rPr>
        <w:t>変化</w:t>
      </w:r>
      <w:r w:rsidR="006300B0" w:rsidRPr="006300B0">
        <w:rPr>
          <w:rFonts w:hint="eastAsia"/>
        </w:rPr>
        <w:t>する過程を示唆する。したがって、低頻度群における大きな効果量は単なる「アクセサリが好き・嫌い」という主観的嗜好ではなく、「予期しない特徴に脳が自動的に反応した結果」と解釈する</w:t>
      </w:r>
      <w:r w:rsidR="00D53F6F">
        <w:rPr>
          <w:rFonts w:hint="eastAsia"/>
        </w:rPr>
        <w:t>方</w:t>
      </w:r>
      <w:r w:rsidR="006300B0" w:rsidRPr="006300B0">
        <w:rPr>
          <w:rFonts w:hint="eastAsia"/>
        </w:rPr>
        <w:t>が妥当である</w:t>
      </w:r>
      <w:r w:rsidR="00D53F6F">
        <w:rPr>
          <w:rFonts w:hint="eastAsia"/>
        </w:rPr>
        <w:t>と考察する</w:t>
      </w:r>
      <w:r w:rsidR="006300B0" w:rsidRPr="006300B0">
        <w:rPr>
          <w:rFonts w:hint="eastAsia"/>
        </w:rPr>
        <w:t>。今後、光沢や色彩コントラストを段階的に操作し、新奇性指標と注視時間の</w:t>
      </w:r>
      <w:r w:rsidR="006300B0" w:rsidRPr="006300B0">
        <w:t>関係を測</w:t>
      </w:r>
      <w:r w:rsidR="006300B0" w:rsidRPr="006300B0">
        <w:rPr>
          <w:rFonts w:hint="eastAsia"/>
        </w:rPr>
        <w:t>定すれば、定量的に</w:t>
      </w:r>
      <w:r w:rsidR="00B45CBC">
        <w:rPr>
          <w:rFonts w:hint="eastAsia"/>
        </w:rPr>
        <w:t>評価できると考え、今後の展望とする</w:t>
      </w:r>
      <w:r w:rsidR="006300B0" w:rsidRPr="006300B0">
        <w:rPr>
          <w:rFonts w:hint="eastAsia"/>
        </w:rPr>
        <w:t>。</w:t>
      </w:r>
    </w:p>
    <w:p w14:paraId="2AF93014" w14:textId="77777777" w:rsidR="00E006CA" w:rsidRDefault="00B45CBC" w:rsidP="00E006CA">
      <w:pPr>
        <w:pStyle w:val="aa"/>
        <w:ind w:left="360" w:firstLineChars="50" w:firstLine="110"/>
      </w:pPr>
      <w:r>
        <w:rPr>
          <w:rFonts w:hint="eastAsia"/>
        </w:rPr>
        <w:t>最後に、</w:t>
      </w:r>
      <w:r w:rsidR="0005174E">
        <w:t>(c) 群間比較では、アクセサリ AOI 注視時間の群平均は高頻度群がわずかに長いものの統計的有意には達しなかった。</w:t>
      </w:r>
      <w:r>
        <w:rPr>
          <w:rFonts w:hint="eastAsia"/>
        </w:rPr>
        <w:t>そのため、</w:t>
      </w:r>
      <w:r w:rsidR="0005174E">
        <w:t>着用頻度は注意の強度ではなく動機づけの質を変化させる要因であり、トップダウン（経験・価値観）とボトムアップが</w:t>
      </w:r>
      <w:r>
        <w:rPr>
          <w:rFonts w:hint="eastAsia"/>
        </w:rPr>
        <w:t>交互に</w:t>
      </w:r>
      <w:r w:rsidR="0005174E">
        <w:t>作用して群差を相殺している可能性が高い</w:t>
      </w:r>
      <w:r>
        <w:rPr>
          <w:rFonts w:hint="eastAsia"/>
        </w:rPr>
        <w:t>と推察した</w:t>
      </w:r>
      <w:r w:rsidR="0005174E">
        <w:rPr>
          <w:rFonts w:hint="eastAsia"/>
        </w:rPr>
        <w:t>。</w:t>
      </w:r>
      <w:r w:rsidR="0005174E">
        <w:t>さらに、刺激画像は20代</w:t>
      </w:r>
      <w:r>
        <w:rPr>
          <w:rFonts w:hint="eastAsia"/>
        </w:rPr>
        <w:t>前半の男女</w:t>
      </w:r>
      <w:r w:rsidR="0005174E">
        <w:t>に限定さ</w:t>
      </w:r>
      <w:r w:rsidR="0005174E">
        <w:rPr>
          <w:rFonts w:hint="eastAsia"/>
        </w:rPr>
        <w:t>れ</w:t>
      </w:r>
      <w:r>
        <w:rPr>
          <w:rFonts w:hint="eastAsia"/>
        </w:rPr>
        <w:t>たことと</w:t>
      </w:r>
      <w:r>
        <w:t>ChatGPT-o3</w:t>
      </w:r>
      <w:r>
        <w:rPr>
          <w:rFonts w:hint="eastAsia"/>
        </w:rPr>
        <w:t>による画像生成であったこと等により、現実的な論理的思考ではなく「</w:t>
      </w:r>
      <w:r>
        <w:t>AI</w:t>
      </w:r>
      <w:r>
        <w:rPr>
          <w:rFonts w:hint="eastAsia"/>
        </w:rPr>
        <w:t>らしさ」や「</w:t>
      </w:r>
      <w:r>
        <w:t>AI</w:t>
      </w:r>
      <w:r>
        <w:rPr>
          <w:rFonts w:hint="eastAsia"/>
        </w:rPr>
        <w:t>画像」と認識した上での思考であったことで</w:t>
      </w:r>
      <w:r w:rsidR="0005174E">
        <w:rPr>
          <w:rFonts w:hint="eastAsia"/>
        </w:rPr>
        <w:t>群主効果を</w:t>
      </w:r>
      <w:r>
        <w:rPr>
          <w:rFonts w:hint="eastAsia"/>
        </w:rPr>
        <w:t>小さくなり有意な差があると評価できなくなったと考察する</w:t>
      </w:r>
      <w:r w:rsidR="0005174E">
        <w:rPr>
          <w:rFonts w:hint="eastAsia"/>
        </w:rPr>
        <w:t>。</w:t>
      </w:r>
    </w:p>
    <w:p w14:paraId="2B0EEE0D" w14:textId="371918D4" w:rsidR="00E7017E" w:rsidRDefault="0005174E" w:rsidP="00E7017E">
      <w:pPr>
        <w:pStyle w:val="aa"/>
        <w:ind w:left="360" w:firstLineChars="50" w:firstLine="110"/>
      </w:pPr>
      <w:r>
        <w:rPr>
          <w:rFonts w:hint="eastAsia"/>
        </w:rPr>
        <w:t>総合すると、アクセサリは着用経験にかかわらず視覚優位性を獲得しやすいが、その注意誘導メカニズムは経験依存的に</w:t>
      </w:r>
      <w:r w:rsidR="00E006CA">
        <w:rPr>
          <w:rFonts w:hint="eastAsia"/>
        </w:rPr>
        <w:t>変化する</w:t>
      </w:r>
      <w:r>
        <w:rPr>
          <w:rFonts w:hint="eastAsia"/>
        </w:rPr>
        <w:t>。高頻度群では</w:t>
      </w:r>
      <w:r w:rsidR="00DF780B">
        <w:rPr>
          <w:rFonts w:hint="eastAsia"/>
        </w:rPr>
        <w:t>過去の経験による</w:t>
      </w:r>
      <w:r>
        <w:rPr>
          <w:rFonts w:hint="eastAsia"/>
        </w:rPr>
        <w:t>選択的注意、低頻度群では</w:t>
      </w:r>
      <w:r w:rsidR="00DF780B">
        <w:rPr>
          <w:rFonts w:hint="eastAsia"/>
        </w:rPr>
        <w:t>アクセサリに対する</w:t>
      </w:r>
      <w:r>
        <w:rPr>
          <w:rFonts w:hint="eastAsia"/>
        </w:rPr>
        <w:t>視覚的新奇性による自動的注意</w:t>
      </w:r>
      <w:r w:rsidR="00DF780B">
        <w:rPr>
          <w:rFonts w:hint="eastAsia"/>
        </w:rPr>
        <w:t>と異なっていると考察する</w:t>
      </w:r>
      <w:r>
        <w:rPr>
          <w:rFonts w:hint="eastAsia"/>
        </w:rPr>
        <w:t>。今後は刺激ごとの輝度・色彩コントラストを定量化して混合効果モデルに共変量として組み込み、ファーストフィクセーション</w:t>
      </w:r>
      <w:r w:rsidR="00E7017E">
        <w:rPr>
          <w:rFonts w:hint="eastAsia"/>
        </w:rPr>
        <w:t>や</w:t>
      </w:r>
      <w:r>
        <w:rPr>
          <w:rFonts w:hint="eastAsia"/>
        </w:rPr>
        <w:t>視線遷移確率などの</w:t>
      </w:r>
      <w:r w:rsidR="00E7017E">
        <w:rPr>
          <w:rFonts w:hint="eastAsia"/>
        </w:rPr>
        <w:t>多変量な</w:t>
      </w:r>
      <w:r>
        <w:rPr>
          <w:rFonts w:hint="eastAsia"/>
        </w:rPr>
        <w:t>指標を統合したベイズ推定によりトップダウン</w:t>
      </w:r>
      <w:r w:rsidR="00E7017E">
        <w:rPr>
          <w:rFonts w:hint="eastAsia"/>
        </w:rPr>
        <w:t>・</w:t>
      </w:r>
      <w:r>
        <w:rPr>
          <w:rFonts w:hint="eastAsia"/>
        </w:rPr>
        <w:t>ボトムアップ寄与率を</w:t>
      </w:r>
      <w:r w:rsidR="00E7017E">
        <w:rPr>
          <w:rFonts w:hint="eastAsia"/>
        </w:rPr>
        <w:t>厳密</w:t>
      </w:r>
      <w:r>
        <w:rPr>
          <w:rFonts w:hint="eastAsia"/>
        </w:rPr>
        <w:t>に分離すること</w:t>
      </w:r>
      <w:r w:rsidR="00E7017E">
        <w:rPr>
          <w:rFonts w:hint="eastAsia"/>
        </w:rPr>
        <w:t>が必要であり今後の展望とする。</w:t>
      </w:r>
    </w:p>
    <w:p w14:paraId="474C2EE2" w14:textId="77777777" w:rsidR="00E7017E" w:rsidRDefault="00E7017E" w:rsidP="00E7017E">
      <w:pPr>
        <w:pStyle w:val="aa"/>
        <w:ind w:left="360" w:firstLineChars="50" w:firstLine="110"/>
      </w:pPr>
    </w:p>
    <w:p w14:paraId="4B76692C" w14:textId="77777777" w:rsidR="008537DF" w:rsidRDefault="008537DF" w:rsidP="00E7017E">
      <w:pPr>
        <w:pStyle w:val="aa"/>
        <w:ind w:left="360" w:firstLineChars="50" w:firstLine="110"/>
      </w:pPr>
    </w:p>
    <w:p w14:paraId="57744355" w14:textId="77777777" w:rsidR="008537DF" w:rsidRDefault="008537DF" w:rsidP="00E7017E">
      <w:pPr>
        <w:pStyle w:val="aa"/>
        <w:ind w:left="360" w:firstLineChars="50" w:firstLine="110"/>
      </w:pPr>
    </w:p>
    <w:p w14:paraId="3BA5A6F5" w14:textId="77777777" w:rsidR="008537DF" w:rsidRDefault="008537DF" w:rsidP="00E7017E">
      <w:pPr>
        <w:pStyle w:val="aa"/>
        <w:ind w:left="360" w:firstLineChars="50" w:firstLine="110"/>
      </w:pPr>
    </w:p>
    <w:p w14:paraId="5131C164" w14:textId="77777777" w:rsidR="008537DF" w:rsidRDefault="008537DF" w:rsidP="00E7017E">
      <w:pPr>
        <w:pStyle w:val="aa"/>
        <w:ind w:left="360" w:firstLineChars="50" w:firstLine="110"/>
      </w:pPr>
    </w:p>
    <w:p w14:paraId="126D142E" w14:textId="77777777" w:rsidR="008537DF" w:rsidRDefault="008537DF" w:rsidP="00E7017E">
      <w:pPr>
        <w:pStyle w:val="aa"/>
        <w:ind w:left="360" w:firstLineChars="50" w:firstLine="110"/>
      </w:pPr>
    </w:p>
    <w:p w14:paraId="48BD05FC" w14:textId="77777777" w:rsidR="008537DF" w:rsidRDefault="008537DF" w:rsidP="00E7017E">
      <w:pPr>
        <w:pStyle w:val="aa"/>
        <w:ind w:left="360" w:firstLineChars="50" w:firstLine="110"/>
      </w:pPr>
    </w:p>
    <w:p w14:paraId="62E9A904" w14:textId="77777777" w:rsidR="008537DF" w:rsidRDefault="008537DF" w:rsidP="00E7017E">
      <w:pPr>
        <w:pStyle w:val="aa"/>
        <w:ind w:left="360" w:firstLineChars="50" w:firstLine="110"/>
      </w:pPr>
    </w:p>
    <w:p w14:paraId="32D129B1" w14:textId="77777777" w:rsidR="008537DF" w:rsidRPr="008F3874" w:rsidRDefault="008537DF" w:rsidP="00E7017E">
      <w:pPr>
        <w:pStyle w:val="aa"/>
        <w:ind w:left="360" w:firstLineChars="50" w:firstLine="110"/>
      </w:pPr>
    </w:p>
    <w:p w14:paraId="1E23FAE2" w14:textId="77777777" w:rsidR="00AA453A" w:rsidRDefault="0018624C" w:rsidP="00AA453A">
      <w:pPr>
        <w:pStyle w:val="aa"/>
        <w:numPr>
          <w:ilvl w:val="0"/>
          <w:numId w:val="1"/>
        </w:numPr>
        <w:rPr>
          <w:b/>
          <w:bCs/>
        </w:rPr>
      </w:pPr>
      <w:r w:rsidRPr="00E85C9F">
        <w:rPr>
          <w:rFonts w:hint="eastAsia"/>
          <w:b/>
          <w:bCs/>
        </w:rPr>
        <w:lastRenderedPageBreak/>
        <w:t>結論</w:t>
      </w:r>
    </w:p>
    <w:p w14:paraId="44C33D65" w14:textId="77777777" w:rsidR="00AA453A" w:rsidRDefault="00AA453A" w:rsidP="00AA453A">
      <w:pPr>
        <w:pStyle w:val="aa"/>
        <w:ind w:left="360"/>
      </w:pPr>
      <w:r>
        <w:rPr>
          <w:rFonts w:hint="eastAsia"/>
        </w:rPr>
        <w:t>本実験の結論を簡潔に整理すると次のとおりである。</w:t>
      </w:r>
    </w:p>
    <w:p w14:paraId="5CA5C9D2" w14:textId="77777777" w:rsidR="00AA453A" w:rsidRPr="00D367FF" w:rsidRDefault="00AA453A" w:rsidP="00AA453A">
      <w:pPr>
        <w:pStyle w:val="aa"/>
        <w:ind w:left="360"/>
      </w:pPr>
    </w:p>
    <w:p w14:paraId="7C35D050" w14:textId="37858C11" w:rsidR="00AA453A" w:rsidRPr="00D367FF" w:rsidRDefault="00AA453A" w:rsidP="00AA453A">
      <w:pPr>
        <w:pStyle w:val="aa"/>
        <w:numPr>
          <w:ilvl w:val="1"/>
          <w:numId w:val="1"/>
        </w:numPr>
      </w:pPr>
      <w:r w:rsidRPr="00D367FF">
        <w:t>印象評価では「アクセサリの種類」のみが有意であり、最も好ましい第一印象を与えたのはアクセサリを着けない状態だった。性別やアクセサリ×性別の交互作用は影響しなかった。</w:t>
      </w:r>
    </w:p>
    <w:p w14:paraId="7BA10432" w14:textId="77777777" w:rsidR="00AA453A" w:rsidRPr="00D367FF" w:rsidRDefault="00AA453A" w:rsidP="00AA453A">
      <w:pPr>
        <w:pStyle w:val="aa"/>
        <w:numPr>
          <w:ilvl w:val="1"/>
          <w:numId w:val="1"/>
        </w:numPr>
      </w:pPr>
      <w:r w:rsidRPr="00D367FF">
        <w:t>視線計測では、着用頻度の高低を問わずアクセサリ領域が顔より注視されたが、注意のしくみは異なった。高頻度群では自己関連性が、低頻度群では新奇性が主導していた。</w:t>
      </w:r>
    </w:p>
    <w:p w14:paraId="42D6B31D" w14:textId="77777777" w:rsidR="00AA453A" w:rsidRPr="00D367FF" w:rsidRDefault="00AA453A" w:rsidP="00AA453A">
      <w:pPr>
        <w:pStyle w:val="aa"/>
        <w:numPr>
          <w:ilvl w:val="1"/>
          <w:numId w:val="1"/>
        </w:numPr>
      </w:pPr>
      <w:r w:rsidRPr="00D367FF">
        <w:t>群間平均差は有意でなく、着用頻度は「注意の量」よりも「注意を向ける理由」を変える要因と見なせる。</w:t>
      </w:r>
    </w:p>
    <w:p w14:paraId="7133811D" w14:textId="77777777" w:rsidR="00AA453A" w:rsidRPr="00D367FF" w:rsidRDefault="00AA453A" w:rsidP="00AA453A">
      <w:pPr>
        <w:pStyle w:val="aa"/>
        <w:ind w:left="440"/>
      </w:pPr>
    </w:p>
    <w:p w14:paraId="55527156" w14:textId="5394093E" w:rsidR="005B2C9A" w:rsidRDefault="00AA453A" w:rsidP="00AA453A">
      <w:pPr>
        <w:pStyle w:val="aa"/>
        <w:ind w:left="440" w:firstLineChars="50" w:firstLine="110"/>
      </w:pPr>
      <w:r>
        <w:rPr>
          <w:rFonts w:hint="eastAsia"/>
        </w:rPr>
        <w:t>したがって、良好な第一印象を目指す場面では、装飾は最小限に抑えつつ、相手のアクセサリ慣れ（着用頻度）を見極めて刺激性の低い選択を心掛けるのが最適である。</w:t>
      </w:r>
    </w:p>
    <w:p w14:paraId="3D78A86F" w14:textId="77777777" w:rsidR="009F37C4" w:rsidRPr="00AA453A" w:rsidRDefault="009F37C4" w:rsidP="00AA453A">
      <w:pPr>
        <w:pStyle w:val="aa"/>
        <w:ind w:left="440" w:firstLineChars="50" w:firstLine="112"/>
        <w:rPr>
          <w:b/>
          <w:bCs/>
        </w:rPr>
      </w:pPr>
    </w:p>
    <w:p w14:paraId="61AD5F0A" w14:textId="1568174C" w:rsidR="0018624C" w:rsidRPr="00E85C9F" w:rsidRDefault="0018624C" w:rsidP="0018624C">
      <w:pPr>
        <w:pStyle w:val="aa"/>
        <w:numPr>
          <w:ilvl w:val="0"/>
          <w:numId w:val="1"/>
        </w:numPr>
        <w:rPr>
          <w:b/>
          <w:bCs/>
        </w:rPr>
      </w:pPr>
      <w:r w:rsidRPr="00E85C9F">
        <w:rPr>
          <w:rFonts w:hint="eastAsia"/>
          <w:b/>
          <w:bCs/>
        </w:rPr>
        <w:t>謝辞</w:t>
      </w:r>
    </w:p>
    <w:p w14:paraId="6F743B3D" w14:textId="7E397E78" w:rsidR="005B2C9A" w:rsidRDefault="0041469B" w:rsidP="00FA0FB7">
      <w:pPr>
        <w:pStyle w:val="aa"/>
        <w:ind w:left="360" w:firstLineChars="50" w:firstLine="110"/>
      </w:pPr>
      <w:r w:rsidRPr="0041469B">
        <w:rPr>
          <w:rFonts w:hint="eastAsia"/>
        </w:rPr>
        <w:t>本</w:t>
      </w:r>
      <w:r>
        <w:rPr>
          <w:rFonts w:hint="eastAsia"/>
        </w:rPr>
        <w:t>実験</w:t>
      </w:r>
      <w:r w:rsidRPr="0041469B">
        <w:rPr>
          <w:rFonts w:hint="eastAsia"/>
        </w:rPr>
        <w:t>を</w:t>
      </w:r>
      <w:r>
        <w:rPr>
          <w:rFonts w:hint="eastAsia"/>
        </w:rPr>
        <w:t>進める</w:t>
      </w:r>
      <w:r w:rsidRPr="0041469B">
        <w:rPr>
          <w:rFonts w:hint="eastAsia"/>
        </w:rPr>
        <w:t>にあたり、実験計画立案や統計解析の方針について的確な助言をくださった</w:t>
      </w:r>
      <w:r>
        <w:rPr>
          <w:rFonts w:hint="eastAsia"/>
        </w:rPr>
        <w:t>加藤教授</w:t>
      </w:r>
      <w:r w:rsidRPr="0041469B">
        <w:rPr>
          <w:rFonts w:hint="eastAsia"/>
        </w:rPr>
        <w:t>ならびに</w:t>
      </w:r>
      <w:r>
        <w:t>TA</w:t>
      </w:r>
      <w:r>
        <w:rPr>
          <w:rFonts w:hint="eastAsia"/>
        </w:rPr>
        <w:t>の方、</w:t>
      </w:r>
      <w:r w:rsidRPr="0041469B">
        <w:rPr>
          <w:rFonts w:hint="eastAsia"/>
        </w:rPr>
        <w:t>に心より感謝申し上げます。</w:t>
      </w:r>
      <w:r w:rsidRPr="0041469B">
        <w:t>さらに、貴重な時間を割いて実験に参加いただいた全ての協力者の皆さまのご協力なくして本</w:t>
      </w:r>
      <w:r>
        <w:rPr>
          <w:rFonts w:hint="eastAsia"/>
        </w:rPr>
        <w:t>実験</w:t>
      </w:r>
      <w:r w:rsidRPr="0041469B">
        <w:t>は成り立ち得ませんでした。ここに感謝の意を表します。</w:t>
      </w:r>
    </w:p>
    <w:p w14:paraId="1B1B206A" w14:textId="77777777" w:rsidR="0041469B" w:rsidRDefault="0041469B" w:rsidP="005B2C9A">
      <w:pPr>
        <w:pStyle w:val="aa"/>
        <w:ind w:left="360"/>
      </w:pPr>
    </w:p>
    <w:p w14:paraId="3774DAE4" w14:textId="77777777" w:rsidR="008537DF" w:rsidRDefault="008537DF" w:rsidP="005B2C9A">
      <w:pPr>
        <w:pStyle w:val="aa"/>
        <w:ind w:left="360"/>
      </w:pPr>
    </w:p>
    <w:p w14:paraId="6ADD574B" w14:textId="77777777" w:rsidR="008537DF" w:rsidRDefault="008537DF" w:rsidP="005B2C9A">
      <w:pPr>
        <w:pStyle w:val="aa"/>
        <w:ind w:left="360"/>
      </w:pPr>
    </w:p>
    <w:p w14:paraId="4180B941" w14:textId="77777777" w:rsidR="008537DF" w:rsidRDefault="008537DF" w:rsidP="005B2C9A">
      <w:pPr>
        <w:pStyle w:val="aa"/>
        <w:ind w:left="360"/>
      </w:pPr>
    </w:p>
    <w:p w14:paraId="4B2F66A1" w14:textId="77777777" w:rsidR="008537DF" w:rsidRDefault="008537DF" w:rsidP="005B2C9A">
      <w:pPr>
        <w:pStyle w:val="aa"/>
        <w:ind w:left="360"/>
      </w:pPr>
    </w:p>
    <w:p w14:paraId="173D2F45" w14:textId="77777777" w:rsidR="008537DF" w:rsidRDefault="008537DF" w:rsidP="005B2C9A">
      <w:pPr>
        <w:pStyle w:val="aa"/>
        <w:ind w:left="360"/>
      </w:pPr>
    </w:p>
    <w:p w14:paraId="5906F72F" w14:textId="77777777" w:rsidR="008537DF" w:rsidRDefault="008537DF" w:rsidP="005B2C9A">
      <w:pPr>
        <w:pStyle w:val="aa"/>
        <w:ind w:left="360"/>
      </w:pPr>
    </w:p>
    <w:p w14:paraId="3CCEFABE" w14:textId="77777777" w:rsidR="008537DF" w:rsidRDefault="008537DF" w:rsidP="005B2C9A">
      <w:pPr>
        <w:pStyle w:val="aa"/>
        <w:ind w:left="360"/>
      </w:pPr>
    </w:p>
    <w:p w14:paraId="304E2E7D" w14:textId="77777777" w:rsidR="008537DF" w:rsidRDefault="008537DF" w:rsidP="005B2C9A">
      <w:pPr>
        <w:pStyle w:val="aa"/>
        <w:ind w:left="360"/>
      </w:pPr>
    </w:p>
    <w:p w14:paraId="1DEB9D94" w14:textId="77777777" w:rsidR="008537DF" w:rsidRDefault="008537DF" w:rsidP="005B2C9A">
      <w:pPr>
        <w:pStyle w:val="aa"/>
        <w:ind w:left="360"/>
      </w:pPr>
    </w:p>
    <w:p w14:paraId="3A53C412" w14:textId="77777777" w:rsidR="008537DF" w:rsidRDefault="008537DF" w:rsidP="005B2C9A">
      <w:pPr>
        <w:pStyle w:val="aa"/>
        <w:ind w:left="360"/>
      </w:pPr>
    </w:p>
    <w:p w14:paraId="1FAB87C6" w14:textId="77777777" w:rsidR="008537DF" w:rsidRDefault="008537DF" w:rsidP="005B2C9A">
      <w:pPr>
        <w:pStyle w:val="aa"/>
        <w:ind w:left="360"/>
      </w:pPr>
    </w:p>
    <w:p w14:paraId="7D772380" w14:textId="77777777" w:rsidR="008537DF" w:rsidRDefault="008537DF" w:rsidP="005B2C9A">
      <w:pPr>
        <w:pStyle w:val="aa"/>
        <w:ind w:left="360"/>
      </w:pPr>
    </w:p>
    <w:p w14:paraId="5152F908" w14:textId="77777777" w:rsidR="008537DF" w:rsidRDefault="008537DF" w:rsidP="005B2C9A">
      <w:pPr>
        <w:pStyle w:val="aa"/>
        <w:ind w:left="360"/>
      </w:pPr>
    </w:p>
    <w:p w14:paraId="6B6D46DF" w14:textId="77777777" w:rsidR="008537DF" w:rsidRDefault="008537DF" w:rsidP="005B2C9A">
      <w:pPr>
        <w:pStyle w:val="aa"/>
        <w:ind w:left="360"/>
      </w:pPr>
    </w:p>
    <w:p w14:paraId="64038DF3" w14:textId="56D2C8F5" w:rsidR="0018624C" w:rsidRPr="00B34648" w:rsidRDefault="0018624C" w:rsidP="0018624C">
      <w:pPr>
        <w:pStyle w:val="aa"/>
        <w:numPr>
          <w:ilvl w:val="0"/>
          <w:numId w:val="1"/>
        </w:numPr>
        <w:rPr>
          <w:b/>
          <w:bCs/>
        </w:rPr>
      </w:pPr>
      <w:r w:rsidRPr="00B34648">
        <w:rPr>
          <w:rFonts w:hint="eastAsia"/>
          <w:b/>
          <w:bCs/>
        </w:rPr>
        <w:lastRenderedPageBreak/>
        <w:t>参考文献</w:t>
      </w:r>
    </w:p>
    <w:p w14:paraId="1001E2F9" w14:textId="7EA25FF0" w:rsidR="005B2C9A" w:rsidRDefault="00B143C9" w:rsidP="00B143C9">
      <w:pPr>
        <w:pStyle w:val="aa"/>
        <w:numPr>
          <w:ilvl w:val="0"/>
          <w:numId w:val="2"/>
        </w:numPr>
      </w:pPr>
      <w:r w:rsidRPr="00B143C9">
        <w:t xml:space="preserve">Elizabeth </w:t>
      </w:r>
      <w:proofErr w:type="spellStart"/>
      <w:r w:rsidRPr="00B143C9">
        <w:t>Dzigbordi</w:t>
      </w:r>
      <w:proofErr w:type="spellEnd"/>
      <w:r w:rsidRPr="00B143C9">
        <w:t xml:space="preserve"> </w:t>
      </w:r>
      <w:proofErr w:type="spellStart"/>
      <w:r w:rsidRPr="00B143C9">
        <w:t>Obinnim</w:t>
      </w:r>
      <w:proofErr w:type="spellEnd"/>
      <w:r>
        <w:t>, “</w:t>
      </w:r>
      <w:r w:rsidRPr="00B143C9">
        <w:t>The Relationship Between Clothes And First Impressions: Benefits And Adverse Effects On The Individual</w:t>
      </w:r>
      <w:r>
        <w:t xml:space="preserve">”, </w:t>
      </w:r>
      <w:r>
        <w:rPr>
          <w:rFonts w:hint="eastAsia"/>
        </w:rPr>
        <w:t>2025/07/18</w:t>
      </w:r>
      <w:r w:rsidR="00580CE1">
        <w:rPr>
          <w:rFonts w:hint="eastAsia"/>
        </w:rPr>
        <w:t>参照。</w:t>
      </w:r>
    </w:p>
    <w:p w14:paraId="6870DA6E" w14:textId="6F404688" w:rsidR="000F46B8" w:rsidRDefault="000F46B8" w:rsidP="00B143C9">
      <w:pPr>
        <w:pStyle w:val="aa"/>
        <w:numPr>
          <w:ilvl w:val="0"/>
          <w:numId w:val="2"/>
        </w:numPr>
      </w:pPr>
      <w:r w:rsidRPr="000F46B8">
        <w:t>Kevin M Kniffin</w:t>
      </w:r>
      <w:r>
        <w:t>, “</w:t>
      </w:r>
      <w:r w:rsidRPr="000F46B8">
        <w:t>The effect of nonphysical traits on the perception of physical attractiveness: Three naturalistic studies</w:t>
      </w:r>
      <w:r>
        <w:t>”</w:t>
      </w:r>
      <w:r w:rsidR="00D8426F">
        <w:t>,</w:t>
      </w:r>
    </w:p>
    <w:p w14:paraId="657AC537" w14:textId="0FDEC01A" w:rsidR="00B13480" w:rsidRDefault="000F46B8" w:rsidP="000F46B8">
      <w:pPr>
        <w:pStyle w:val="aa"/>
        <w:ind w:left="720"/>
      </w:pPr>
      <w:r>
        <w:t>(</w:t>
      </w:r>
      <w:r w:rsidRPr="000F46B8">
        <w:t>https://www.sciencedirect.com/science/article/abs/pii/S1090513804000066</w:t>
      </w:r>
      <w:r>
        <w:t>)</w:t>
      </w:r>
      <w:r w:rsidR="00D8426F">
        <w:t>,</w:t>
      </w:r>
    </w:p>
    <w:p w14:paraId="11801AFE" w14:textId="00E3BC88" w:rsidR="00D8426F" w:rsidRDefault="00D8426F" w:rsidP="000F46B8">
      <w:pPr>
        <w:pStyle w:val="aa"/>
        <w:ind w:left="720"/>
      </w:pPr>
      <w:r>
        <w:rPr>
          <w:rFonts w:hint="eastAsia"/>
        </w:rPr>
        <w:t>2025/07/21参照。</w:t>
      </w:r>
    </w:p>
    <w:p w14:paraId="77B170AD" w14:textId="67465F78" w:rsidR="00D8426F" w:rsidRDefault="000E6A96" w:rsidP="00D42BB8">
      <w:pPr>
        <w:pStyle w:val="aa"/>
        <w:numPr>
          <w:ilvl w:val="0"/>
          <w:numId w:val="2"/>
        </w:numPr>
      </w:pPr>
      <w:r w:rsidRPr="000E6A96">
        <w:rPr>
          <w:rFonts w:hint="eastAsia"/>
        </w:rPr>
        <w:t>中島</w:t>
      </w:r>
      <w:r w:rsidRPr="000E6A96">
        <w:t xml:space="preserve"> 亮一</w:t>
      </w:r>
      <w:r>
        <w:t>, “</w:t>
      </w:r>
      <w:r w:rsidRPr="000E6A96">
        <w:rPr>
          <w:rFonts w:hint="eastAsia"/>
        </w:rPr>
        <w:t>視覚的注意に対する頭部方向バイアス</w:t>
      </w:r>
      <w:r>
        <w:t xml:space="preserve">”, </w:t>
      </w:r>
      <w:r w:rsidRPr="000E6A96">
        <w:t>Technical Report on Attention and Cognition (2014) No.1</w:t>
      </w:r>
      <w:r>
        <w:t>, (</w:t>
      </w:r>
      <w:r w:rsidRPr="000E6A96">
        <w:t>https://www.l.u-tokyo.ac.jp/</w:t>
      </w:r>
      <w:r w:rsidR="007B1EEB">
        <w:t xml:space="preserve"> </w:t>
      </w:r>
      <w:proofErr w:type="spellStart"/>
      <w:r w:rsidRPr="000E6A96">
        <w:t>AandC</w:t>
      </w:r>
      <w:proofErr w:type="spellEnd"/>
      <w:r w:rsidRPr="000E6A96">
        <w:t>/documents/past/16/all.pdf</w:t>
      </w:r>
      <w:r>
        <w:t xml:space="preserve">), </w:t>
      </w:r>
      <w:r>
        <w:rPr>
          <w:rFonts w:hint="eastAsia"/>
        </w:rPr>
        <w:t>2025/07/21参照。</w:t>
      </w:r>
    </w:p>
    <w:p w14:paraId="1D50C4BB" w14:textId="54F3F158" w:rsidR="009B03AA" w:rsidRDefault="009B03AA" w:rsidP="00D42BB8">
      <w:pPr>
        <w:pStyle w:val="aa"/>
        <w:numPr>
          <w:ilvl w:val="0"/>
          <w:numId w:val="2"/>
        </w:numPr>
      </w:pPr>
      <w:r w:rsidRPr="009B03AA">
        <w:rPr>
          <w:rFonts w:hint="eastAsia"/>
        </w:rPr>
        <w:t>田中章浩・佐藤高史（</w:t>
      </w:r>
      <w:r w:rsidRPr="009B03AA">
        <w:t>2006）「視覚的注意のトップダウン／ボトムアップ制御」『基礎心理学研究』25, 125–136</w:t>
      </w:r>
      <w:r>
        <w:t xml:space="preserve">, </w:t>
      </w:r>
      <w:r>
        <w:rPr>
          <w:rFonts w:hint="eastAsia"/>
        </w:rPr>
        <w:t>2025/07/21参照。</w:t>
      </w:r>
    </w:p>
    <w:p w14:paraId="00967C32" w14:textId="5F321373" w:rsidR="000F14DB" w:rsidRDefault="000F14DB" w:rsidP="00D42BB8">
      <w:pPr>
        <w:pStyle w:val="aa"/>
        <w:numPr>
          <w:ilvl w:val="0"/>
          <w:numId w:val="2"/>
        </w:numPr>
      </w:pPr>
      <w:r w:rsidRPr="000F14DB">
        <w:rPr>
          <w:rFonts w:hint="eastAsia"/>
        </w:rPr>
        <w:t>中島・安田（</w:t>
      </w:r>
      <w:r w:rsidRPr="000F14DB">
        <w:t>2014）「新奇性と注意捕捉—オリエンティング反射の行動・神経基盤—」『基礎心理学研究』33, 65-78</w:t>
      </w:r>
      <w:r>
        <w:t xml:space="preserve">, </w:t>
      </w:r>
      <w:r>
        <w:rPr>
          <w:rFonts w:hint="eastAsia"/>
        </w:rPr>
        <w:t>2025/07/21参照。</w:t>
      </w:r>
    </w:p>
    <w:p w14:paraId="01022D7C" w14:textId="77777777" w:rsidR="00AF7E5C" w:rsidRDefault="00AF7E5C" w:rsidP="00AF7E5C">
      <w:pPr>
        <w:pStyle w:val="aa"/>
        <w:ind w:left="720"/>
      </w:pPr>
    </w:p>
    <w:p w14:paraId="1B17C9B8" w14:textId="77777777" w:rsidR="008537DF" w:rsidRDefault="008537DF" w:rsidP="00AF7E5C">
      <w:pPr>
        <w:pStyle w:val="aa"/>
        <w:ind w:left="720"/>
      </w:pPr>
    </w:p>
    <w:p w14:paraId="4971E14B" w14:textId="3E22FD57" w:rsidR="00740362" w:rsidRPr="00DC2029" w:rsidRDefault="0018624C" w:rsidP="00004C74">
      <w:pPr>
        <w:pStyle w:val="aa"/>
        <w:numPr>
          <w:ilvl w:val="0"/>
          <w:numId w:val="1"/>
        </w:numPr>
        <w:rPr>
          <w:b/>
          <w:bCs/>
        </w:rPr>
      </w:pPr>
      <w:r w:rsidRPr="00DC2029">
        <w:rPr>
          <w:rFonts w:hint="eastAsia"/>
          <w:b/>
          <w:bCs/>
        </w:rPr>
        <w:t>付録</w:t>
      </w:r>
    </w:p>
    <w:p w14:paraId="2A093F27" w14:textId="0172F9CA" w:rsidR="00004C74" w:rsidRDefault="00104557" w:rsidP="00004C74">
      <w:pPr>
        <w:pStyle w:val="aa"/>
        <w:numPr>
          <w:ilvl w:val="1"/>
          <w:numId w:val="1"/>
        </w:numPr>
      </w:pPr>
      <w:r>
        <w:rPr>
          <w:rFonts w:hint="eastAsia"/>
        </w:rPr>
        <w:t>評価に使用した画像</w:t>
      </w:r>
    </w:p>
    <w:p w14:paraId="5F6BB41F" w14:textId="41B34984" w:rsidR="00104557" w:rsidRDefault="00104557" w:rsidP="00104557">
      <w:pPr>
        <w:pStyle w:val="aa"/>
        <w:ind w:left="880"/>
      </w:pPr>
      <w:proofErr w:type="spellStart"/>
      <w:r>
        <w:t>GoogleDrive</w:t>
      </w:r>
      <w:proofErr w:type="spellEnd"/>
      <w:r>
        <w:rPr>
          <w:rFonts w:hint="eastAsia"/>
        </w:rPr>
        <w:t>上のフォルダに格納した。</w:t>
      </w:r>
    </w:p>
    <w:p w14:paraId="38B47E7C" w14:textId="5FBBCC24" w:rsidR="00104557" w:rsidRDefault="000222B7" w:rsidP="00104557">
      <w:pPr>
        <w:pStyle w:val="aa"/>
        <w:ind w:left="880"/>
      </w:pPr>
      <w:r>
        <w:t>(</w:t>
      </w:r>
      <w:r w:rsidR="00FF36D4" w:rsidRPr="00FF36D4">
        <w:rPr>
          <w:rFonts w:hint="eastAsia"/>
        </w:rPr>
        <w:t>h</w:t>
      </w:r>
      <w:r w:rsidR="00FF36D4" w:rsidRPr="00FF36D4">
        <w:t>ttps://drive.google.com/drive/folders/1sKYaDG_ubfubxljAkFIlFVv5sA9e7Mkg?usp=sharing</w:t>
      </w:r>
      <w:r>
        <w:t>)</w:t>
      </w:r>
    </w:p>
    <w:p w14:paraId="5981BBFD" w14:textId="1E53A36D" w:rsidR="00B57DAB" w:rsidRDefault="0063054F" w:rsidP="00B57DAB">
      <w:pPr>
        <w:pStyle w:val="aa"/>
        <w:numPr>
          <w:ilvl w:val="1"/>
          <w:numId w:val="1"/>
        </w:numPr>
      </w:pPr>
      <w:r>
        <w:t>Google Form</w:t>
      </w:r>
      <w:r>
        <w:rPr>
          <w:rFonts w:hint="eastAsia"/>
        </w:rPr>
        <w:t>回答データ</w:t>
      </w:r>
    </w:p>
    <w:p w14:paraId="4DA9C099" w14:textId="0DB506A2" w:rsidR="00675411" w:rsidRDefault="00B22AE9" w:rsidP="00675411">
      <w:pPr>
        <w:pStyle w:val="aa"/>
        <w:ind w:left="880"/>
      </w:pPr>
      <w:r>
        <w:t>(</w:t>
      </w:r>
      <w:r w:rsidRPr="00B22AE9">
        <w:t>https://docs.google.com/spreadsheets/d/1N69Xo_hlozszXgfPKVa-h9xr4_cAlE5o/edit?usp=sharing&amp;ouid=100830756794686039896&amp;rtpof=true&amp;sd=true</w:t>
      </w:r>
      <w:r>
        <w:t>)</w:t>
      </w:r>
    </w:p>
    <w:p w14:paraId="2635E84A" w14:textId="3C83B0BB" w:rsidR="00104557" w:rsidRDefault="006557D3" w:rsidP="00004C74">
      <w:pPr>
        <w:pStyle w:val="aa"/>
        <w:numPr>
          <w:ilvl w:val="1"/>
          <w:numId w:val="1"/>
        </w:numPr>
      </w:pPr>
      <w:r>
        <w:t>Google Form</w:t>
      </w:r>
    </w:p>
    <w:p w14:paraId="131CF704" w14:textId="1B44CC61" w:rsidR="006557D3" w:rsidRDefault="006557D3" w:rsidP="006557D3">
      <w:pPr>
        <w:pStyle w:val="aa"/>
        <w:ind w:left="880"/>
      </w:pPr>
      <w:r>
        <w:rPr>
          <w:rFonts w:hint="eastAsia"/>
        </w:rPr>
        <w:t>回答用</w:t>
      </w:r>
      <w:r>
        <w:t xml:space="preserve">: </w:t>
      </w:r>
      <w:r w:rsidRPr="006557D3">
        <w:t>https://forms.gle/vH3Dpc6w8xA5TAWo9</w:t>
      </w:r>
    </w:p>
    <w:p w14:paraId="6821E44E" w14:textId="0B7FE04F" w:rsidR="006557D3" w:rsidRDefault="00943FBC" w:rsidP="006557D3">
      <w:pPr>
        <w:pStyle w:val="aa"/>
        <w:numPr>
          <w:ilvl w:val="1"/>
          <w:numId w:val="1"/>
        </w:numPr>
      </w:pPr>
      <w:r>
        <w:rPr>
          <w:rFonts w:hint="eastAsia"/>
        </w:rPr>
        <w:t>解析用</w:t>
      </w:r>
      <w:r>
        <w:t>GitHub</w:t>
      </w:r>
      <w:r>
        <w:rPr>
          <w:rFonts w:hint="eastAsia"/>
        </w:rPr>
        <w:t>リポジトリ</w:t>
      </w:r>
    </w:p>
    <w:p w14:paraId="26381DEB" w14:textId="6ABDCC7D" w:rsidR="00943FBC" w:rsidRDefault="00943FBC" w:rsidP="00943FBC">
      <w:pPr>
        <w:pStyle w:val="aa"/>
        <w:ind w:left="880"/>
      </w:pPr>
      <w:r>
        <w:rPr>
          <w:rFonts w:hint="eastAsia"/>
        </w:rPr>
        <w:t>本実験での分散分析</w:t>
      </w:r>
      <w:r>
        <w:t xml:space="preserve">, </w:t>
      </w:r>
      <w:r>
        <w:rPr>
          <w:rFonts w:hint="eastAsia"/>
        </w:rPr>
        <w:t>多重比較の自動化として、</w:t>
      </w:r>
      <w:r>
        <w:t>Python</w:t>
      </w:r>
      <w:r>
        <w:rPr>
          <w:rFonts w:hint="eastAsia"/>
        </w:rPr>
        <w:t>での解析を行った。以下にリンク形式で示す。</w:t>
      </w:r>
    </w:p>
    <w:p w14:paraId="48EFAEAE" w14:textId="73E384AC" w:rsidR="00943FBC" w:rsidRPr="006557D3" w:rsidRDefault="00943FBC" w:rsidP="00943FBC">
      <w:pPr>
        <w:pStyle w:val="aa"/>
        <w:ind w:left="880"/>
      </w:pPr>
      <w:r>
        <w:t>(</w:t>
      </w:r>
      <w:r w:rsidRPr="00943FBC">
        <w:t>https://github.com/yut0takagi/dsb_katoh/tree/main</w:t>
      </w:r>
      <w:r>
        <w:t>)</w:t>
      </w:r>
    </w:p>
    <w:sectPr w:rsidR="00943FBC" w:rsidRPr="006557D3">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A76DFA"/>
    <w:multiLevelType w:val="hybridMultilevel"/>
    <w:tmpl w:val="831C5FEE"/>
    <w:lvl w:ilvl="0" w:tplc="801AC24C">
      <w:start w:val="1"/>
      <w:numFmt w:val="decimal"/>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1" w15:restartNumberingAfterBreak="0">
    <w:nsid w:val="38640915"/>
    <w:multiLevelType w:val="hybridMultilevel"/>
    <w:tmpl w:val="C4268F5E"/>
    <w:lvl w:ilvl="0" w:tplc="320656AE">
      <w:start w:val="1"/>
      <w:numFmt w:val="lowerLetter"/>
      <w:lvlText w:val="(%1)"/>
      <w:lvlJc w:val="left"/>
      <w:pPr>
        <w:ind w:left="1190" w:hanging="360"/>
      </w:pPr>
      <w:rPr>
        <w:rFonts w:hint="default"/>
      </w:rPr>
    </w:lvl>
    <w:lvl w:ilvl="1" w:tplc="04090017" w:tentative="1">
      <w:start w:val="1"/>
      <w:numFmt w:val="aiueoFullWidth"/>
      <w:lvlText w:val="(%2)"/>
      <w:lvlJc w:val="left"/>
      <w:pPr>
        <w:ind w:left="1710" w:hanging="440"/>
      </w:pPr>
    </w:lvl>
    <w:lvl w:ilvl="2" w:tplc="04090011" w:tentative="1">
      <w:start w:val="1"/>
      <w:numFmt w:val="decimalEnclosedCircle"/>
      <w:lvlText w:val="%3"/>
      <w:lvlJc w:val="left"/>
      <w:pPr>
        <w:ind w:left="2150" w:hanging="440"/>
      </w:pPr>
    </w:lvl>
    <w:lvl w:ilvl="3" w:tplc="0409000F" w:tentative="1">
      <w:start w:val="1"/>
      <w:numFmt w:val="decimal"/>
      <w:lvlText w:val="%4."/>
      <w:lvlJc w:val="left"/>
      <w:pPr>
        <w:ind w:left="2590" w:hanging="440"/>
      </w:pPr>
    </w:lvl>
    <w:lvl w:ilvl="4" w:tplc="04090017" w:tentative="1">
      <w:start w:val="1"/>
      <w:numFmt w:val="aiueoFullWidth"/>
      <w:lvlText w:val="(%5)"/>
      <w:lvlJc w:val="left"/>
      <w:pPr>
        <w:ind w:left="3030" w:hanging="440"/>
      </w:pPr>
    </w:lvl>
    <w:lvl w:ilvl="5" w:tplc="04090011" w:tentative="1">
      <w:start w:val="1"/>
      <w:numFmt w:val="decimalEnclosedCircle"/>
      <w:lvlText w:val="%6"/>
      <w:lvlJc w:val="left"/>
      <w:pPr>
        <w:ind w:left="3470" w:hanging="440"/>
      </w:pPr>
    </w:lvl>
    <w:lvl w:ilvl="6" w:tplc="0409000F" w:tentative="1">
      <w:start w:val="1"/>
      <w:numFmt w:val="decimal"/>
      <w:lvlText w:val="%7."/>
      <w:lvlJc w:val="left"/>
      <w:pPr>
        <w:ind w:left="3910" w:hanging="440"/>
      </w:pPr>
    </w:lvl>
    <w:lvl w:ilvl="7" w:tplc="04090017" w:tentative="1">
      <w:start w:val="1"/>
      <w:numFmt w:val="aiueoFullWidth"/>
      <w:lvlText w:val="(%8)"/>
      <w:lvlJc w:val="left"/>
      <w:pPr>
        <w:ind w:left="4350" w:hanging="440"/>
      </w:pPr>
    </w:lvl>
    <w:lvl w:ilvl="8" w:tplc="04090011" w:tentative="1">
      <w:start w:val="1"/>
      <w:numFmt w:val="decimalEnclosedCircle"/>
      <w:lvlText w:val="%9"/>
      <w:lvlJc w:val="left"/>
      <w:pPr>
        <w:ind w:left="4790" w:hanging="440"/>
      </w:pPr>
    </w:lvl>
  </w:abstractNum>
  <w:abstractNum w:abstractNumId="2" w15:restartNumberingAfterBreak="0">
    <w:nsid w:val="45521A00"/>
    <w:multiLevelType w:val="hybridMultilevel"/>
    <w:tmpl w:val="9E54909C"/>
    <w:lvl w:ilvl="0" w:tplc="8DD6B7FA">
      <w:start w:val="1"/>
      <w:numFmt w:val="lowerLetter"/>
      <w:lvlText w:val="(%1)"/>
      <w:lvlJc w:val="left"/>
      <w:pPr>
        <w:ind w:left="1190" w:hanging="360"/>
      </w:pPr>
      <w:rPr>
        <w:rFonts w:hint="default"/>
      </w:rPr>
    </w:lvl>
    <w:lvl w:ilvl="1" w:tplc="04090017" w:tentative="1">
      <w:start w:val="1"/>
      <w:numFmt w:val="aiueoFullWidth"/>
      <w:lvlText w:val="(%2)"/>
      <w:lvlJc w:val="left"/>
      <w:pPr>
        <w:ind w:left="1710" w:hanging="440"/>
      </w:pPr>
    </w:lvl>
    <w:lvl w:ilvl="2" w:tplc="04090011" w:tentative="1">
      <w:start w:val="1"/>
      <w:numFmt w:val="decimalEnclosedCircle"/>
      <w:lvlText w:val="%3"/>
      <w:lvlJc w:val="left"/>
      <w:pPr>
        <w:ind w:left="2150" w:hanging="440"/>
      </w:pPr>
    </w:lvl>
    <w:lvl w:ilvl="3" w:tplc="0409000F" w:tentative="1">
      <w:start w:val="1"/>
      <w:numFmt w:val="decimal"/>
      <w:lvlText w:val="%4."/>
      <w:lvlJc w:val="left"/>
      <w:pPr>
        <w:ind w:left="2590" w:hanging="440"/>
      </w:pPr>
    </w:lvl>
    <w:lvl w:ilvl="4" w:tplc="04090017" w:tentative="1">
      <w:start w:val="1"/>
      <w:numFmt w:val="aiueoFullWidth"/>
      <w:lvlText w:val="(%5)"/>
      <w:lvlJc w:val="left"/>
      <w:pPr>
        <w:ind w:left="3030" w:hanging="440"/>
      </w:pPr>
    </w:lvl>
    <w:lvl w:ilvl="5" w:tplc="04090011" w:tentative="1">
      <w:start w:val="1"/>
      <w:numFmt w:val="decimalEnclosedCircle"/>
      <w:lvlText w:val="%6"/>
      <w:lvlJc w:val="left"/>
      <w:pPr>
        <w:ind w:left="3470" w:hanging="440"/>
      </w:pPr>
    </w:lvl>
    <w:lvl w:ilvl="6" w:tplc="0409000F" w:tentative="1">
      <w:start w:val="1"/>
      <w:numFmt w:val="decimal"/>
      <w:lvlText w:val="%7."/>
      <w:lvlJc w:val="left"/>
      <w:pPr>
        <w:ind w:left="3910" w:hanging="440"/>
      </w:pPr>
    </w:lvl>
    <w:lvl w:ilvl="7" w:tplc="04090017" w:tentative="1">
      <w:start w:val="1"/>
      <w:numFmt w:val="aiueoFullWidth"/>
      <w:lvlText w:val="(%8)"/>
      <w:lvlJc w:val="left"/>
      <w:pPr>
        <w:ind w:left="4350" w:hanging="440"/>
      </w:pPr>
    </w:lvl>
    <w:lvl w:ilvl="8" w:tplc="04090011" w:tentative="1">
      <w:start w:val="1"/>
      <w:numFmt w:val="decimalEnclosedCircle"/>
      <w:lvlText w:val="%9"/>
      <w:lvlJc w:val="left"/>
      <w:pPr>
        <w:ind w:left="4790" w:hanging="440"/>
      </w:pPr>
    </w:lvl>
  </w:abstractNum>
  <w:abstractNum w:abstractNumId="3" w15:restartNumberingAfterBreak="0">
    <w:nsid w:val="5B976D3F"/>
    <w:multiLevelType w:val="hybridMultilevel"/>
    <w:tmpl w:val="90D25030"/>
    <w:lvl w:ilvl="0" w:tplc="20BC4B5C">
      <w:start w:val="1"/>
      <w:numFmt w:val="decimal"/>
      <w:lvlText w:val="%1."/>
      <w:lvlJc w:val="left"/>
      <w:pPr>
        <w:ind w:left="360" w:hanging="360"/>
      </w:pPr>
      <w:rPr>
        <w:rFonts w:hint="default"/>
      </w:r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start w:val="1"/>
      <w:numFmt w:val="decimal"/>
      <w:lvlText w:val="%4."/>
      <w:lvlJc w:val="left"/>
      <w:pPr>
        <w:ind w:left="1760" w:hanging="440"/>
      </w:pPr>
    </w:lvl>
    <w:lvl w:ilvl="4" w:tplc="04090017">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5C7C5BB7"/>
    <w:multiLevelType w:val="hybridMultilevel"/>
    <w:tmpl w:val="224AEA2C"/>
    <w:lvl w:ilvl="0" w:tplc="045A374E">
      <w:start w:val="1"/>
      <w:numFmt w:val="decimal"/>
      <w:lvlText w:val="%1."/>
      <w:lvlJc w:val="left"/>
      <w:pPr>
        <w:ind w:left="830" w:hanging="360"/>
      </w:pPr>
      <w:rPr>
        <w:rFonts w:hint="default"/>
      </w:rPr>
    </w:lvl>
    <w:lvl w:ilvl="1" w:tplc="04090017" w:tentative="1">
      <w:start w:val="1"/>
      <w:numFmt w:val="aiueoFullWidth"/>
      <w:lvlText w:val="(%2)"/>
      <w:lvlJc w:val="left"/>
      <w:pPr>
        <w:ind w:left="1350" w:hanging="440"/>
      </w:pPr>
    </w:lvl>
    <w:lvl w:ilvl="2" w:tplc="04090011" w:tentative="1">
      <w:start w:val="1"/>
      <w:numFmt w:val="decimalEnclosedCircle"/>
      <w:lvlText w:val="%3"/>
      <w:lvlJc w:val="left"/>
      <w:pPr>
        <w:ind w:left="1790" w:hanging="440"/>
      </w:pPr>
    </w:lvl>
    <w:lvl w:ilvl="3" w:tplc="0409000F" w:tentative="1">
      <w:start w:val="1"/>
      <w:numFmt w:val="decimal"/>
      <w:lvlText w:val="%4."/>
      <w:lvlJc w:val="left"/>
      <w:pPr>
        <w:ind w:left="2230" w:hanging="440"/>
      </w:pPr>
    </w:lvl>
    <w:lvl w:ilvl="4" w:tplc="04090017" w:tentative="1">
      <w:start w:val="1"/>
      <w:numFmt w:val="aiueoFullWidth"/>
      <w:lvlText w:val="(%5)"/>
      <w:lvlJc w:val="left"/>
      <w:pPr>
        <w:ind w:left="2670" w:hanging="440"/>
      </w:pPr>
    </w:lvl>
    <w:lvl w:ilvl="5" w:tplc="04090011" w:tentative="1">
      <w:start w:val="1"/>
      <w:numFmt w:val="decimalEnclosedCircle"/>
      <w:lvlText w:val="%6"/>
      <w:lvlJc w:val="left"/>
      <w:pPr>
        <w:ind w:left="3110" w:hanging="440"/>
      </w:pPr>
    </w:lvl>
    <w:lvl w:ilvl="6" w:tplc="0409000F" w:tentative="1">
      <w:start w:val="1"/>
      <w:numFmt w:val="decimal"/>
      <w:lvlText w:val="%7."/>
      <w:lvlJc w:val="left"/>
      <w:pPr>
        <w:ind w:left="3550" w:hanging="440"/>
      </w:pPr>
    </w:lvl>
    <w:lvl w:ilvl="7" w:tplc="04090017" w:tentative="1">
      <w:start w:val="1"/>
      <w:numFmt w:val="aiueoFullWidth"/>
      <w:lvlText w:val="(%8)"/>
      <w:lvlJc w:val="left"/>
      <w:pPr>
        <w:ind w:left="3990" w:hanging="440"/>
      </w:pPr>
    </w:lvl>
    <w:lvl w:ilvl="8" w:tplc="04090011" w:tentative="1">
      <w:start w:val="1"/>
      <w:numFmt w:val="decimalEnclosedCircle"/>
      <w:lvlText w:val="%9"/>
      <w:lvlJc w:val="left"/>
      <w:pPr>
        <w:ind w:left="4430" w:hanging="440"/>
      </w:pPr>
    </w:lvl>
  </w:abstractNum>
  <w:abstractNum w:abstractNumId="5" w15:restartNumberingAfterBreak="0">
    <w:nsid w:val="609E5274"/>
    <w:multiLevelType w:val="hybridMultilevel"/>
    <w:tmpl w:val="E5184E68"/>
    <w:lvl w:ilvl="0" w:tplc="A0706726">
      <w:start w:val="1"/>
      <w:numFmt w:val="decimal"/>
      <w:lvlText w:val="%1."/>
      <w:lvlJc w:val="left"/>
      <w:pPr>
        <w:ind w:left="720" w:hanging="360"/>
      </w:pPr>
      <w:rPr>
        <w:rFonts w:hint="default"/>
      </w:rPr>
    </w:lvl>
    <w:lvl w:ilvl="1" w:tplc="04090017">
      <w:start w:val="1"/>
      <w:numFmt w:val="aiueoFullWidth"/>
      <w:lvlText w:val="(%2)"/>
      <w:lvlJc w:val="left"/>
      <w:pPr>
        <w:ind w:left="1240" w:hanging="440"/>
      </w:pPr>
    </w:lvl>
    <w:lvl w:ilvl="2" w:tplc="51D237F8">
      <w:start w:val="1"/>
      <w:numFmt w:val="lowerLetter"/>
      <w:lvlText w:val="(%3)"/>
      <w:lvlJc w:val="left"/>
      <w:pPr>
        <w:ind w:left="1600" w:hanging="360"/>
      </w:pPr>
      <w:rPr>
        <w:rFonts w:hint="default"/>
      </w:rPr>
    </w:lvl>
    <w:lvl w:ilvl="3" w:tplc="0409000F">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6" w15:restartNumberingAfterBreak="0">
    <w:nsid w:val="76CC3130"/>
    <w:multiLevelType w:val="hybridMultilevel"/>
    <w:tmpl w:val="E5184E68"/>
    <w:lvl w:ilvl="0" w:tplc="FFFFFFFF">
      <w:start w:val="1"/>
      <w:numFmt w:val="decimal"/>
      <w:lvlText w:val="%1."/>
      <w:lvlJc w:val="left"/>
      <w:pPr>
        <w:ind w:left="720" w:hanging="360"/>
      </w:pPr>
      <w:rPr>
        <w:rFonts w:hint="default"/>
      </w:rPr>
    </w:lvl>
    <w:lvl w:ilvl="1" w:tplc="FFFFFFFF">
      <w:start w:val="1"/>
      <w:numFmt w:val="aiueoFullWidth"/>
      <w:lvlText w:val="(%2)"/>
      <w:lvlJc w:val="left"/>
      <w:pPr>
        <w:ind w:left="1240" w:hanging="440"/>
      </w:pPr>
    </w:lvl>
    <w:lvl w:ilvl="2" w:tplc="FFFFFFFF">
      <w:start w:val="1"/>
      <w:numFmt w:val="lowerLetter"/>
      <w:lvlText w:val="(%3)"/>
      <w:lvlJc w:val="left"/>
      <w:pPr>
        <w:ind w:left="1600" w:hanging="360"/>
      </w:pPr>
      <w:rPr>
        <w:rFonts w:hint="default"/>
      </w:rPr>
    </w:lvl>
    <w:lvl w:ilvl="3" w:tplc="FFFFFFFF">
      <w:start w:val="1"/>
      <w:numFmt w:val="decimal"/>
      <w:lvlText w:val="%4."/>
      <w:lvlJc w:val="left"/>
      <w:pPr>
        <w:ind w:left="2120" w:hanging="440"/>
      </w:pPr>
    </w:lvl>
    <w:lvl w:ilvl="4" w:tplc="FFFFFFFF" w:tentative="1">
      <w:start w:val="1"/>
      <w:numFmt w:val="aiueoFullWidth"/>
      <w:lvlText w:val="(%5)"/>
      <w:lvlJc w:val="left"/>
      <w:pPr>
        <w:ind w:left="2560" w:hanging="440"/>
      </w:pPr>
    </w:lvl>
    <w:lvl w:ilvl="5" w:tplc="FFFFFFFF" w:tentative="1">
      <w:start w:val="1"/>
      <w:numFmt w:val="decimalEnclosedCircle"/>
      <w:lvlText w:val="%6"/>
      <w:lvlJc w:val="left"/>
      <w:pPr>
        <w:ind w:left="3000" w:hanging="440"/>
      </w:pPr>
    </w:lvl>
    <w:lvl w:ilvl="6" w:tplc="FFFFFFFF" w:tentative="1">
      <w:start w:val="1"/>
      <w:numFmt w:val="decimal"/>
      <w:lvlText w:val="%7."/>
      <w:lvlJc w:val="left"/>
      <w:pPr>
        <w:ind w:left="3440" w:hanging="440"/>
      </w:pPr>
    </w:lvl>
    <w:lvl w:ilvl="7" w:tplc="FFFFFFFF" w:tentative="1">
      <w:start w:val="1"/>
      <w:numFmt w:val="aiueoFullWidth"/>
      <w:lvlText w:val="(%8)"/>
      <w:lvlJc w:val="left"/>
      <w:pPr>
        <w:ind w:left="3880" w:hanging="440"/>
      </w:pPr>
    </w:lvl>
    <w:lvl w:ilvl="8" w:tplc="FFFFFFFF" w:tentative="1">
      <w:start w:val="1"/>
      <w:numFmt w:val="decimalEnclosedCircle"/>
      <w:lvlText w:val="%9"/>
      <w:lvlJc w:val="left"/>
      <w:pPr>
        <w:ind w:left="4320" w:hanging="440"/>
      </w:pPr>
    </w:lvl>
  </w:abstractNum>
  <w:abstractNum w:abstractNumId="7" w15:restartNumberingAfterBreak="0">
    <w:nsid w:val="7E310093"/>
    <w:multiLevelType w:val="hybridMultilevel"/>
    <w:tmpl w:val="684450BE"/>
    <w:lvl w:ilvl="0" w:tplc="FFFFFFFF">
      <w:start w:val="1"/>
      <w:numFmt w:val="decimal"/>
      <w:lvlText w:val="%1."/>
      <w:lvlJc w:val="left"/>
      <w:pPr>
        <w:ind w:left="212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2073582488">
    <w:abstractNumId w:val="3"/>
  </w:num>
  <w:num w:numId="2" w16cid:durableId="1097794257">
    <w:abstractNumId w:val="0"/>
  </w:num>
  <w:num w:numId="3" w16cid:durableId="592708630">
    <w:abstractNumId w:val="4"/>
  </w:num>
  <w:num w:numId="4" w16cid:durableId="157695138">
    <w:abstractNumId w:val="5"/>
  </w:num>
  <w:num w:numId="5" w16cid:durableId="1119374359">
    <w:abstractNumId w:val="6"/>
  </w:num>
  <w:num w:numId="6" w16cid:durableId="1293633113">
    <w:abstractNumId w:val="7"/>
  </w:num>
  <w:num w:numId="7" w16cid:durableId="1075274271">
    <w:abstractNumId w:val="1"/>
  </w:num>
  <w:num w:numId="8" w16cid:durableId="18961132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5"/>
  <w:bordersDoNotSurroundHeader/>
  <w:bordersDoNotSurroundFooter/>
  <w:proofState w:spelling="clean" w:grammar="clean"/>
  <w:attachedTemplate r:id="rId1"/>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E2A"/>
    <w:rsid w:val="00003E0F"/>
    <w:rsid w:val="00004C74"/>
    <w:rsid w:val="00006B04"/>
    <w:rsid w:val="00013A1C"/>
    <w:rsid w:val="00015032"/>
    <w:rsid w:val="00016679"/>
    <w:rsid w:val="000217A7"/>
    <w:rsid w:val="00021E33"/>
    <w:rsid w:val="000222B7"/>
    <w:rsid w:val="000252D5"/>
    <w:rsid w:val="00025EE7"/>
    <w:rsid w:val="000305B8"/>
    <w:rsid w:val="00031550"/>
    <w:rsid w:val="0003255C"/>
    <w:rsid w:val="000341CF"/>
    <w:rsid w:val="000377F2"/>
    <w:rsid w:val="000409A4"/>
    <w:rsid w:val="00040DE3"/>
    <w:rsid w:val="0004368E"/>
    <w:rsid w:val="0005174E"/>
    <w:rsid w:val="00055BE0"/>
    <w:rsid w:val="00055F95"/>
    <w:rsid w:val="000567EC"/>
    <w:rsid w:val="00060A16"/>
    <w:rsid w:val="00062D6C"/>
    <w:rsid w:val="00063E15"/>
    <w:rsid w:val="00063FA6"/>
    <w:rsid w:val="00065061"/>
    <w:rsid w:val="00065A84"/>
    <w:rsid w:val="000672F1"/>
    <w:rsid w:val="000819A4"/>
    <w:rsid w:val="00083950"/>
    <w:rsid w:val="0008467D"/>
    <w:rsid w:val="00085A24"/>
    <w:rsid w:val="00087457"/>
    <w:rsid w:val="00094C44"/>
    <w:rsid w:val="000A2160"/>
    <w:rsid w:val="000B62AE"/>
    <w:rsid w:val="000C418A"/>
    <w:rsid w:val="000C6274"/>
    <w:rsid w:val="000D2C56"/>
    <w:rsid w:val="000D35B7"/>
    <w:rsid w:val="000D377F"/>
    <w:rsid w:val="000D5718"/>
    <w:rsid w:val="000D67F3"/>
    <w:rsid w:val="000D74FF"/>
    <w:rsid w:val="000E1A6D"/>
    <w:rsid w:val="000E527E"/>
    <w:rsid w:val="000E5F83"/>
    <w:rsid w:val="000E6A96"/>
    <w:rsid w:val="000F0FCF"/>
    <w:rsid w:val="000F14DB"/>
    <w:rsid w:val="000F2680"/>
    <w:rsid w:val="000F2B1C"/>
    <w:rsid w:val="000F39D8"/>
    <w:rsid w:val="000F46B8"/>
    <w:rsid w:val="000F639E"/>
    <w:rsid w:val="000F6811"/>
    <w:rsid w:val="001029C7"/>
    <w:rsid w:val="0010406E"/>
    <w:rsid w:val="00104557"/>
    <w:rsid w:val="00105853"/>
    <w:rsid w:val="00106B7C"/>
    <w:rsid w:val="0011247B"/>
    <w:rsid w:val="001175F4"/>
    <w:rsid w:val="00122359"/>
    <w:rsid w:val="001236DA"/>
    <w:rsid w:val="00125C75"/>
    <w:rsid w:val="00126FA7"/>
    <w:rsid w:val="00130898"/>
    <w:rsid w:val="00133412"/>
    <w:rsid w:val="00142BA1"/>
    <w:rsid w:val="00150E89"/>
    <w:rsid w:val="00154C41"/>
    <w:rsid w:val="00156776"/>
    <w:rsid w:val="00162553"/>
    <w:rsid w:val="001676C6"/>
    <w:rsid w:val="001756D6"/>
    <w:rsid w:val="00181EE3"/>
    <w:rsid w:val="001828D0"/>
    <w:rsid w:val="00183384"/>
    <w:rsid w:val="001844FF"/>
    <w:rsid w:val="0018624C"/>
    <w:rsid w:val="001930BB"/>
    <w:rsid w:val="001A01D6"/>
    <w:rsid w:val="001A14C5"/>
    <w:rsid w:val="001A7642"/>
    <w:rsid w:val="001B1A6D"/>
    <w:rsid w:val="001B3CAD"/>
    <w:rsid w:val="001B5DEA"/>
    <w:rsid w:val="001B6A98"/>
    <w:rsid w:val="001C4695"/>
    <w:rsid w:val="001C46AD"/>
    <w:rsid w:val="001C4C06"/>
    <w:rsid w:val="001C5390"/>
    <w:rsid w:val="001D1633"/>
    <w:rsid w:val="001D19BA"/>
    <w:rsid w:val="001D2CC7"/>
    <w:rsid w:val="001D3470"/>
    <w:rsid w:val="001D56E1"/>
    <w:rsid w:val="001E1C2A"/>
    <w:rsid w:val="001E2749"/>
    <w:rsid w:val="001E3853"/>
    <w:rsid w:val="001E569B"/>
    <w:rsid w:val="001E611A"/>
    <w:rsid w:val="001F1E9F"/>
    <w:rsid w:val="001F307A"/>
    <w:rsid w:val="001F6E24"/>
    <w:rsid w:val="00202A2D"/>
    <w:rsid w:val="002046B8"/>
    <w:rsid w:val="00204F54"/>
    <w:rsid w:val="00211F63"/>
    <w:rsid w:val="002169D8"/>
    <w:rsid w:val="00221D95"/>
    <w:rsid w:val="00223E8E"/>
    <w:rsid w:val="00224864"/>
    <w:rsid w:val="0022627F"/>
    <w:rsid w:val="00231DB5"/>
    <w:rsid w:val="002323BB"/>
    <w:rsid w:val="00236785"/>
    <w:rsid w:val="00237CB6"/>
    <w:rsid w:val="0024223F"/>
    <w:rsid w:val="002506FE"/>
    <w:rsid w:val="0026105F"/>
    <w:rsid w:val="00276EFB"/>
    <w:rsid w:val="00280070"/>
    <w:rsid w:val="00284B7F"/>
    <w:rsid w:val="002870E5"/>
    <w:rsid w:val="00293CEA"/>
    <w:rsid w:val="002952F8"/>
    <w:rsid w:val="002A3AD7"/>
    <w:rsid w:val="002A6F63"/>
    <w:rsid w:val="002B0519"/>
    <w:rsid w:val="002B2285"/>
    <w:rsid w:val="002B68AC"/>
    <w:rsid w:val="002B780D"/>
    <w:rsid w:val="002C0002"/>
    <w:rsid w:val="002C5C08"/>
    <w:rsid w:val="002D3966"/>
    <w:rsid w:val="002D753C"/>
    <w:rsid w:val="002D7ABD"/>
    <w:rsid w:val="002E0249"/>
    <w:rsid w:val="002E261C"/>
    <w:rsid w:val="002E7DA5"/>
    <w:rsid w:val="002F19A9"/>
    <w:rsid w:val="002F1B56"/>
    <w:rsid w:val="00300E43"/>
    <w:rsid w:val="003035C1"/>
    <w:rsid w:val="00305789"/>
    <w:rsid w:val="00306F6F"/>
    <w:rsid w:val="00317416"/>
    <w:rsid w:val="00323657"/>
    <w:rsid w:val="003306B6"/>
    <w:rsid w:val="00337385"/>
    <w:rsid w:val="00337C26"/>
    <w:rsid w:val="0034035E"/>
    <w:rsid w:val="003406D8"/>
    <w:rsid w:val="0034080D"/>
    <w:rsid w:val="003408B1"/>
    <w:rsid w:val="003438D7"/>
    <w:rsid w:val="00344F1E"/>
    <w:rsid w:val="003512FB"/>
    <w:rsid w:val="00355169"/>
    <w:rsid w:val="00356590"/>
    <w:rsid w:val="00356C76"/>
    <w:rsid w:val="00357C0A"/>
    <w:rsid w:val="00365864"/>
    <w:rsid w:val="00377908"/>
    <w:rsid w:val="00381488"/>
    <w:rsid w:val="00381648"/>
    <w:rsid w:val="0038560C"/>
    <w:rsid w:val="00394864"/>
    <w:rsid w:val="003949A9"/>
    <w:rsid w:val="00395AC6"/>
    <w:rsid w:val="003A45BF"/>
    <w:rsid w:val="003A5EA6"/>
    <w:rsid w:val="003B0FE6"/>
    <w:rsid w:val="003C17F3"/>
    <w:rsid w:val="003C4683"/>
    <w:rsid w:val="003D1FD5"/>
    <w:rsid w:val="003D21F3"/>
    <w:rsid w:val="003D3FC8"/>
    <w:rsid w:val="003D4D2A"/>
    <w:rsid w:val="003E3EC3"/>
    <w:rsid w:val="003E5826"/>
    <w:rsid w:val="003E6898"/>
    <w:rsid w:val="003E7BAF"/>
    <w:rsid w:val="003F1012"/>
    <w:rsid w:val="003F1D5E"/>
    <w:rsid w:val="003F31D7"/>
    <w:rsid w:val="003F73F3"/>
    <w:rsid w:val="003F7992"/>
    <w:rsid w:val="00401B94"/>
    <w:rsid w:val="00404A26"/>
    <w:rsid w:val="004069BE"/>
    <w:rsid w:val="00411369"/>
    <w:rsid w:val="004140C2"/>
    <w:rsid w:val="0041469B"/>
    <w:rsid w:val="00425194"/>
    <w:rsid w:val="00426515"/>
    <w:rsid w:val="00434978"/>
    <w:rsid w:val="00435609"/>
    <w:rsid w:val="004366F6"/>
    <w:rsid w:val="004376ED"/>
    <w:rsid w:val="00441A1F"/>
    <w:rsid w:val="00450E8E"/>
    <w:rsid w:val="00451C4D"/>
    <w:rsid w:val="00455E87"/>
    <w:rsid w:val="00467791"/>
    <w:rsid w:val="00472F52"/>
    <w:rsid w:val="00474E5E"/>
    <w:rsid w:val="004750EC"/>
    <w:rsid w:val="00493DA5"/>
    <w:rsid w:val="004943F8"/>
    <w:rsid w:val="004947BA"/>
    <w:rsid w:val="004A6B9B"/>
    <w:rsid w:val="004B3528"/>
    <w:rsid w:val="004B74C1"/>
    <w:rsid w:val="004B78D7"/>
    <w:rsid w:val="004B7CC1"/>
    <w:rsid w:val="004C0C0C"/>
    <w:rsid w:val="004C2A0B"/>
    <w:rsid w:val="004C318F"/>
    <w:rsid w:val="004C7341"/>
    <w:rsid w:val="004D10C8"/>
    <w:rsid w:val="004E5028"/>
    <w:rsid w:val="004F02E1"/>
    <w:rsid w:val="004F3750"/>
    <w:rsid w:val="00501B49"/>
    <w:rsid w:val="00505CAE"/>
    <w:rsid w:val="005066B4"/>
    <w:rsid w:val="00513726"/>
    <w:rsid w:val="00515009"/>
    <w:rsid w:val="005205F2"/>
    <w:rsid w:val="00525151"/>
    <w:rsid w:val="0053004C"/>
    <w:rsid w:val="00544D9D"/>
    <w:rsid w:val="005521C4"/>
    <w:rsid w:val="00553A9F"/>
    <w:rsid w:val="0056020A"/>
    <w:rsid w:val="005675BA"/>
    <w:rsid w:val="0057562C"/>
    <w:rsid w:val="00580CE1"/>
    <w:rsid w:val="00580E46"/>
    <w:rsid w:val="005851AE"/>
    <w:rsid w:val="00593408"/>
    <w:rsid w:val="005946F9"/>
    <w:rsid w:val="00596979"/>
    <w:rsid w:val="005A66FD"/>
    <w:rsid w:val="005B04FF"/>
    <w:rsid w:val="005B2C9A"/>
    <w:rsid w:val="005C085C"/>
    <w:rsid w:val="005C448B"/>
    <w:rsid w:val="005C4861"/>
    <w:rsid w:val="005C6175"/>
    <w:rsid w:val="005C6A62"/>
    <w:rsid w:val="005C7C3C"/>
    <w:rsid w:val="005E07AA"/>
    <w:rsid w:val="005E0BF5"/>
    <w:rsid w:val="005F58EB"/>
    <w:rsid w:val="005F5E3C"/>
    <w:rsid w:val="005F6657"/>
    <w:rsid w:val="00605D7A"/>
    <w:rsid w:val="00606A8F"/>
    <w:rsid w:val="00612922"/>
    <w:rsid w:val="00620D60"/>
    <w:rsid w:val="00622E2A"/>
    <w:rsid w:val="00626B8E"/>
    <w:rsid w:val="006300B0"/>
    <w:rsid w:val="0063054F"/>
    <w:rsid w:val="00643CB7"/>
    <w:rsid w:val="0064419B"/>
    <w:rsid w:val="00645E2F"/>
    <w:rsid w:val="006475F4"/>
    <w:rsid w:val="00652D8F"/>
    <w:rsid w:val="006557D3"/>
    <w:rsid w:val="006559D7"/>
    <w:rsid w:val="00655A15"/>
    <w:rsid w:val="0065649F"/>
    <w:rsid w:val="00657D7D"/>
    <w:rsid w:val="00662BEE"/>
    <w:rsid w:val="00664EFD"/>
    <w:rsid w:val="00667A14"/>
    <w:rsid w:val="00675411"/>
    <w:rsid w:val="00680841"/>
    <w:rsid w:val="00681017"/>
    <w:rsid w:val="00690A5D"/>
    <w:rsid w:val="006B51F0"/>
    <w:rsid w:val="006C0B37"/>
    <w:rsid w:val="006C29B7"/>
    <w:rsid w:val="006C3C45"/>
    <w:rsid w:val="006C60FA"/>
    <w:rsid w:val="006D2704"/>
    <w:rsid w:val="006D2BDB"/>
    <w:rsid w:val="006D3E8E"/>
    <w:rsid w:val="006D6184"/>
    <w:rsid w:val="006D748E"/>
    <w:rsid w:val="006E2619"/>
    <w:rsid w:val="00704DA1"/>
    <w:rsid w:val="00711F1A"/>
    <w:rsid w:val="007252CA"/>
    <w:rsid w:val="00727ACE"/>
    <w:rsid w:val="00727F57"/>
    <w:rsid w:val="00740362"/>
    <w:rsid w:val="00741D0C"/>
    <w:rsid w:val="00741F9A"/>
    <w:rsid w:val="00757DEE"/>
    <w:rsid w:val="00760A49"/>
    <w:rsid w:val="007650A9"/>
    <w:rsid w:val="007656B5"/>
    <w:rsid w:val="00771F1B"/>
    <w:rsid w:val="00775209"/>
    <w:rsid w:val="00782745"/>
    <w:rsid w:val="0079714F"/>
    <w:rsid w:val="007A2630"/>
    <w:rsid w:val="007A3FCF"/>
    <w:rsid w:val="007A5384"/>
    <w:rsid w:val="007A6B40"/>
    <w:rsid w:val="007A71F0"/>
    <w:rsid w:val="007B0467"/>
    <w:rsid w:val="007B1EEB"/>
    <w:rsid w:val="007B1FD4"/>
    <w:rsid w:val="007C0275"/>
    <w:rsid w:val="007C71A7"/>
    <w:rsid w:val="007D10D1"/>
    <w:rsid w:val="007D5B47"/>
    <w:rsid w:val="007E1FEC"/>
    <w:rsid w:val="007E7774"/>
    <w:rsid w:val="007F57DE"/>
    <w:rsid w:val="007F7CA3"/>
    <w:rsid w:val="0080082B"/>
    <w:rsid w:val="0080139D"/>
    <w:rsid w:val="0080357F"/>
    <w:rsid w:val="008060C1"/>
    <w:rsid w:val="0081793A"/>
    <w:rsid w:val="00822A8C"/>
    <w:rsid w:val="0082624D"/>
    <w:rsid w:val="008330AA"/>
    <w:rsid w:val="00842CA4"/>
    <w:rsid w:val="008537DF"/>
    <w:rsid w:val="00854776"/>
    <w:rsid w:val="00854F40"/>
    <w:rsid w:val="00857198"/>
    <w:rsid w:val="00863B5D"/>
    <w:rsid w:val="00863E52"/>
    <w:rsid w:val="008644E8"/>
    <w:rsid w:val="0087181B"/>
    <w:rsid w:val="00871933"/>
    <w:rsid w:val="00877DA9"/>
    <w:rsid w:val="00887CE2"/>
    <w:rsid w:val="008975D6"/>
    <w:rsid w:val="008976C2"/>
    <w:rsid w:val="00897BB1"/>
    <w:rsid w:val="008A1AD9"/>
    <w:rsid w:val="008A1BEC"/>
    <w:rsid w:val="008A410A"/>
    <w:rsid w:val="008B2B6A"/>
    <w:rsid w:val="008B4727"/>
    <w:rsid w:val="008B79A2"/>
    <w:rsid w:val="008C045B"/>
    <w:rsid w:val="008C1D64"/>
    <w:rsid w:val="008C2865"/>
    <w:rsid w:val="008C4F47"/>
    <w:rsid w:val="008C7ECA"/>
    <w:rsid w:val="008D59A4"/>
    <w:rsid w:val="008E35B6"/>
    <w:rsid w:val="008E48EF"/>
    <w:rsid w:val="008E493F"/>
    <w:rsid w:val="008E7CED"/>
    <w:rsid w:val="008F0292"/>
    <w:rsid w:val="008F05DC"/>
    <w:rsid w:val="008F3874"/>
    <w:rsid w:val="008F3C9B"/>
    <w:rsid w:val="00900BE7"/>
    <w:rsid w:val="009057E3"/>
    <w:rsid w:val="00910220"/>
    <w:rsid w:val="00910C8A"/>
    <w:rsid w:val="00911038"/>
    <w:rsid w:val="00911EBA"/>
    <w:rsid w:val="00913716"/>
    <w:rsid w:val="009151CD"/>
    <w:rsid w:val="00920635"/>
    <w:rsid w:val="0092474C"/>
    <w:rsid w:val="009336CA"/>
    <w:rsid w:val="00935D0A"/>
    <w:rsid w:val="009368DE"/>
    <w:rsid w:val="00937A14"/>
    <w:rsid w:val="00940914"/>
    <w:rsid w:val="00940B73"/>
    <w:rsid w:val="00943FBC"/>
    <w:rsid w:val="00951195"/>
    <w:rsid w:val="00951947"/>
    <w:rsid w:val="009531E8"/>
    <w:rsid w:val="009629B7"/>
    <w:rsid w:val="00963C29"/>
    <w:rsid w:val="00966FD0"/>
    <w:rsid w:val="0097325A"/>
    <w:rsid w:val="009735F9"/>
    <w:rsid w:val="009767A1"/>
    <w:rsid w:val="0097697F"/>
    <w:rsid w:val="00976ED8"/>
    <w:rsid w:val="009771B8"/>
    <w:rsid w:val="009772DC"/>
    <w:rsid w:val="00977CDD"/>
    <w:rsid w:val="00980923"/>
    <w:rsid w:val="00986ADB"/>
    <w:rsid w:val="009A0496"/>
    <w:rsid w:val="009A1216"/>
    <w:rsid w:val="009A2F5A"/>
    <w:rsid w:val="009A5B7A"/>
    <w:rsid w:val="009B0156"/>
    <w:rsid w:val="009B03AA"/>
    <w:rsid w:val="009B0591"/>
    <w:rsid w:val="009B42C5"/>
    <w:rsid w:val="009B4B21"/>
    <w:rsid w:val="009B4C26"/>
    <w:rsid w:val="009D0812"/>
    <w:rsid w:val="009D0C5E"/>
    <w:rsid w:val="009E5C2A"/>
    <w:rsid w:val="009F0F1F"/>
    <w:rsid w:val="009F2766"/>
    <w:rsid w:val="009F37C4"/>
    <w:rsid w:val="009F3A5E"/>
    <w:rsid w:val="009F597C"/>
    <w:rsid w:val="009F6C0C"/>
    <w:rsid w:val="009F7969"/>
    <w:rsid w:val="00A0069B"/>
    <w:rsid w:val="00A12FF7"/>
    <w:rsid w:val="00A1581B"/>
    <w:rsid w:val="00A170B2"/>
    <w:rsid w:val="00A22D70"/>
    <w:rsid w:val="00A5207C"/>
    <w:rsid w:val="00A5528E"/>
    <w:rsid w:val="00A7413C"/>
    <w:rsid w:val="00A754FA"/>
    <w:rsid w:val="00A757ED"/>
    <w:rsid w:val="00A77BA0"/>
    <w:rsid w:val="00A81C1F"/>
    <w:rsid w:val="00A81CF7"/>
    <w:rsid w:val="00A81F5D"/>
    <w:rsid w:val="00A83372"/>
    <w:rsid w:val="00A86287"/>
    <w:rsid w:val="00A9003C"/>
    <w:rsid w:val="00A94038"/>
    <w:rsid w:val="00AA453A"/>
    <w:rsid w:val="00AB2AC5"/>
    <w:rsid w:val="00AB746F"/>
    <w:rsid w:val="00AC2F12"/>
    <w:rsid w:val="00AC4928"/>
    <w:rsid w:val="00AC555A"/>
    <w:rsid w:val="00AD2E66"/>
    <w:rsid w:val="00AD76A1"/>
    <w:rsid w:val="00AE2AE7"/>
    <w:rsid w:val="00AE4E38"/>
    <w:rsid w:val="00AE670C"/>
    <w:rsid w:val="00AF03E6"/>
    <w:rsid w:val="00AF7E5C"/>
    <w:rsid w:val="00B13480"/>
    <w:rsid w:val="00B143C9"/>
    <w:rsid w:val="00B224CD"/>
    <w:rsid w:val="00B22AE9"/>
    <w:rsid w:val="00B334DE"/>
    <w:rsid w:val="00B34648"/>
    <w:rsid w:val="00B34704"/>
    <w:rsid w:val="00B45A1E"/>
    <w:rsid w:val="00B45CBC"/>
    <w:rsid w:val="00B46774"/>
    <w:rsid w:val="00B51097"/>
    <w:rsid w:val="00B51544"/>
    <w:rsid w:val="00B55DBD"/>
    <w:rsid w:val="00B57DAB"/>
    <w:rsid w:val="00B60A3D"/>
    <w:rsid w:val="00B61FF7"/>
    <w:rsid w:val="00B646D3"/>
    <w:rsid w:val="00B64D39"/>
    <w:rsid w:val="00B72479"/>
    <w:rsid w:val="00B72C50"/>
    <w:rsid w:val="00B776E9"/>
    <w:rsid w:val="00B77E80"/>
    <w:rsid w:val="00B77FDD"/>
    <w:rsid w:val="00B821B2"/>
    <w:rsid w:val="00B90837"/>
    <w:rsid w:val="00B9160F"/>
    <w:rsid w:val="00BA4B01"/>
    <w:rsid w:val="00BA51C4"/>
    <w:rsid w:val="00BB11AE"/>
    <w:rsid w:val="00BB2452"/>
    <w:rsid w:val="00BB3E43"/>
    <w:rsid w:val="00BB6FB2"/>
    <w:rsid w:val="00BC077E"/>
    <w:rsid w:val="00BC23A6"/>
    <w:rsid w:val="00BC723D"/>
    <w:rsid w:val="00BE54CA"/>
    <w:rsid w:val="00BF1AE2"/>
    <w:rsid w:val="00BF42ED"/>
    <w:rsid w:val="00BF713F"/>
    <w:rsid w:val="00C03A13"/>
    <w:rsid w:val="00C1035B"/>
    <w:rsid w:val="00C15019"/>
    <w:rsid w:val="00C22A0F"/>
    <w:rsid w:val="00C23A91"/>
    <w:rsid w:val="00C24879"/>
    <w:rsid w:val="00C26980"/>
    <w:rsid w:val="00C31B01"/>
    <w:rsid w:val="00C35554"/>
    <w:rsid w:val="00C3704E"/>
    <w:rsid w:val="00C41E8E"/>
    <w:rsid w:val="00C46B06"/>
    <w:rsid w:val="00C54ABC"/>
    <w:rsid w:val="00C6155F"/>
    <w:rsid w:val="00C67AC8"/>
    <w:rsid w:val="00C707E2"/>
    <w:rsid w:val="00C74400"/>
    <w:rsid w:val="00C80424"/>
    <w:rsid w:val="00C81D2B"/>
    <w:rsid w:val="00C848BA"/>
    <w:rsid w:val="00C84AC6"/>
    <w:rsid w:val="00CA0EAA"/>
    <w:rsid w:val="00CA70F9"/>
    <w:rsid w:val="00CB5DCB"/>
    <w:rsid w:val="00CB7D6F"/>
    <w:rsid w:val="00CC68DD"/>
    <w:rsid w:val="00CC68F3"/>
    <w:rsid w:val="00CD2061"/>
    <w:rsid w:val="00CD34FF"/>
    <w:rsid w:val="00CD4BAB"/>
    <w:rsid w:val="00CD5095"/>
    <w:rsid w:val="00CD6E26"/>
    <w:rsid w:val="00CE5F66"/>
    <w:rsid w:val="00CE796D"/>
    <w:rsid w:val="00CF10A7"/>
    <w:rsid w:val="00CF24FF"/>
    <w:rsid w:val="00D01903"/>
    <w:rsid w:val="00D02A60"/>
    <w:rsid w:val="00D03B56"/>
    <w:rsid w:val="00D05CFE"/>
    <w:rsid w:val="00D13397"/>
    <w:rsid w:val="00D171B0"/>
    <w:rsid w:val="00D17FC5"/>
    <w:rsid w:val="00D25987"/>
    <w:rsid w:val="00D3560A"/>
    <w:rsid w:val="00D367FF"/>
    <w:rsid w:val="00D42BB8"/>
    <w:rsid w:val="00D4532F"/>
    <w:rsid w:val="00D5299B"/>
    <w:rsid w:val="00D529C2"/>
    <w:rsid w:val="00D53F6F"/>
    <w:rsid w:val="00D646E9"/>
    <w:rsid w:val="00D66305"/>
    <w:rsid w:val="00D754C0"/>
    <w:rsid w:val="00D767F0"/>
    <w:rsid w:val="00D80C72"/>
    <w:rsid w:val="00D81641"/>
    <w:rsid w:val="00D8383C"/>
    <w:rsid w:val="00D8426F"/>
    <w:rsid w:val="00D91135"/>
    <w:rsid w:val="00D91CE2"/>
    <w:rsid w:val="00D92571"/>
    <w:rsid w:val="00D959F4"/>
    <w:rsid w:val="00DA0ED2"/>
    <w:rsid w:val="00DA22D3"/>
    <w:rsid w:val="00DA6FD1"/>
    <w:rsid w:val="00DB22E3"/>
    <w:rsid w:val="00DB2342"/>
    <w:rsid w:val="00DB4430"/>
    <w:rsid w:val="00DC2029"/>
    <w:rsid w:val="00DC2205"/>
    <w:rsid w:val="00DC42C3"/>
    <w:rsid w:val="00DD32FE"/>
    <w:rsid w:val="00DD6F99"/>
    <w:rsid w:val="00DD7EB1"/>
    <w:rsid w:val="00DE0565"/>
    <w:rsid w:val="00DE648F"/>
    <w:rsid w:val="00DF0E33"/>
    <w:rsid w:val="00DF175E"/>
    <w:rsid w:val="00DF32E9"/>
    <w:rsid w:val="00DF457A"/>
    <w:rsid w:val="00DF6CE3"/>
    <w:rsid w:val="00DF72A1"/>
    <w:rsid w:val="00DF75F6"/>
    <w:rsid w:val="00DF780B"/>
    <w:rsid w:val="00E0060E"/>
    <w:rsid w:val="00E006CA"/>
    <w:rsid w:val="00E16B12"/>
    <w:rsid w:val="00E312E8"/>
    <w:rsid w:val="00E35702"/>
    <w:rsid w:val="00E62260"/>
    <w:rsid w:val="00E7017E"/>
    <w:rsid w:val="00E77D6C"/>
    <w:rsid w:val="00E85C9F"/>
    <w:rsid w:val="00E86AB9"/>
    <w:rsid w:val="00EA1835"/>
    <w:rsid w:val="00EB0272"/>
    <w:rsid w:val="00EC02AD"/>
    <w:rsid w:val="00EC02E2"/>
    <w:rsid w:val="00EC64F7"/>
    <w:rsid w:val="00EC65FF"/>
    <w:rsid w:val="00EC6E43"/>
    <w:rsid w:val="00EC7B57"/>
    <w:rsid w:val="00ED123D"/>
    <w:rsid w:val="00ED1348"/>
    <w:rsid w:val="00ED1EC7"/>
    <w:rsid w:val="00EE073E"/>
    <w:rsid w:val="00F0093D"/>
    <w:rsid w:val="00F01330"/>
    <w:rsid w:val="00F03F9E"/>
    <w:rsid w:val="00F1094E"/>
    <w:rsid w:val="00F14D9E"/>
    <w:rsid w:val="00F17AFB"/>
    <w:rsid w:val="00F2077E"/>
    <w:rsid w:val="00F24CD4"/>
    <w:rsid w:val="00F25564"/>
    <w:rsid w:val="00F31406"/>
    <w:rsid w:val="00F32D4D"/>
    <w:rsid w:val="00F427DE"/>
    <w:rsid w:val="00F47253"/>
    <w:rsid w:val="00F50567"/>
    <w:rsid w:val="00F50DC3"/>
    <w:rsid w:val="00F61F04"/>
    <w:rsid w:val="00F64F48"/>
    <w:rsid w:val="00F71648"/>
    <w:rsid w:val="00F72F65"/>
    <w:rsid w:val="00F759BB"/>
    <w:rsid w:val="00F7708A"/>
    <w:rsid w:val="00F84911"/>
    <w:rsid w:val="00F866BC"/>
    <w:rsid w:val="00F86958"/>
    <w:rsid w:val="00F87C3B"/>
    <w:rsid w:val="00F94FA0"/>
    <w:rsid w:val="00FA0FB7"/>
    <w:rsid w:val="00FA1058"/>
    <w:rsid w:val="00FA19F1"/>
    <w:rsid w:val="00FA1EEB"/>
    <w:rsid w:val="00FA271E"/>
    <w:rsid w:val="00FA2ABE"/>
    <w:rsid w:val="00FA2FEC"/>
    <w:rsid w:val="00FA375C"/>
    <w:rsid w:val="00FA4E2A"/>
    <w:rsid w:val="00FA5938"/>
    <w:rsid w:val="00FB3D91"/>
    <w:rsid w:val="00FB5B53"/>
    <w:rsid w:val="00FB5BD4"/>
    <w:rsid w:val="00FC061F"/>
    <w:rsid w:val="00FC1F75"/>
    <w:rsid w:val="00FD1952"/>
    <w:rsid w:val="00FD1A95"/>
    <w:rsid w:val="00FD530C"/>
    <w:rsid w:val="00FE2D6B"/>
    <w:rsid w:val="00FE3747"/>
    <w:rsid w:val="00FF003F"/>
    <w:rsid w:val="00FF36D4"/>
    <w:rsid w:val="00FF3CD1"/>
    <w:rsid w:val="00FF50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534F7D71"/>
  <w15:chartTrackingRefBased/>
  <w15:docId w15:val="{383315D7-ECFC-8445-8BE0-9C36420F4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B224CD"/>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B224CD"/>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B224CD"/>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B224CD"/>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B224CD"/>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B224CD"/>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B224CD"/>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B224CD"/>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B224CD"/>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224CD"/>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B224CD"/>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B224CD"/>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B224CD"/>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B224CD"/>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B224CD"/>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B224CD"/>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B224CD"/>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B224CD"/>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B224CD"/>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B224C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224C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B224C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224CD"/>
    <w:pPr>
      <w:spacing w:before="160"/>
      <w:jc w:val="center"/>
    </w:pPr>
    <w:rPr>
      <w:i/>
      <w:iCs/>
      <w:color w:val="404040" w:themeColor="text1" w:themeTint="BF"/>
    </w:rPr>
  </w:style>
  <w:style w:type="character" w:customStyle="1" w:styleId="a8">
    <w:name w:val="引用文 (文字)"/>
    <w:basedOn w:val="a0"/>
    <w:link w:val="a7"/>
    <w:uiPriority w:val="29"/>
    <w:rsid w:val="00B224CD"/>
    <w:rPr>
      <w:i/>
      <w:iCs/>
      <w:color w:val="404040" w:themeColor="text1" w:themeTint="BF"/>
    </w:rPr>
  </w:style>
  <w:style w:type="paragraph" w:styleId="a9">
    <w:name w:val="List Paragraph"/>
    <w:basedOn w:val="a"/>
    <w:uiPriority w:val="34"/>
    <w:qFormat/>
    <w:rsid w:val="00B224CD"/>
    <w:pPr>
      <w:ind w:left="720"/>
      <w:contextualSpacing/>
    </w:pPr>
  </w:style>
  <w:style w:type="character" w:styleId="21">
    <w:name w:val="Intense Emphasis"/>
    <w:basedOn w:val="a0"/>
    <w:uiPriority w:val="21"/>
    <w:qFormat/>
    <w:rsid w:val="00B224CD"/>
    <w:rPr>
      <w:i/>
      <w:iCs/>
      <w:color w:val="0F4761" w:themeColor="accent1" w:themeShade="BF"/>
    </w:rPr>
  </w:style>
  <w:style w:type="paragraph" w:styleId="22">
    <w:name w:val="Intense Quote"/>
    <w:basedOn w:val="a"/>
    <w:next w:val="a"/>
    <w:link w:val="23"/>
    <w:uiPriority w:val="30"/>
    <w:qFormat/>
    <w:rsid w:val="00B224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B224CD"/>
    <w:rPr>
      <w:i/>
      <w:iCs/>
      <w:color w:val="0F4761" w:themeColor="accent1" w:themeShade="BF"/>
    </w:rPr>
  </w:style>
  <w:style w:type="character" w:styleId="24">
    <w:name w:val="Intense Reference"/>
    <w:basedOn w:val="a0"/>
    <w:uiPriority w:val="32"/>
    <w:qFormat/>
    <w:rsid w:val="00B224CD"/>
    <w:rPr>
      <w:b/>
      <w:bCs/>
      <w:smallCaps/>
      <w:color w:val="0F4761" w:themeColor="accent1" w:themeShade="BF"/>
      <w:spacing w:val="5"/>
    </w:rPr>
  </w:style>
  <w:style w:type="paragraph" w:styleId="aa">
    <w:name w:val="No Spacing"/>
    <w:uiPriority w:val="1"/>
    <w:qFormat/>
    <w:rsid w:val="00622E2A"/>
    <w:pPr>
      <w:widowControl w:val="0"/>
      <w:spacing w:after="0" w:line="240" w:lineRule="auto"/>
    </w:pPr>
  </w:style>
  <w:style w:type="character" w:styleId="ab">
    <w:name w:val="Placeholder Text"/>
    <w:basedOn w:val="a0"/>
    <w:uiPriority w:val="99"/>
    <w:semiHidden/>
    <w:rsid w:val="004B352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yut0takagi/Library/Group%20Containers/UBF8T346G9.Office/User%20Content.localized/Templates.localized/&#35506;&#38988;.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課題.dotx</Template>
  <TotalTime>2</TotalTime>
  <Pages>47</Pages>
  <Words>21482</Words>
  <Characters>23958</Characters>
  <Application>Microsoft Office Word</Application>
  <DocSecurity>0</DocSecurity>
  <Lines>1329</Lines>
  <Paragraphs>414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高木悠人</dc:creator>
  <cp:keywords/>
  <dc:description/>
  <cp:lastModifiedBy>高木　悠人</cp:lastModifiedBy>
  <cp:revision>3</cp:revision>
  <cp:lastPrinted>2025-07-21T10:22:00Z</cp:lastPrinted>
  <dcterms:created xsi:type="dcterms:W3CDTF">2025-07-21T10:22:00Z</dcterms:created>
  <dcterms:modified xsi:type="dcterms:W3CDTF">2025-07-21T10:24:00Z</dcterms:modified>
</cp:coreProperties>
</file>